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asvg="http://schemas.microsoft.com/office/drawing/2016/SVG/main" xmlns:pic="http://schemas.openxmlformats.org/drawingml/2006/picture" mc:Ignorable="w14 w15 w16se w16cid w16 w16cex w16sdtdh wp14">
  <w:body>
    <w:sdt>
      <w:sdtPr>
        <w:id w:val="-161094337"/>
        <w:docPartObj>
          <w:docPartGallery w:val="Cover Pages"/>
          <w:docPartUnique/>
        </w:docPartObj>
      </w:sdtPr>
      <w:sdtContent>
        <w:p w:rsidR="00B17001" w:rsidRDefault="006F5E71" w14:paraId="5917DF52" w14:textId="77777777">
          <w:r>
            <w:rPr>
              <w:noProof/>
            </w:rPr>
            <mc:AlternateContent>
              <mc:Choice Requires="wps">
                <w:drawing>
                  <wp:anchor distT="0" distB="0" distL="114300" distR="114300" simplePos="0" relativeHeight="251658242" behindDoc="0" locked="0" layoutInCell="1" allowOverlap="1" wp14:anchorId="7F9DAD40" wp14:editId="17203E61">
                    <wp:simplePos x="0" y="0"/>
                    <wp:positionH relativeFrom="column">
                      <wp:posOffset>-638175</wp:posOffset>
                    </wp:positionH>
                    <wp:positionV relativeFrom="paragraph">
                      <wp:posOffset>-381000</wp:posOffset>
                    </wp:positionV>
                    <wp:extent cx="2314575" cy="752475"/>
                    <wp:effectExtent l="0" t="0" r="9525" b="9525"/>
                    <wp:wrapNone/>
                    <wp:docPr id="45826609" name="Rectangle 6"/>
                    <wp:cNvGraphicFramePr/>
                    <a:graphic xmlns:a="http://schemas.openxmlformats.org/drawingml/2006/main">
                      <a:graphicData uri="http://schemas.microsoft.com/office/word/2010/wordprocessingShape">
                        <wps:wsp>
                          <wps:cNvSpPr/>
                          <wps:spPr>
                            <a:xfrm>
                              <a:off x="0" y="0"/>
                              <a:ext cx="2314575" cy="752475"/>
                            </a:xfrm>
                            <a:prstGeom prst="rect">
                              <a:avLst/>
                            </a:prstGeom>
                            <a:blipFill dpi="0"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wp14="http://schemas.microsoft.com/office/word/2010/wordml" xmlns:pic="http://schemas.openxmlformats.org/drawingml/2006/picture" xmlns:asvg="http://schemas.microsoft.com/office/drawing/2016/SVG/main" xmlns:a14="http://schemas.microsoft.com/office/drawing/2010/main" xmlns:a="http://schemas.openxmlformats.org/drawingml/2006/main" xmlns:w16du="http://schemas.microsoft.com/office/word/2023/wordml/word16du">
                <w:pict w14:anchorId="6DC0A3B8">
                  <v:rect id="Rectangle 6" style="position:absolute;margin-left:-50.25pt;margin-top:-30pt;width:182.25pt;height:59.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d="f" strokeweight="1pt" w14:anchorId="777EFE8D"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">
                    <v:fill type="frame" o:title="" recolor="t" rotate="t" r:id="rId13"/>
                  </v:rect>
                </w:pict>
              </mc:Fallback>
            </mc:AlternateContent>
          </w:r>
          <w:r w:rsidR="00B17001">
            <w:rPr>
              <w:noProof/>
            </w:rPr>
            <mc:AlternateContent>
              <mc:Choice Requires="wps">
                <w:drawing>
                  <wp:anchor distT="0" distB="0" distL="114300" distR="114300" simplePos="0" relativeHeight="251658240" behindDoc="0" locked="0" layoutInCell="1" allowOverlap="1" wp14:anchorId="6419A6E9" wp14:editId="70C4E7DF">
                    <wp:simplePos x="0" y="0"/>
                    <wp:positionH relativeFrom="page">
                      <wp:align>left</wp:align>
                    </wp:positionH>
                    <wp:positionV relativeFrom="paragraph">
                      <wp:posOffset>-914400</wp:posOffset>
                    </wp:positionV>
                    <wp:extent cx="7797800" cy="10680700"/>
                    <wp:effectExtent l="0" t="0" r="12700" b="25400"/>
                    <wp:wrapNone/>
                    <wp:docPr id="46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7800" cy="10680700"/>
                            </a:xfrm>
                            <a:prstGeom prst="rect">
                              <a:avLst/>
                            </a:prstGeom>
                            <a:solidFill>
                              <a:srgbClr val="D9F6FA"/>
                            </a:solidFill>
                            <a:ln>
                              <a:solidFill>
                                <a:schemeClr val="accent1">
                                  <a:lumMod val="40000"/>
                                  <a:lumOff val="60000"/>
                                </a:schemeClr>
                              </a:solidFill>
                            </a:ln>
                          </wps:spPr>
                          <wps:txbx>
                            <w:txbxContent>
                              <w:p w:rsidR="00B17001" w:rsidRDefault="00B17001" w14:paraId="672A6659" w14:textId="77777777">
                                <w:pPr>
                                  <w:pStyle w:val="NoSpacing"/>
                                  <w:spacing w:line="360" w:lineRule="auto"/>
                                  <w:rPr>
                                    <w:color w:val="FFFFFF" w:themeColor="background1"/>
                                  </w:rPr>
                                </w:pPr>
                              </w:p>
                              <w:p w:rsidR="00B17001" w:rsidRDefault="00B17001" w14:paraId="0A37501D" w14:textId="77777777">
                                <w:pPr>
                                  <w:pStyle w:val="NoSpacing"/>
                                  <w:spacing w:line="360" w:lineRule="auto"/>
                                  <w:rPr>
                                    <w:color w:val="FFFFFF" w:themeColor="background1"/>
                                  </w:rPr>
                                </w:pPr>
                              </w:p>
                              <w:p w:rsidR="00B17001" w:rsidRDefault="00B17001" w14:paraId="5DAB6C7B" w14:textId="77777777">
                                <w:pPr>
                                  <w:pStyle w:val="NoSpacing"/>
                                  <w:spacing w:line="360" w:lineRule="auto"/>
                                  <w:rPr>
                                    <w:color w:val="FFFFFF" w:themeColor="background1"/>
                                  </w:rPr>
                                </w:pPr>
                              </w:p>
                            </w:txbxContent>
                          </wps:txbx>
                          <wps:bodyPr rot="0" vert="horz" wrap="square" lIns="365760" tIns="182880" rIns="182880" bIns="18288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9" style="position:absolute;margin-left:0;margin-top:-1in;width:614pt;height:841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o:spid="_x0000_s1026" fillcolor="#d9f6fa" strokecolor="#bdd6ee [1300]" w14:anchorId="6419A6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">
                    <v:textbox inset="28.8pt,14.4pt,14.4pt,14.4pt">
                      <w:txbxContent>
                        <w:p w:rsidR="00B17001" w:rsidRDefault="00B17001" w14:paraId="672A6659" w14:textId="77777777">
                          <w:pPr>
                            <w:pStyle w:val="NoSpacing"/>
                            <w:spacing w:line="360" w:lineRule="auto"/>
                            <w:rPr>
                              <w:color w:val="FFFFFF" w:themeColor="background1"/>
                            </w:rPr>
                          </w:pPr>
                        </w:p>
                        <w:p w:rsidR="00B17001" w:rsidRDefault="00B17001" w14:paraId="0A37501D" w14:textId="77777777">
                          <w:pPr>
                            <w:pStyle w:val="NoSpacing"/>
                            <w:spacing w:line="360" w:lineRule="auto"/>
                            <w:rPr>
                              <w:color w:val="FFFFFF" w:themeColor="background1"/>
                            </w:rPr>
                          </w:pPr>
                        </w:p>
                        <w:p w:rsidR="00B17001" w:rsidRDefault="00B17001" w14:paraId="5DAB6C7B" w14:textId="77777777">
                          <w:pPr>
                            <w:pStyle w:val="NoSpacing"/>
                            <w:spacing w:line="360" w:lineRule="auto"/>
                            <w:rPr>
                              <w:color w:val="FFFFFF" w:themeColor="background1"/>
                            </w:rPr>
                          </w:pPr>
                        </w:p>
                      </w:txbxContent>
                    </v:textbox>
                    <w10:wrap anchorx="page"/>
                  </v:rect>
                </w:pict>
              </mc:Fallback>
            </mc:AlternateContent>
          </w:r>
        </w:p>
        <w:p w:rsidR="00B17001" w:rsidP="479DBBBA" w:rsidRDefault="003E0022" w14:paraId="71FAA311" w14:textId="77777777">
          <w:pPr>
            <w:rPr>
              <w:rFonts w:asciiTheme="majorHAnsi" w:hAnsiTheme="majorHAnsi" w:eastAsiaTheme="majorEastAsia" w:cstheme="majorBidi"/>
              <w:sz w:val="52"/>
              <w:szCs w:val="52"/>
            </w:rPr>
          </w:pPr>
          <w:r>
            <w:rPr>
              <w:noProof/>
            </w:rPr>
            <mc:AlternateContent>
              <mc:Choice Requires="wps">
                <w:drawing>
                  <wp:anchor distT="0" distB="0" distL="114300" distR="114300" simplePos="0" relativeHeight="251658241" behindDoc="0" locked="0" layoutInCell="1" allowOverlap="1" wp14:anchorId="38556611" wp14:editId="47E2AB35">
                    <wp:simplePos x="0" y="0"/>
                    <wp:positionH relativeFrom="margin">
                      <wp:posOffset>-439387</wp:posOffset>
                    </wp:positionH>
                    <wp:positionV relativeFrom="paragraph">
                      <wp:posOffset>3390965</wp:posOffset>
                    </wp:positionV>
                    <wp:extent cx="6619875" cy="1590675"/>
                    <wp:effectExtent l="0" t="0" r="0" b="0"/>
                    <wp:wrapNone/>
                    <wp:docPr id="1672160163" name="Rectangle 7"/>
                    <wp:cNvGraphicFramePr/>
                    <a:graphic xmlns:a="http://schemas.openxmlformats.org/drawingml/2006/main">
                      <a:graphicData uri="http://schemas.microsoft.com/office/word/2010/wordprocessingShape">
                        <wps:wsp>
                          <wps:cNvSpPr/>
                          <wps:spPr>
                            <a:xfrm>
                              <a:off x="0" y="0"/>
                              <a:ext cx="6619875" cy="1590675"/>
                            </a:xfrm>
                            <a:prstGeom prst="rect">
                              <a:avLst/>
                            </a:prstGeom>
                            <a:noFill/>
                            <a:ln>
                              <a:noFill/>
                            </a:ln>
                          </wps:spPr>
                          <wps:style>
                            <a:lnRef idx="2">
                              <a:schemeClr val="accent1">
                                <a:shade val="15000"/>
                              </a:schemeClr>
                            </a:lnRef>
                            <a:fillRef idx="1">
                              <a:schemeClr val="accent1"/>
                            </a:fillRef>
                            <a:effectRef idx="0">
                              <a:scrgbClr r="0" g="0" b="0"/>
                            </a:effectRef>
                            <a:fontRef idx="minor">
                              <a:schemeClr val="lt1"/>
                            </a:fontRef>
                          </wps:style>
                          <wps:txbx>
                            <w:txbxContent>
                              <w:p w:rsidR="0046196B" w:rsidRDefault="0046196B" w14:paraId="3F2D4C9B" w14:textId="77777777">
                                <w:pPr>
                                  <w:spacing w:line="256" w:lineRule="auto"/>
                                  <w:jc w:val="center"/>
                                  <w:rPr>
                                    <w:rFonts w:hAnsi="Segoe UI" w:eastAsia="Segoe UI" w:cs="Segoe UI"/>
                                    <w:color w:val="000000"/>
                                    <w:sz w:val="52"/>
                                    <w:szCs w:val="52"/>
                                  </w:rPr>
                                </w:pPr>
                                <w:r>
                                  <w:rPr>
                                    <w:rFonts w:hAnsi="Segoe UI" w:eastAsia="Segoe UI" w:cs="Segoe UI"/>
                                    <w:color w:val="000000"/>
                                    <w:sz w:val="52"/>
                                    <w:szCs w:val="52"/>
                                  </w:rPr>
                                  <w:t>Application Migration Assessment Discovery and Design</w:t>
                                </w:r>
                              </w:p>
                            </w:txbxContent>
                          </wps:txbx>
                          <wps:bodyPr spcFirstLastPara="0"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id="Rectangle 7" style="position:absolute;margin-left:-34.6pt;margin-top:267pt;width:521.25pt;height:125.2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7" filled="f" stroked="f" strokeweight="1pt" w14:anchorId="3855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">
                    <v:textbox>
                      <w:txbxContent>
                        <w:p w:rsidR="0046196B" w:rsidRDefault="0046196B" w14:paraId="3F2D4C9B" w14:textId="77777777">
                          <w:pPr>
                            <w:spacing w:line="256" w:lineRule="auto"/>
                            <w:jc w:val="center"/>
                            <w:rPr>
                              <w:rFonts w:hAnsi="Segoe UI" w:eastAsia="Segoe UI" w:cs="Segoe UI"/>
                              <w:color w:val="000000"/>
                              <w:sz w:val="52"/>
                              <w:szCs w:val="52"/>
                            </w:rPr>
                          </w:pPr>
                          <w:r>
                            <w:rPr>
                              <w:rFonts w:hAnsi="Segoe UI" w:eastAsia="Segoe UI" w:cs="Segoe UI"/>
                              <w:color w:val="000000"/>
                              <w:sz w:val="52"/>
                              <w:szCs w:val="52"/>
                            </w:rPr>
                            <w:t>Application Migration Assessment Discovery and Design</w:t>
                          </w:r>
                        </w:p>
                      </w:txbxContent>
                    </v:textbox>
                    <w10:wrap anchorx="margin"/>
                  </v:rect>
                </w:pict>
              </mc:Fallback>
            </mc:AlternateContent>
          </w:r>
          <w:r w:rsidR="005673AF">
            <w:rPr>
              <w:noProof/>
            </w:rPr>
            <mc:AlternateContent>
              <mc:Choice Requires="wps">
                <w:drawing>
                  <wp:anchor distT="0" distB="0" distL="114300" distR="114300" simplePos="0" relativeHeight="251658243" behindDoc="0" locked="0" layoutInCell="1" allowOverlap="1" wp14:anchorId="103FC3C8" wp14:editId="1B17BA80">
                    <wp:simplePos x="0" y="0"/>
                    <wp:positionH relativeFrom="margin">
                      <wp:posOffset>-353683</wp:posOffset>
                    </wp:positionH>
                    <wp:positionV relativeFrom="paragraph">
                      <wp:posOffset>4985732</wp:posOffset>
                    </wp:positionV>
                    <wp:extent cx="6619875" cy="3560445"/>
                    <wp:effectExtent l="0" t="0" r="0" b="1905"/>
                    <wp:wrapNone/>
                    <wp:docPr id="1326267018" name="Rectangle 7"/>
                    <wp:cNvGraphicFramePr/>
                    <a:graphic xmlns:a="http://schemas.openxmlformats.org/drawingml/2006/main">
                      <a:graphicData uri="http://schemas.microsoft.com/office/word/2010/wordprocessingShape">
                        <wps:wsp>
                          <wps:cNvSpPr/>
                          <wps:spPr>
                            <a:xfrm>
                              <a:off x="0" y="0"/>
                              <a:ext cx="6619875" cy="3560445"/>
                            </a:xfrm>
                            <a:prstGeom prst="rect">
                              <a:avLst/>
                            </a:prstGeom>
                            <a:noFill/>
                            <a:ln>
                              <a:noFill/>
                            </a:ln>
                          </wps:spPr>
                          <wps:style>
                            <a:lnRef idx="2">
                              <a:schemeClr val="accent1">
                                <a:shade val="15000"/>
                              </a:schemeClr>
                            </a:lnRef>
                            <a:fillRef idx="1">
                              <a:schemeClr val="accent1"/>
                            </a:fillRef>
                            <a:effectRef idx="0">
                              <a:scrgbClr r="0" g="0" b="0"/>
                            </a:effectRef>
                            <a:fontRef idx="minor">
                              <a:schemeClr val="lt1"/>
                            </a:fontRef>
                          </wps:style>
                          <wps:txbx>
                            <w:txbxContent>
                              <w:p w:rsidR="00000000" w:rsidP="0017558E" w:rsidRDefault="00000000" w14:paraId="3FEF96FB" w14:textId="77777777">
                                <w:pPr>
                                  <w:spacing w:line="254" w:lineRule="auto"/>
                                  <w:jc w:val="center"/>
                                  <w:rPr>
                                    <w:rFonts w:hAnsi="Segoe UI" w:eastAsia="Segoe UI" w:cs="Segoe UI"/>
                                    <w:color w:val="000000"/>
                                    <w:sz w:val="40"/>
                                    <w:szCs w:val="40"/>
                                  </w:rPr>
                                </w:pPr>
                                <w:r>
                                  <w:rPr>
                                    <w:rFonts w:hAnsi="Segoe UI" w:eastAsia="Segoe UI" w:cs="Segoe UI"/>
                                    <w:color w:val="000000"/>
                                    <w:sz w:val="40"/>
                                    <w:szCs w:val="40"/>
                                  </w:rPr>
                                  <w:t>Application Name</w:t>
                                </w:r>
                              </w:p>
                              <w:p w:rsidR="00000000" w:rsidP="0017558E" w:rsidRDefault="005A3018" w14:paraId="657FE9B5" w14:textId="6F632BEC">
                                <w:pPr>
                                  <w:spacing w:line="254" w:lineRule="auto"/>
                                  <w:jc w:val="center"/>
                                  <w:rPr>
                                    <w:rFonts w:hAnsi="Segoe UI" w:eastAsia="Segoe UI" w:cs="Segoe UI"/>
                                    <w:color w:val="000000"/>
                                    <w:sz w:val="40"/>
                                    <w:szCs w:val="40"/>
                                  </w:rPr>
                                </w:pPr>
                                <w:r>
                                  <w:rPr>
                                    <w:rFonts w:hAnsi="Segoe UI" w:eastAsia="Segoe UI" w:cs="Segoe UI"/>
                                    <w:color w:val="000000"/>
                                    <w:sz w:val="40"/>
                                    <w:szCs w:val="40"/>
                                  </w:rPr>
                                  <w:t>CCM PAC &amp; RAD Data Mart</w:t>
                                </w:r>
                              </w:p>
                              <w:p w:rsidR="00EC4F3F" w:rsidP="0017558E" w:rsidRDefault="008E6D69" w14:paraId="76399FE6" w14:textId="0BC72E7B">
                                <w:pPr>
                                  <w:spacing w:line="254" w:lineRule="auto"/>
                                  <w:jc w:val="center"/>
                                  <w:rPr>
                                    <w:rFonts w:hAnsi="Segoe UI" w:eastAsia="Segoe UI" w:cs="Segoe UI"/>
                                    <w:color w:val="000000"/>
                                    <w:sz w:val="40"/>
                                    <w:szCs w:val="40"/>
                                  </w:rPr>
                                </w:pPr>
                                <w:r>
                                  <w:rPr>
                                    <w:rFonts w:hAnsi="Segoe UI" w:eastAsia="Segoe UI" w:cs="Segoe UI"/>
                                    <w:color w:val="000000"/>
                                    <w:sz w:val="40"/>
                                    <w:szCs w:val="40"/>
                                  </w:rPr>
                                  <w:t>(</w:t>
                                </w:r>
                                <w:r w:rsidRPr="00EC4F3F" w:rsidR="00EC4F3F">
                                  <w:rPr>
                                    <w:rFonts w:hAnsi="Segoe UI" w:eastAsia="Segoe UI" w:cs="Segoe UI"/>
                                    <w:color w:val="000000"/>
                                    <w:sz w:val="40"/>
                                    <w:szCs w:val="40"/>
                                  </w:rPr>
                                  <w:t>UHGWM110-028731</w:t>
                                </w:r>
                                <w:r>
                                  <w:rPr>
                                    <w:rFonts w:hAnsi="Segoe UI" w:eastAsia="Segoe UI" w:cs="Segoe UI"/>
                                    <w:color w:val="000000"/>
                                    <w:sz w:val="40"/>
                                    <w:szCs w:val="40"/>
                                  </w:rPr>
                                  <w:t>)</w:t>
                                </w:r>
                              </w:p>
                            </w:txbxContent>
                          </wps:txbx>
                          <wps:bodyPr spcFirstLastPara="0"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7.85pt;margin-top:392.6pt;width:521.25pt;height:280.3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filled="f" stroked="f" strokeweight="1pt" w14:anchorId="103FC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">
                    <v:textbox>
                      <w:txbxContent>
                        <w:p w:rsidR="00000000" w:rsidP="0017558E" w:rsidRDefault="00000000" w14:paraId="3FEF96FB" w14:textId="77777777">
                          <w:pPr>
                            <w:spacing w:line="254" w:lineRule="auto"/>
                            <w:jc w:val="center"/>
                            <w:rPr>
                              <w:rFonts w:hAnsi="Segoe UI" w:eastAsia="Segoe UI" w:cs="Segoe UI"/>
                              <w:color w:val="000000"/>
                              <w:sz w:val="40"/>
                              <w:szCs w:val="40"/>
                            </w:rPr>
                          </w:pPr>
                          <w:r>
                            <w:rPr>
                              <w:rFonts w:hAnsi="Segoe UI" w:eastAsia="Segoe UI" w:cs="Segoe UI"/>
                              <w:color w:val="000000"/>
                              <w:sz w:val="40"/>
                              <w:szCs w:val="40"/>
                            </w:rPr>
                            <w:t>Application Name</w:t>
                          </w:r>
                        </w:p>
                        <w:p w:rsidR="00000000" w:rsidP="0017558E" w:rsidRDefault="005A3018" w14:paraId="657FE9B5" w14:textId="6F632BEC">
                          <w:pPr>
                            <w:spacing w:line="254" w:lineRule="auto"/>
                            <w:jc w:val="center"/>
                            <w:rPr>
                              <w:rFonts w:hAnsi="Segoe UI" w:eastAsia="Segoe UI" w:cs="Segoe UI"/>
                              <w:color w:val="000000"/>
                              <w:sz w:val="40"/>
                              <w:szCs w:val="40"/>
                            </w:rPr>
                          </w:pPr>
                          <w:r>
                            <w:rPr>
                              <w:rFonts w:hAnsi="Segoe UI" w:eastAsia="Segoe UI" w:cs="Segoe UI"/>
                              <w:color w:val="000000"/>
                              <w:sz w:val="40"/>
                              <w:szCs w:val="40"/>
                            </w:rPr>
                            <w:t>CCM PAC &amp; RAD Data Mart</w:t>
                          </w:r>
                        </w:p>
                        <w:p w:rsidR="00EC4F3F" w:rsidP="0017558E" w:rsidRDefault="008E6D69" w14:paraId="76399FE6" w14:textId="0BC72E7B">
                          <w:pPr>
                            <w:spacing w:line="254" w:lineRule="auto"/>
                            <w:jc w:val="center"/>
                            <w:rPr>
                              <w:rFonts w:hAnsi="Segoe UI" w:eastAsia="Segoe UI" w:cs="Segoe UI"/>
                              <w:color w:val="000000"/>
                              <w:sz w:val="40"/>
                              <w:szCs w:val="40"/>
                            </w:rPr>
                          </w:pPr>
                          <w:r>
                            <w:rPr>
                              <w:rFonts w:hAnsi="Segoe UI" w:eastAsia="Segoe UI" w:cs="Segoe UI"/>
                              <w:color w:val="000000"/>
                              <w:sz w:val="40"/>
                              <w:szCs w:val="40"/>
                            </w:rPr>
                            <w:t>(</w:t>
                          </w:r>
                          <w:r w:rsidRPr="00EC4F3F" w:rsidR="00EC4F3F">
                            <w:rPr>
                              <w:rFonts w:hAnsi="Segoe UI" w:eastAsia="Segoe UI" w:cs="Segoe UI"/>
                              <w:color w:val="000000"/>
                              <w:sz w:val="40"/>
                              <w:szCs w:val="40"/>
                            </w:rPr>
                            <w:t>UHGWM110-028731</w:t>
                          </w:r>
                          <w:r>
                            <w:rPr>
                              <w:rFonts w:hAnsi="Segoe UI" w:eastAsia="Segoe UI" w:cs="Segoe UI"/>
                              <w:color w:val="000000"/>
                              <w:sz w:val="40"/>
                              <w:szCs w:val="40"/>
                            </w:rPr>
                            <w:t>)</w:t>
                          </w:r>
                        </w:p>
                      </w:txbxContent>
                    </v:textbox>
                    <w10:wrap anchorx="margin"/>
                  </v:rect>
                </w:pict>
              </mc:Fallback>
            </mc:AlternateContent>
          </w:r>
          <w:r w:rsidR="00B17001">
            <w:br w:type="page"/>
          </w:r>
        </w:p>
      </w:sdtContent>
    </w:sdt>
    <w:sdt>
      <w:sdtPr>
        <w:id w:val="1396106931"/>
        <w:docPartObj>
          <w:docPartGallery w:val="Table of Contents"/>
          <w:docPartUnique/>
        </w:docPartObj>
      </w:sdtPr>
      <w:sdtContent>
        <w:p w:rsidR="00492F79" w:rsidP="003F58C9" w:rsidRDefault="2D8D5F65" w14:paraId="22E0FC93" w14:textId="77777777">
          <w:pPr>
            <w:pStyle w:val="TOCHeading"/>
            <w:numPr>
              <w:ilvl w:val="0"/>
              <w:numId w:val="0"/>
            </w:numPr>
          </w:pPr>
          <w:r w:rsidR="2D8D5F65">
            <w:rPr/>
            <w:t>Table of Contents</w:t>
          </w:r>
        </w:p>
        <w:p w:rsidR="00A413E1" w:rsidP="479DBBBA" w:rsidRDefault="479DBBBA" w14:paraId="2C17471F" w14:textId="546580DC">
          <w:pPr>
            <w:pStyle w:val="TOC1"/>
            <w:tabs>
              <w:tab w:val="left" w:pos="435"/>
              <w:tab w:val="right" w:leader="dot" w:pos="9015"/>
            </w:tabs>
            <w:rPr>
              <w:rStyle w:val="Hyperlink"/>
              <w:kern w:val="2"/>
              <w14:ligatures w14:val="standardContextual"/>
            </w:rPr>
          </w:pPr>
          <w:r>
            <w:fldChar w:fldCharType="begin"/>
          </w:r>
          <w:r>
            <w:instrText xml:space="preserve">TOC \o "1-3" \z \u \h</w:instrText>
          </w:r>
          <w:r>
            <w:fldChar w:fldCharType="separate"/>
          </w:r>
          <w:hyperlink w:anchor="_Toc1466224097">
            <w:r w:rsidRPr="4C28AD69" w:rsidR="4C28AD69">
              <w:rPr>
                <w:rStyle w:val="Hyperlink"/>
              </w:rPr>
              <w:t>1</w:t>
            </w:r>
            <w:r>
              <w:tab/>
            </w:r>
            <w:r w:rsidRPr="4C28AD69" w:rsidR="4C28AD69">
              <w:rPr>
                <w:rStyle w:val="Hyperlink"/>
              </w:rPr>
              <w:t>Overview​</w:t>
            </w:r>
            <w:r>
              <w:tab/>
            </w:r>
            <w:r>
              <w:fldChar w:fldCharType="begin"/>
            </w:r>
            <w:r>
              <w:instrText xml:space="preserve">PAGEREF _Toc1466224097 \h</w:instrText>
            </w:r>
            <w:r>
              <w:fldChar w:fldCharType="separate"/>
            </w:r>
            <w:r w:rsidRPr="4C28AD69" w:rsidR="4C28AD69">
              <w:rPr>
                <w:rStyle w:val="Hyperlink"/>
              </w:rPr>
              <w:t>2</w:t>
            </w:r>
            <w:r>
              <w:fldChar w:fldCharType="end"/>
            </w:r>
          </w:hyperlink>
        </w:p>
        <w:p w:rsidR="00A413E1" w:rsidP="479DBBBA" w:rsidRDefault="00000000" w14:paraId="141040BD" w14:textId="7322A2A0">
          <w:pPr>
            <w:pStyle w:val="TOC1"/>
            <w:tabs>
              <w:tab w:val="left" w:pos="435"/>
              <w:tab w:val="right" w:leader="dot" w:pos="9015"/>
            </w:tabs>
            <w:rPr>
              <w:rStyle w:val="Hyperlink"/>
              <w:kern w:val="2"/>
              <w14:ligatures w14:val="standardContextual"/>
            </w:rPr>
          </w:pPr>
          <w:hyperlink w:anchor="_Toc596412984">
            <w:r w:rsidRPr="4C28AD69" w:rsidR="4C28AD69">
              <w:rPr>
                <w:rStyle w:val="Hyperlink"/>
              </w:rPr>
              <w:t>2</w:t>
            </w:r>
            <w:r>
              <w:tab/>
            </w:r>
            <w:r w:rsidRPr="4C28AD69" w:rsidR="4C28AD69">
              <w:rPr>
                <w:rStyle w:val="Hyperlink"/>
              </w:rPr>
              <w:t>Application Profile</w:t>
            </w:r>
            <w:r>
              <w:tab/>
            </w:r>
            <w:r>
              <w:fldChar w:fldCharType="begin"/>
            </w:r>
            <w:r>
              <w:instrText xml:space="preserve">PAGEREF _Toc596412984 \h</w:instrText>
            </w:r>
            <w:r>
              <w:fldChar w:fldCharType="separate"/>
            </w:r>
            <w:r w:rsidRPr="4C28AD69" w:rsidR="4C28AD69">
              <w:rPr>
                <w:rStyle w:val="Hyperlink"/>
              </w:rPr>
              <w:t>3</w:t>
            </w:r>
            <w:r>
              <w:fldChar w:fldCharType="end"/>
            </w:r>
          </w:hyperlink>
        </w:p>
        <w:p w:rsidR="00A413E1" w:rsidP="479DBBBA" w:rsidRDefault="00000000" w14:paraId="4E9054C9" w14:textId="3602EFD2">
          <w:pPr>
            <w:pStyle w:val="TOC1"/>
            <w:tabs>
              <w:tab w:val="left" w:pos="435"/>
              <w:tab w:val="right" w:leader="dot" w:pos="9015"/>
            </w:tabs>
            <w:rPr>
              <w:rStyle w:val="Hyperlink"/>
              <w:kern w:val="2"/>
              <w14:ligatures w14:val="standardContextual"/>
            </w:rPr>
          </w:pPr>
          <w:hyperlink w:anchor="_Toc1287891065">
            <w:r w:rsidRPr="4C28AD69" w:rsidR="4C28AD69">
              <w:rPr>
                <w:rStyle w:val="Hyperlink"/>
              </w:rPr>
              <w:t>3</w:t>
            </w:r>
            <w:r>
              <w:tab/>
            </w:r>
            <w:r w:rsidRPr="4C28AD69" w:rsidR="4C28AD69">
              <w:rPr>
                <w:rStyle w:val="Hyperlink"/>
              </w:rPr>
              <w:t>Methodology</w:t>
            </w:r>
            <w:r>
              <w:tab/>
            </w:r>
            <w:r>
              <w:fldChar w:fldCharType="begin"/>
            </w:r>
            <w:r>
              <w:instrText xml:space="preserve">PAGEREF _Toc1287891065 \h</w:instrText>
            </w:r>
            <w:r>
              <w:fldChar w:fldCharType="separate"/>
            </w:r>
            <w:r w:rsidRPr="4C28AD69" w:rsidR="4C28AD69">
              <w:rPr>
                <w:rStyle w:val="Hyperlink"/>
              </w:rPr>
              <w:t>4</w:t>
            </w:r>
            <w:r>
              <w:fldChar w:fldCharType="end"/>
            </w:r>
          </w:hyperlink>
        </w:p>
        <w:p w:rsidR="00A413E1" w:rsidP="479DBBBA" w:rsidRDefault="00000000" w14:paraId="1211751B" w14:textId="33CA0043">
          <w:pPr>
            <w:pStyle w:val="TOC1"/>
            <w:tabs>
              <w:tab w:val="left" w:pos="435"/>
              <w:tab w:val="right" w:leader="dot" w:pos="9015"/>
            </w:tabs>
            <w:rPr>
              <w:rStyle w:val="Hyperlink"/>
              <w:kern w:val="2"/>
              <w14:ligatures w14:val="standardContextual"/>
            </w:rPr>
          </w:pPr>
          <w:hyperlink w:anchor="_Toc694986879">
            <w:r w:rsidRPr="4C28AD69" w:rsidR="4C28AD69">
              <w:rPr>
                <w:rStyle w:val="Hyperlink"/>
              </w:rPr>
              <w:t>4</w:t>
            </w:r>
            <w:r>
              <w:tab/>
            </w:r>
            <w:r w:rsidRPr="4C28AD69" w:rsidR="4C28AD69">
              <w:rPr>
                <w:rStyle w:val="Hyperlink"/>
              </w:rPr>
              <w:t>Architecture and Platform (Current &amp; Future)</w:t>
            </w:r>
            <w:r>
              <w:tab/>
            </w:r>
            <w:r>
              <w:fldChar w:fldCharType="begin"/>
            </w:r>
            <w:r>
              <w:instrText xml:space="preserve">PAGEREF _Toc694986879 \h</w:instrText>
            </w:r>
            <w:r>
              <w:fldChar w:fldCharType="separate"/>
            </w:r>
            <w:r w:rsidRPr="4C28AD69" w:rsidR="4C28AD69">
              <w:rPr>
                <w:rStyle w:val="Hyperlink"/>
              </w:rPr>
              <w:t>4</w:t>
            </w:r>
            <w:r>
              <w:fldChar w:fldCharType="end"/>
            </w:r>
          </w:hyperlink>
        </w:p>
        <w:p w:rsidR="00A413E1" w:rsidP="4C28AD69" w:rsidRDefault="00000000" w14:paraId="42C652F1" w14:textId="15E59896">
          <w:pPr>
            <w:pStyle w:val="TOC2"/>
            <w:tabs>
              <w:tab w:val="left" w:pos="660"/>
              <w:tab w:val="right" w:leader="dot" w:pos="9015"/>
            </w:tabs>
            <w:rPr>
              <w:rStyle w:val="Hyperlink"/>
              <w:noProof/>
              <w:kern w:val="2"/>
              <w14:ligatures w14:val="standardContextual"/>
            </w:rPr>
          </w:pPr>
          <w:hyperlink w:anchor="_Toc490138357">
            <w:r w:rsidRPr="4C28AD69" w:rsidR="4C28AD69">
              <w:rPr>
                <w:rStyle w:val="Hyperlink"/>
              </w:rPr>
              <w:t>4.1</w:t>
            </w:r>
            <w:r>
              <w:tab/>
            </w:r>
            <w:r w:rsidRPr="4C28AD69" w:rsidR="4C28AD69">
              <w:rPr>
                <w:rStyle w:val="Hyperlink"/>
              </w:rPr>
              <w:t>Findings and Risks</w:t>
            </w:r>
            <w:r>
              <w:tab/>
            </w:r>
            <w:r>
              <w:fldChar w:fldCharType="begin"/>
            </w:r>
            <w:r>
              <w:instrText xml:space="preserve">PAGEREF _Toc490138357 \h</w:instrText>
            </w:r>
            <w:r>
              <w:fldChar w:fldCharType="separate"/>
            </w:r>
            <w:r w:rsidRPr="4C28AD69" w:rsidR="4C28AD69">
              <w:rPr>
                <w:rStyle w:val="Hyperlink"/>
              </w:rPr>
              <w:t>6</w:t>
            </w:r>
            <w:r>
              <w:fldChar w:fldCharType="end"/>
            </w:r>
          </w:hyperlink>
        </w:p>
        <w:p w:rsidR="00A413E1" w:rsidP="4C28AD69" w:rsidRDefault="00000000" w14:paraId="4D68C1FD" w14:textId="7F45C5BC">
          <w:pPr>
            <w:pStyle w:val="TOC2"/>
            <w:tabs>
              <w:tab w:val="left" w:pos="660"/>
              <w:tab w:val="right" w:leader="dot" w:pos="9015"/>
            </w:tabs>
            <w:rPr>
              <w:rStyle w:val="Hyperlink"/>
              <w:noProof/>
              <w:kern w:val="2"/>
              <w14:ligatures w14:val="standardContextual"/>
            </w:rPr>
          </w:pPr>
          <w:hyperlink w:anchor="_Toc75927899">
            <w:r w:rsidRPr="4C28AD69" w:rsidR="4C28AD69">
              <w:rPr>
                <w:rStyle w:val="Hyperlink"/>
              </w:rPr>
              <w:t>4.2</w:t>
            </w:r>
            <w:r>
              <w:tab/>
            </w:r>
            <w:r w:rsidRPr="4C28AD69" w:rsidR="4C28AD69">
              <w:rPr>
                <w:rStyle w:val="Hyperlink"/>
              </w:rPr>
              <w:t>Recommendations</w:t>
            </w:r>
            <w:r>
              <w:tab/>
            </w:r>
            <w:r>
              <w:fldChar w:fldCharType="begin"/>
            </w:r>
            <w:r>
              <w:instrText xml:space="preserve">PAGEREF _Toc75927899 \h</w:instrText>
            </w:r>
            <w:r>
              <w:fldChar w:fldCharType="separate"/>
            </w:r>
            <w:r w:rsidRPr="4C28AD69" w:rsidR="4C28AD69">
              <w:rPr>
                <w:rStyle w:val="Hyperlink"/>
              </w:rPr>
              <w:t>6</w:t>
            </w:r>
            <w:r>
              <w:fldChar w:fldCharType="end"/>
            </w:r>
          </w:hyperlink>
        </w:p>
        <w:p w:rsidR="00A413E1" w:rsidP="479DBBBA" w:rsidRDefault="00000000" w14:paraId="46E6E9F7" w14:textId="523ECDB5">
          <w:pPr>
            <w:pStyle w:val="TOC1"/>
            <w:tabs>
              <w:tab w:val="left" w:pos="435"/>
              <w:tab w:val="right" w:leader="dot" w:pos="9015"/>
            </w:tabs>
            <w:rPr>
              <w:rStyle w:val="Hyperlink"/>
              <w:kern w:val="2"/>
              <w14:ligatures w14:val="standardContextual"/>
            </w:rPr>
          </w:pPr>
          <w:hyperlink w:anchor="_Toc923519069">
            <w:r w:rsidRPr="4C28AD69" w:rsidR="4C28AD69">
              <w:rPr>
                <w:rStyle w:val="Hyperlink"/>
              </w:rPr>
              <w:t>5</w:t>
            </w:r>
            <w:r>
              <w:tab/>
            </w:r>
            <w:r w:rsidRPr="4C28AD69" w:rsidR="4C28AD69">
              <w:rPr>
                <w:rStyle w:val="Hyperlink"/>
              </w:rPr>
              <w:t>Security and Compliance</w:t>
            </w:r>
            <w:r>
              <w:tab/>
            </w:r>
            <w:r>
              <w:fldChar w:fldCharType="begin"/>
            </w:r>
            <w:r>
              <w:instrText xml:space="preserve">PAGEREF _Toc923519069 \h</w:instrText>
            </w:r>
            <w:r>
              <w:fldChar w:fldCharType="separate"/>
            </w:r>
            <w:r w:rsidRPr="4C28AD69" w:rsidR="4C28AD69">
              <w:rPr>
                <w:rStyle w:val="Hyperlink"/>
              </w:rPr>
              <w:t>6</w:t>
            </w:r>
            <w:r>
              <w:fldChar w:fldCharType="end"/>
            </w:r>
          </w:hyperlink>
        </w:p>
        <w:p w:rsidR="00A413E1" w:rsidP="4C28AD69" w:rsidRDefault="00000000" w14:paraId="23AA8784" w14:textId="68BD2057">
          <w:pPr>
            <w:pStyle w:val="TOC2"/>
            <w:tabs>
              <w:tab w:val="left" w:pos="660"/>
              <w:tab w:val="right" w:leader="dot" w:pos="9015"/>
            </w:tabs>
            <w:rPr>
              <w:rStyle w:val="Hyperlink"/>
              <w:noProof/>
              <w:kern w:val="2"/>
              <w14:ligatures w14:val="standardContextual"/>
            </w:rPr>
          </w:pPr>
          <w:hyperlink w:anchor="_Toc677284984">
            <w:r w:rsidRPr="4C28AD69" w:rsidR="4C28AD69">
              <w:rPr>
                <w:rStyle w:val="Hyperlink"/>
              </w:rPr>
              <w:t>5.1</w:t>
            </w:r>
            <w:r>
              <w:tab/>
            </w:r>
            <w:r w:rsidRPr="4C28AD69" w:rsidR="4C28AD69">
              <w:rPr>
                <w:rStyle w:val="Hyperlink"/>
              </w:rPr>
              <w:t>Findings and Risks</w:t>
            </w:r>
            <w:r>
              <w:tab/>
            </w:r>
            <w:r>
              <w:fldChar w:fldCharType="begin"/>
            </w:r>
            <w:r>
              <w:instrText xml:space="preserve">PAGEREF _Toc677284984 \h</w:instrText>
            </w:r>
            <w:r>
              <w:fldChar w:fldCharType="separate"/>
            </w:r>
            <w:r w:rsidRPr="4C28AD69" w:rsidR="4C28AD69">
              <w:rPr>
                <w:rStyle w:val="Hyperlink"/>
              </w:rPr>
              <w:t>6</w:t>
            </w:r>
            <w:r>
              <w:fldChar w:fldCharType="end"/>
            </w:r>
          </w:hyperlink>
        </w:p>
        <w:p w:rsidR="00A413E1" w:rsidP="4C28AD69" w:rsidRDefault="00000000" w14:paraId="601DA42C" w14:textId="5E862F1C">
          <w:pPr>
            <w:pStyle w:val="TOC2"/>
            <w:tabs>
              <w:tab w:val="left" w:pos="660"/>
              <w:tab w:val="right" w:leader="dot" w:pos="9015"/>
            </w:tabs>
            <w:rPr>
              <w:rStyle w:val="Hyperlink"/>
              <w:noProof/>
              <w:kern w:val="2"/>
              <w14:ligatures w14:val="standardContextual"/>
            </w:rPr>
          </w:pPr>
          <w:hyperlink w:anchor="_Toc100618789">
            <w:r w:rsidRPr="4C28AD69" w:rsidR="4C28AD69">
              <w:rPr>
                <w:rStyle w:val="Hyperlink"/>
              </w:rPr>
              <w:t>5.2</w:t>
            </w:r>
            <w:r>
              <w:tab/>
            </w:r>
            <w:r w:rsidRPr="4C28AD69" w:rsidR="4C28AD69">
              <w:rPr>
                <w:rStyle w:val="Hyperlink"/>
              </w:rPr>
              <w:t>Recommendations</w:t>
            </w:r>
            <w:r>
              <w:tab/>
            </w:r>
            <w:r>
              <w:fldChar w:fldCharType="begin"/>
            </w:r>
            <w:r>
              <w:instrText xml:space="preserve">PAGEREF _Toc100618789 \h</w:instrText>
            </w:r>
            <w:r>
              <w:fldChar w:fldCharType="separate"/>
            </w:r>
            <w:r w:rsidRPr="4C28AD69" w:rsidR="4C28AD69">
              <w:rPr>
                <w:rStyle w:val="Hyperlink"/>
              </w:rPr>
              <w:t>7</w:t>
            </w:r>
            <w:r>
              <w:fldChar w:fldCharType="end"/>
            </w:r>
          </w:hyperlink>
        </w:p>
        <w:p w:rsidR="00A413E1" w:rsidP="479DBBBA" w:rsidRDefault="00000000" w14:paraId="6C30284A" w14:textId="1845EA39">
          <w:pPr>
            <w:pStyle w:val="TOC1"/>
            <w:tabs>
              <w:tab w:val="left" w:pos="435"/>
              <w:tab w:val="right" w:leader="dot" w:pos="9015"/>
            </w:tabs>
            <w:rPr>
              <w:rStyle w:val="Hyperlink"/>
              <w:kern w:val="2"/>
              <w14:ligatures w14:val="standardContextual"/>
            </w:rPr>
          </w:pPr>
          <w:hyperlink w:anchor="_Toc14569427">
            <w:r w:rsidRPr="4C28AD69" w:rsidR="4C28AD69">
              <w:rPr>
                <w:rStyle w:val="Hyperlink"/>
              </w:rPr>
              <w:t>6</w:t>
            </w:r>
            <w:r>
              <w:tab/>
            </w:r>
            <w:r w:rsidRPr="4C28AD69" w:rsidR="4C28AD69">
              <w:rPr>
                <w:rStyle w:val="Hyperlink"/>
              </w:rPr>
              <w:t>Data Management</w:t>
            </w:r>
            <w:r>
              <w:tab/>
            </w:r>
            <w:r>
              <w:fldChar w:fldCharType="begin"/>
            </w:r>
            <w:r>
              <w:instrText xml:space="preserve">PAGEREF _Toc14569427 \h</w:instrText>
            </w:r>
            <w:r>
              <w:fldChar w:fldCharType="separate"/>
            </w:r>
            <w:r w:rsidRPr="4C28AD69" w:rsidR="4C28AD69">
              <w:rPr>
                <w:rStyle w:val="Hyperlink"/>
              </w:rPr>
              <w:t>7</w:t>
            </w:r>
            <w:r>
              <w:fldChar w:fldCharType="end"/>
            </w:r>
          </w:hyperlink>
        </w:p>
        <w:p w:rsidR="00A413E1" w:rsidP="4C28AD69" w:rsidRDefault="00000000" w14:paraId="0E8685D6" w14:textId="0133242B">
          <w:pPr>
            <w:pStyle w:val="TOC2"/>
            <w:tabs>
              <w:tab w:val="left" w:pos="660"/>
              <w:tab w:val="right" w:leader="dot" w:pos="9015"/>
            </w:tabs>
            <w:rPr>
              <w:rStyle w:val="Hyperlink"/>
              <w:noProof/>
              <w:kern w:val="2"/>
              <w14:ligatures w14:val="standardContextual"/>
            </w:rPr>
          </w:pPr>
          <w:hyperlink w:anchor="_Toc868565594">
            <w:r w:rsidRPr="4C28AD69" w:rsidR="4C28AD69">
              <w:rPr>
                <w:rStyle w:val="Hyperlink"/>
              </w:rPr>
              <w:t>6.1</w:t>
            </w:r>
            <w:r>
              <w:tab/>
            </w:r>
            <w:r w:rsidRPr="4C28AD69" w:rsidR="4C28AD69">
              <w:rPr>
                <w:rStyle w:val="Hyperlink"/>
              </w:rPr>
              <w:t>Findings and Risks</w:t>
            </w:r>
            <w:r>
              <w:tab/>
            </w:r>
            <w:r>
              <w:fldChar w:fldCharType="begin"/>
            </w:r>
            <w:r>
              <w:instrText xml:space="preserve">PAGEREF _Toc868565594 \h</w:instrText>
            </w:r>
            <w:r>
              <w:fldChar w:fldCharType="separate"/>
            </w:r>
            <w:r w:rsidRPr="4C28AD69" w:rsidR="4C28AD69">
              <w:rPr>
                <w:rStyle w:val="Hyperlink"/>
              </w:rPr>
              <w:t>8</w:t>
            </w:r>
            <w:r>
              <w:fldChar w:fldCharType="end"/>
            </w:r>
          </w:hyperlink>
        </w:p>
        <w:p w:rsidR="00A413E1" w:rsidP="4C28AD69" w:rsidRDefault="00000000" w14:paraId="59C92C65" w14:textId="11C4AFFC">
          <w:pPr>
            <w:pStyle w:val="TOC2"/>
            <w:tabs>
              <w:tab w:val="left" w:pos="660"/>
              <w:tab w:val="right" w:leader="dot" w:pos="9015"/>
            </w:tabs>
            <w:rPr>
              <w:rStyle w:val="Hyperlink"/>
              <w:noProof/>
              <w:kern w:val="2"/>
              <w14:ligatures w14:val="standardContextual"/>
            </w:rPr>
          </w:pPr>
          <w:hyperlink w:anchor="_Toc1459319223">
            <w:r w:rsidRPr="4C28AD69" w:rsidR="4C28AD69">
              <w:rPr>
                <w:rStyle w:val="Hyperlink"/>
              </w:rPr>
              <w:t>6.2</w:t>
            </w:r>
            <w:r>
              <w:tab/>
            </w:r>
            <w:r w:rsidRPr="4C28AD69" w:rsidR="4C28AD69">
              <w:rPr>
                <w:rStyle w:val="Hyperlink"/>
              </w:rPr>
              <w:t>Recommendations</w:t>
            </w:r>
            <w:r>
              <w:tab/>
            </w:r>
            <w:r>
              <w:fldChar w:fldCharType="begin"/>
            </w:r>
            <w:r>
              <w:instrText xml:space="preserve">PAGEREF _Toc1459319223 \h</w:instrText>
            </w:r>
            <w:r>
              <w:fldChar w:fldCharType="separate"/>
            </w:r>
            <w:r w:rsidRPr="4C28AD69" w:rsidR="4C28AD69">
              <w:rPr>
                <w:rStyle w:val="Hyperlink"/>
              </w:rPr>
              <w:t>8</w:t>
            </w:r>
            <w:r>
              <w:fldChar w:fldCharType="end"/>
            </w:r>
          </w:hyperlink>
        </w:p>
        <w:p w:rsidR="00A413E1" w:rsidP="479DBBBA" w:rsidRDefault="00000000" w14:paraId="15B90DBD" w14:textId="63D14AC9">
          <w:pPr>
            <w:pStyle w:val="TOC1"/>
            <w:tabs>
              <w:tab w:val="left" w:pos="435"/>
              <w:tab w:val="right" w:leader="dot" w:pos="9015"/>
            </w:tabs>
            <w:rPr>
              <w:rStyle w:val="Hyperlink"/>
              <w:kern w:val="2"/>
              <w14:ligatures w14:val="standardContextual"/>
            </w:rPr>
          </w:pPr>
          <w:hyperlink w:anchor="_Toc1877921373">
            <w:r w:rsidRPr="4C28AD69" w:rsidR="4C28AD69">
              <w:rPr>
                <w:rStyle w:val="Hyperlink"/>
              </w:rPr>
              <w:t>7</w:t>
            </w:r>
            <w:r>
              <w:tab/>
            </w:r>
            <w:r w:rsidRPr="4C28AD69" w:rsidR="4C28AD69">
              <w:rPr>
                <w:rStyle w:val="Hyperlink"/>
              </w:rPr>
              <w:t>TCO Assessment &amp; Management</w:t>
            </w:r>
            <w:r>
              <w:tab/>
            </w:r>
            <w:r>
              <w:fldChar w:fldCharType="begin"/>
            </w:r>
            <w:r>
              <w:instrText xml:space="preserve">PAGEREF _Toc1877921373 \h</w:instrText>
            </w:r>
            <w:r>
              <w:fldChar w:fldCharType="separate"/>
            </w:r>
            <w:r w:rsidRPr="4C28AD69" w:rsidR="4C28AD69">
              <w:rPr>
                <w:rStyle w:val="Hyperlink"/>
              </w:rPr>
              <w:t>8</w:t>
            </w:r>
            <w:r>
              <w:fldChar w:fldCharType="end"/>
            </w:r>
          </w:hyperlink>
        </w:p>
        <w:p w:rsidR="00A413E1" w:rsidP="4C28AD69" w:rsidRDefault="00000000" w14:paraId="7750C67A" w14:textId="0D086356">
          <w:pPr>
            <w:pStyle w:val="TOC2"/>
            <w:tabs>
              <w:tab w:val="left" w:pos="660"/>
              <w:tab w:val="right" w:leader="dot" w:pos="9015"/>
            </w:tabs>
            <w:rPr>
              <w:rStyle w:val="Hyperlink"/>
              <w:noProof/>
              <w:kern w:val="2"/>
              <w14:ligatures w14:val="standardContextual"/>
            </w:rPr>
          </w:pPr>
          <w:hyperlink w:anchor="_Toc703893897">
            <w:r w:rsidRPr="4C28AD69" w:rsidR="4C28AD69">
              <w:rPr>
                <w:rStyle w:val="Hyperlink"/>
              </w:rPr>
              <w:t>7.1</w:t>
            </w:r>
            <w:r>
              <w:tab/>
            </w:r>
            <w:r w:rsidRPr="4C28AD69" w:rsidR="4C28AD69">
              <w:rPr>
                <w:rStyle w:val="Hyperlink"/>
              </w:rPr>
              <w:t>Findings and Risks</w:t>
            </w:r>
            <w:r>
              <w:tab/>
            </w:r>
            <w:r>
              <w:fldChar w:fldCharType="begin"/>
            </w:r>
            <w:r>
              <w:instrText xml:space="preserve">PAGEREF _Toc703893897 \h</w:instrText>
            </w:r>
            <w:r>
              <w:fldChar w:fldCharType="separate"/>
            </w:r>
            <w:r w:rsidRPr="4C28AD69" w:rsidR="4C28AD69">
              <w:rPr>
                <w:rStyle w:val="Hyperlink"/>
              </w:rPr>
              <w:t>9</w:t>
            </w:r>
            <w:r>
              <w:fldChar w:fldCharType="end"/>
            </w:r>
          </w:hyperlink>
        </w:p>
        <w:p w:rsidR="00A413E1" w:rsidP="4C28AD69" w:rsidRDefault="00000000" w14:paraId="70DB26B6" w14:textId="499179D6">
          <w:pPr>
            <w:pStyle w:val="TOC2"/>
            <w:tabs>
              <w:tab w:val="left" w:pos="660"/>
              <w:tab w:val="right" w:leader="dot" w:pos="9015"/>
            </w:tabs>
            <w:rPr>
              <w:rStyle w:val="Hyperlink"/>
              <w:noProof/>
              <w:kern w:val="2"/>
              <w14:ligatures w14:val="standardContextual"/>
            </w:rPr>
          </w:pPr>
          <w:hyperlink w:anchor="_Toc62498911">
            <w:r w:rsidRPr="4C28AD69" w:rsidR="4C28AD69">
              <w:rPr>
                <w:rStyle w:val="Hyperlink"/>
              </w:rPr>
              <w:t>7.2</w:t>
            </w:r>
            <w:r>
              <w:tab/>
            </w:r>
            <w:r w:rsidRPr="4C28AD69" w:rsidR="4C28AD69">
              <w:rPr>
                <w:rStyle w:val="Hyperlink"/>
              </w:rPr>
              <w:t>Recommendations</w:t>
            </w:r>
            <w:r>
              <w:tab/>
            </w:r>
            <w:r>
              <w:fldChar w:fldCharType="begin"/>
            </w:r>
            <w:r>
              <w:instrText xml:space="preserve">PAGEREF _Toc62498911 \h</w:instrText>
            </w:r>
            <w:r>
              <w:fldChar w:fldCharType="separate"/>
            </w:r>
            <w:r w:rsidRPr="4C28AD69" w:rsidR="4C28AD69">
              <w:rPr>
                <w:rStyle w:val="Hyperlink"/>
              </w:rPr>
              <w:t>9</w:t>
            </w:r>
            <w:r>
              <w:fldChar w:fldCharType="end"/>
            </w:r>
          </w:hyperlink>
        </w:p>
        <w:p w:rsidR="00A413E1" w:rsidP="479DBBBA" w:rsidRDefault="00000000" w14:paraId="2268FFA4" w14:textId="38571688">
          <w:pPr>
            <w:pStyle w:val="TOC1"/>
            <w:tabs>
              <w:tab w:val="left" w:pos="435"/>
              <w:tab w:val="right" w:leader="dot" w:pos="9015"/>
            </w:tabs>
            <w:rPr>
              <w:rStyle w:val="Hyperlink"/>
              <w:kern w:val="2"/>
              <w14:ligatures w14:val="standardContextual"/>
            </w:rPr>
          </w:pPr>
          <w:hyperlink w:anchor="_Toc626541998">
            <w:r w:rsidRPr="4C28AD69" w:rsidR="4C28AD69">
              <w:rPr>
                <w:rStyle w:val="Hyperlink"/>
              </w:rPr>
              <w:t>8</w:t>
            </w:r>
            <w:r>
              <w:tab/>
            </w:r>
            <w:r w:rsidRPr="4C28AD69" w:rsidR="4C28AD69">
              <w:rPr>
                <w:rStyle w:val="Hyperlink"/>
              </w:rPr>
              <w:t>Business Continuity &amp; Disaster Recovery</w:t>
            </w:r>
            <w:r>
              <w:tab/>
            </w:r>
            <w:r>
              <w:fldChar w:fldCharType="begin"/>
            </w:r>
            <w:r>
              <w:instrText xml:space="preserve">PAGEREF _Toc626541998 \h</w:instrText>
            </w:r>
            <w:r>
              <w:fldChar w:fldCharType="separate"/>
            </w:r>
            <w:r w:rsidRPr="4C28AD69" w:rsidR="4C28AD69">
              <w:rPr>
                <w:rStyle w:val="Hyperlink"/>
              </w:rPr>
              <w:t>9</w:t>
            </w:r>
            <w:r>
              <w:fldChar w:fldCharType="end"/>
            </w:r>
          </w:hyperlink>
        </w:p>
        <w:p w:rsidR="479DBBBA" w:rsidP="479DBBBA" w:rsidRDefault="00000000" w14:paraId="1A84D166" w14:textId="1F0EFD6D">
          <w:pPr>
            <w:pStyle w:val="TOC2"/>
            <w:tabs>
              <w:tab w:val="left" w:pos="660"/>
              <w:tab w:val="right" w:leader="dot" w:pos="9015"/>
            </w:tabs>
            <w:rPr>
              <w:rStyle w:val="Hyperlink"/>
            </w:rPr>
          </w:pPr>
          <w:hyperlink w:anchor="_Toc1107532167">
            <w:r w:rsidRPr="4C28AD69" w:rsidR="4C28AD69">
              <w:rPr>
                <w:rStyle w:val="Hyperlink"/>
              </w:rPr>
              <w:t>8.1</w:t>
            </w:r>
            <w:r>
              <w:tab/>
            </w:r>
            <w:r w:rsidRPr="4C28AD69" w:rsidR="4C28AD69">
              <w:rPr>
                <w:rStyle w:val="Hyperlink"/>
              </w:rPr>
              <w:t>Findings and Risks</w:t>
            </w:r>
            <w:r>
              <w:tab/>
            </w:r>
            <w:r>
              <w:fldChar w:fldCharType="begin"/>
            </w:r>
            <w:r>
              <w:instrText xml:space="preserve">PAGEREF _Toc1107532167 \h</w:instrText>
            </w:r>
            <w:r>
              <w:fldChar w:fldCharType="separate"/>
            </w:r>
            <w:r w:rsidRPr="4C28AD69" w:rsidR="4C28AD69">
              <w:rPr>
                <w:rStyle w:val="Hyperlink"/>
              </w:rPr>
              <w:t>9</w:t>
            </w:r>
            <w:r>
              <w:fldChar w:fldCharType="end"/>
            </w:r>
          </w:hyperlink>
        </w:p>
        <w:p w:rsidR="479DBBBA" w:rsidP="479DBBBA" w:rsidRDefault="00000000" w14:paraId="52E69C0D" w14:textId="11291255">
          <w:pPr>
            <w:pStyle w:val="TOC2"/>
            <w:tabs>
              <w:tab w:val="left" w:pos="660"/>
              <w:tab w:val="right" w:leader="dot" w:pos="9015"/>
            </w:tabs>
            <w:rPr>
              <w:rStyle w:val="Hyperlink"/>
            </w:rPr>
          </w:pPr>
          <w:hyperlink w:anchor="_Toc1934806505">
            <w:r w:rsidRPr="4C28AD69" w:rsidR="4C28AD69">
              <w:rPr>
                <w:rStyle w:val="Hyperlink"/>
              </w:rPr>
              <w:t>8.2</w:t>
            </w:r>
            <w:r>
              <w:tab/>
            </w:r>
            <w:r w:rsidRPr="4C28AD69" w:rsidR="4C28AD69">
              <w:rPr>
                <w:rStyle w:val="Hyperlink"/>
              </w:rPr>
              <w:t>Recommendations</w:t>
            </w:r>
            <w:r>
              <w:tab/>
            </w:r>
            <w:r>
              <w:fldChar w:fldCharType="begin"/>
            </w:r>
            <w:r>
              <w:instrText xml:space="preserve">PAGEREF _Toc1934806505 \h</w:instrText>
            </w:r>
            <w:r>
              <w:fldChar w:fldCharType="separate"/>
            </w:r>
            <w:r w:rsidRPr="4C28AD69" w:rsidR="4C28AD69">
              <w:rPr>
                <w:rStyle w:val="Hyperlink"/>
              </w:rPr>
              <w:t>9</w:t>
            </w:r>
            <w:r>
              <w:fldChar w:fldCharType="end"/>
            </w:r>
          </w:hyperlink>
          <w:r>
            <w:fldChar w:fldCharType="end"/>
          </w:r>
        </w:p>
      </w:sdtContent>
    </w:sdt>
    <w:p w:rsidR="00BF0BAE" w:rsidP="4ED146D3" w:rsidRDefault="00BF0BAE" w14:paraId="4B462865" w14:textId="3124033B">
      <w:pPr>
        <w:pStyle w:val="TOC2"/>
        <w:tabs>
          <w:tab w:val="left" w:pos="660"/>
          <w:tab w:val="right" w:leader="dot" w:pos="9015"/>
        </w:tabs>
        <w:rPr>
          <w:rStyle w:val="Hyperlink"/>
          <w:noProof/>
          <w:kern w:val="2"/>
          <w14:ligatures w14:val="standardContextual"/>
        </w:rPr>
      </w:pPr>
    </w:p>
    <w:p w:rsidR="00492F79" w:rsidRDefault="00492F79" w14:paraId="02EB378F" w14:textId="77777777"/>
    <w:p w:rsidR="00492F79" w:rsidRDefault="00492F79" w14:paraId="6A05A809" w14:textId="77777777">
      <w:pPr>
        <w:rPr>
          <w:rFonts w:asciiTheme="majorHAnsi" w:hAnsiTheme="majorHAnsi" w:eastAsiaTheme="majorEastAsia" w:cstheme="majorBidi"/>
          <w:kern w:val="28"/>
          <w:sz w:val="48"/>
          <w:szCs w:val="52"/>
          <w14:ligatures w14:val="standard"/>
          <w14:numForm w14:val="oldStyle"/>
        </w:rPr>
      </w:pPr>
      <w:r>
        <w:br w:type="page"/>
      </w:r>
    </w:p>
    <w:p w:rsidRPr="00874E17" w:rsidR="00405E55" w:rsidP="4ED146D3" w:rsidRDefault="6892A071" w14:paraId="23CD7CF0" w14:textId="77777777">
      <w:pPr>
        <w:pStyle w:val="Heading1"/>
        <w:rPr>
          <w:rFonts w:ascii="Arial" w:hAnsi="Arial" w:cs="Arial"/>
        </w:rPr>
      </w:pPr>
      <w:bookmarkStart w:name="_Toc1466224097" w:id="1868388490"/>
      <w:r w:rsidR="6892A071">
        <w:rPr/>
        <w:t>Overview</w:t>
      </w:r>
      <w:r w:rsidRPr="4C28AD69" w:rsidR="7F50F803">
        <w:rPr>
          <w:rFonts w:ascii="Arial" w:hAnsi="Arial" w:cs="Arial"/>
        </w:rPr>
        <w:t>​</w:t>
      </w:r>
      <w:bookmarkEnd w:id="1868388490"/>
    </w:p>
    <w:p w:rsidR="00405E55" w:rsidP="00D05483" w:rsidRDefault="36C09BB4" w14:paraId="7D512AAB" w14:textId="5B053E75">
      <w:pPr>
        <w:jc w:val="both"/>
      </w:pPr>
      <w:r>
        <w:t xml:space="preserve">The </w:t>
      </w:r>
      <w:r w:rsidR="00AF2E3E">
        <w:t xml:space="preserve">purpose of the </w:t>
      </w:r>
      <w:r>
        <w:t xml:space="preserve">Application Migration Assessment </w:t>
      </w:r>
      <w:r w:rsidR="00AF2E3E">
        <w:t xml:space="preserve">is to </w:t>
      </w:r>
      <w:r>
        <w:t>evaluate the readiness and completeness of the migration assessment and design phase documentation in preparation for migration planning.</w:t>
      </w:r>
    </w:p>
    <w:p w:rsidRPr="00CA5569" w:rsidR="00AF2E3E" w:rsidP="00CA5569" w:rsidRDefault="00AF2E3E" w14:paraId="53E115D7" w14:textId="09354581">
      <w:pPr>
        <w:jc w:val="both"/>
        <w:rPr>
          <w:color w:val="CD5937"/>
        </w:rPr>
      </w:pPr>
      <w:r>
        <w:t>Key findings and recommendations​:</w:t>
      </w:r>
    </w:p>
    <w:p w:rsidRPr="00CA5569" w:rsidR="00CA5569" w:rsidP="00CA5569" w:rsidRDefault="00CA5569" w14:paraId="7F1A3D81" w14:textId="77777777">
      <w:pPr>
        <w:numPr>
          <w:ilvl w:val="0"/>
          <w:numId w:val="46"/>
        </w:numPr>
      </w:pPr>
      <w:r w:rsidRPr="00CA5569">
        <w:t>There are three MS SQL Servers running in ELR datacenter </w:t>
      </w:r>
    </w:p>
    <w:p w:rsidRPr="00CA5569" w:rsidR="00CA5569" w:rsidP="00CA5569" w:rsidRDefault="00CA5569" w14:paraId="2CB68BA1" w14:textId="77777777">
      <w:pPr>
        <w:numPr>
          <w:ilvl w:val="0"/>
          <w:numId w:val="47"/>
        </w:numPr>
      </w:pPr>
      <w:r w:rsidRPr="00CA5569">
        <w:t>1 Dev/Test, 1 UAT and 1 Production Server </w:t>
      </w:r>
    </w:p>
    <w:p w:rsidRPr="00CA5569" w:rsidR="00CA5569" w:rsidP="00CA5569" w:rsidRDefault="00CA5569" w14:paraId="72176C70" w14:textId="77777777">
      <w:pPr>
        <w:numPr>
          <w:ilvl w:val="0"/>
          <w:numId w:val="48"/>
        </w:numPr>
      </w:pPr>
      <w:r w:rsidRPr="00CA5569">
        <w:t>There are additional components used – Enterprise Airflow, and Optum Functions Platform which are not part of this migration scope </w:t>
      </w:r>
    </w:p>
    <w:p w:rsidRPr="00CA5569" w:rsidR="00CA5569" w:rsidP="00CA5569" w:rsidRDefault="00CA5569" w14:paraId="07A7F36F" w14:textId="77777777">
      <w:pPr>
        <w:numPr>
          <w:ilvl w:val="0"/>
          <w:numId w:val="49"/>
        </w:numPr>
      </w:pPr>
      <w:r w:rsidRPr="00CA5569">
        <w:t>Once the databases are migrated to Azure, the database instances still need connectivity to the Enterprise Airflow and Optum Function environments </w:t>
      </w:r>
    </w:p>
    <w:p w:rsidRPr="00CA5569" w:rsidR="00CA5569" w:rsidP="00CA5569" w:rsidRDefault="00CA5569" w14:paraId="5132AEC8" w14:textId="77777777">
      <w:pPr>
        <w:numPr>
          <w:ilvl w:val="0"/>
          <w:numId w:val="50"/>
        </w:numPr>
      </w:pPr>
      <w:r w:rsidRPr="00CA5569">
        <w:t>Data is ingested using ECG from multiple data sources – Pathway PODs &amp; Datamart (SQL Server Databases), ICUE OHBI DWaaS (Snowflake) </w:t>
      </w:r>
    </w:p>
    <w:p w:rsidRPr="00CA5569" w:rsidR="00CA5569" w:rsidP="00CA5569" w:rsidRDefault="00CA5569" w14:paraId="2068171C" w14:textId="77777777">
      <w:pPr>
        <w:numPr>
          <w:ilvl w:val="0"/>
          <w:numId w:val="51"/>
        </w:numPr>
      </w:pPr>
      <w:r w:rsidRPr="00CA5569">
        <w:t>Enterprise Airflow DAG jobs trigger the data ingestion &amp; data processing functions running in Optum Functions Platform </w:t>
      </w:r>
    </w:p>
    <w:p w:rsidRPr="00CA5569" w:rsidR="00CA5569" w:rsidP="00CA5569" w:rsidRDefault="00CA5569" w14:paraId="544B4897" w14:textId="77777777">
      <w:pPr>
        <w:numPr>
          <w:ilvl w:val="0"/>
          <w:numId w:val="52"/>
        </w:numPr>
      </w:pPr>
      <w:r w:rsidRPr="00CA5569">
        <w:t>Functions are written in Python, containerized as docker images. The images and other artifacts are stored in jfrog. </w:t>
      </w:r>
    </w:p>
    <w:p w:rsidRPr="00CA5569" w:rsidR="00CA5569" w:rsidP="00CA5569" w:rsidRDefault="00CA5569" w14:paraId="672CA444" w14:textId="77777777">
      <w:pPr>
        <w:numPr>
          <w:ilvl w:val="0"/>
          <w:numId w:val="53"/>
        </w:numPr>
      </w:pPr>
      <w:r w:rsidRPr="00CA5569">
        <w:t>Only the 3 database servers are in scope for migration, other processes remain unchanged </w:t>
      </w:r>
    </w:p>
    <w:p w:rsidRPr="00CA5569" w:rsidR="00CA5569" w:rsidP="00CA5569" w:rsidRDefault="00CA5569" w14:paraId="36A6B59F" w14:textId="77777777">
      <w:pPr>
        <w:numPr>
          <w:ilvl w:val="0"/>
          <w:numId w:val="54"/>
        </w:numPr>
      </w:pPr>
      <w:r w:rsidRPr="00CA5569">
        <w:t>There are plans to migrate to Azure App Services and Azure Data Factory in the future </w:t>
      </w:r>
    </w:p>
    <w:p w:rsidRPr="00CA5569" w:rsidR="00CA5569" w:rsidP="00CA5569" w:rsidRDefault="00CA5569" w14:paraId="34926456" w14:textId="77777777">
      <w:pPr>
        <w:numPr>
          <w:ilvl w:val="0"/>
          <w:numId w:val="55"/>
        </w:numPr>
      </w:pPr>
      <w:r w:rsidRPr="00CA5569">
        <w:t>Full backups are taken once a week </w:t>
      </w:r>
    </w:p>
    <w:p w:rsidRPr="00CA5569" w:rsidR="00CA5569" w:rsidP="00CA5569" w:rsidRDefault="00CA5569" w14:paraId="6F200D55" w14:textId="77777777">
      <w:pPr>
        <w:numPr>
          <w:ilvl w:val="0"/>
          <w:numId w:val="56"/>
        </w:numPr>
      </w:pPr>
      <w:r w:rsidRPr="00CA5569">
        <w:t>There is no requirement for HA or DR, as the data can be re-processed if required </w:t>
      </w:r>
    </w:p>
    <w:p w:rsidRPr="00CA5569" w:rsidR="00CA5569" w:rsidP="00CA5569" w:rsidRDefault="00CA5569" w14:paraId="3BAC6AC5" w14:textId="77777777">
      <w:pPr>
        <w:numPr>
          <w:ilvl w:val="0"/>
          <w:numId w:val="57"/>
        </w:numPr>
      </w:pPr>
      <w:r w:rsidRPr="00CA5569">
        <w:t>PHI &amp; PII data are stored in the databases. </w:t>
      </w:r>
    </w:p>
    <w:p w:rsidRPr="00CA5569" w:rsidR="00CA5569" w:rsidP="00CA5569" w:rsidRDefault="00CA5569" w14:paraId="6088C8D4" w14:textId="77777777">
      <w:pPr>
        <w:numPr>
          <w:ilvl w:val="0"/>
          <w:numId w:val="58"/>
        </w:numPr>
      </w:pPr>
      <w:r w:rsidRPr="00CA5569">
        <w:t>Processed data is sent to Pathway Common Enhancements SQL databases and File shares for downstream consumption and processing. </w:t>
      </w:r>
    </w:p>
    <w:p w:rsidRPr="00CA5569" w:rsidR="00CA5569" w:rsidP="00CA5569" w:rsidRDefault="00CA5569" w14:paraId="7A8D4EDE" w14:textId="77777777">
      <w:pPr>
        <w:numPr>
          <w:ilvl w:val="0"/>
          <w:numId w:val="59"/>
        </w:numPr>
      </w:pPr>
      <w:r w:rsidRPr="00CA5569">
        <w:t>ECG can be continued to be used for file transfers. </w:t>
      </w:r>
    </w:p>
    <w:p w:rsidR="00F5073C" w:rsidP="00F5073C" w:rsidRDefault="00F5073C" w14:paraId="1FE3641E" w14:textId="77777777"/>
    <w:p w:rsidR="00F5073C" w:rsidRDefault="00F5073C" w14:paraId="08A76E90" w14:textId="77777777">
      <w:pPr>
        <w:rPr>
          <w:rFonts w:asciiTheme="majorHAnsi" w:hAnsiTheme="majorHAnsi" w:eastAsiaTheme="majorEastAsia" w:cstheme="majorBidi"/>
          <w:kern w:val="28"/>
          <w:sz w:val="48"/>
          <w:szCs w:val="52"/>
          <w14:ligatures w14:val="standard"/>
          <w14:numForm w14:val="oldStyle"/>
        </w:rPr>
      </w:pPr>
      <w:r>
        <w:br w:type="page"/>
      </w:r>
    </w:p>
    <w:p w:rsidR="00405E55" w:rsidP="00405E55" w:rsidRDefault="7F50F803" w14:paraId="13A8E62B" w14:textId="7184A47E">
      <w:pPr>
        <w:pStyle w:val="Heading1"/>
        <w:rPr/>
      </w:pPr>
      <w:bookmarkStart w:name="_Toc596412984" w:id="1407466558"/>
      <w:r w:rsidR="7F50F803">
        <w:rPr/>
        <w:t>Application Profile</w:t>
      </w:r>
      <w:bookmarkEnd w:id="1407466558"/>
    </w:p>
    <w:p w:rsidR="479DBBBA" w:rsidP="479DBBBA" w:rsidRDefault="479DBBBA" w14:paraId="20F76418" w14:textId="1CDCF868">
      <w:pPr>
        <w:pStyle w:val="ListBullet"/>
        <w:numPr>
          <w:ilvl w:val="0"/>
          <w:numId w:val="0"/>
        </w:numPr>
        <w:ind w:left="360"/>
      </w:pPr>
    </w:p>
    <w:p w:rsidRPr="00030B01" w:rsidR="00030B01" w:rsidP="00030B01" w:rsidRDefault="00030B01" w14:paraId="4E5F1F83" w14:textId="77777777">
      <w:pPr>
        <w:pStyle w:val="ListBullet"/>
      </w:pPr>
      <w:r w:rsidRPr="00030B01">
        <w:t>CCM PAC &amp; RAD Datamart application support Member Eligibility and Risk Adjustment Data. This is a data repository and ETL process of member eligibility and risk adjustment data for clinical programs that are managed on Pathway Application. </w:t>
      </w:r>
    </w:p>
    <w:p w:rsidRPr="00030B01" w:rsidR="00030B01" w:rsidP="00030B01" w:rsidRDefault="00030B01" w14:paraId="3248C6AC" w14:textId="77777777">
      <w:pPr>
        <w:pStyle w:val="ListBullet"/>
        <w:ind w:firstLine="0"/>
      </w:pPr>
      <w:r w:rsidRPr="00030B01">
        <w:rPr>
          <w:b/>
          <w:bCs/>
        </w:rPr>
        <w:t>Points of contact</w:t>
      </w:r>
      <w:r w:rsidRPr="00030B01">
        <w:t>: Manoj Raot, Janga Reddy Metai </w:t>
      </w:r>
    </w:p>
    <w:p w:rsidRPr="00030B01" w:rsidR="00030B01" w:rsidP="00030B01" w:rsidRDefault="00030B01" w14:paraId="2CFA8569" w14:textId="77777777">
      <w:pPr>
        <w:pStyle w:val="ListBullet"/>
        <w:ind w:firstLine="0"/>
      </w:pPr>
      <w:r w:rsidRPr="00030B01">
        <w:rPr>
          <w:b/>
          <w:bCs/>
        </w:rPr>
        <w:t>LOB</w:t>
      </w:r>
      <w:r w:rsidRPr="00030B01">
        <w:t>: Optum Health &amp; Financial Tech </w:t>
      </w:r>
    </w:p>
    <w:p w:rsidRPr="00030B01" w:rsidR="00030B01" w:rsidP="00030B01" w:rsidRDefault="00030B01" w14:paraId="21DCC737" w14:textId="77777777">
      <w:pPr>
        <w:pStyle w:val="ListBullet"/>
        <w:ind w:firstLine="0"/>
      </w:pPr>
      <w:r w:rsidRPr="00030B01">
        <w:rPr>
          <w:b/>
          <w:bCs/>
        </w:rPr>
        <w:t>App R Disposition:</w:t>
      </w:r>
      <w:r w:rsidRPr="00030B01">
        <w:t xml:space="preserve"> Re-Platform  </w:t>
      </w:r>
    </w:p>
    <w:p w:rsidR="00405E55" w:rsidP="007B2456" w:rsidRDefault="7F50F803" w14:paraId="52CDFA90" w14:textId="77777777">
      <w:pPr>
        <w:pStyle w:val="Heading1"/>
        <w:rPr/>
      </w:pPr>
      <w:bookmarkStart w:name="_Toc1287891065" w:id="1525567883"/>
      <w:r w:rsidR="7F50F803">
        <w:rPr/>
        <w:t>Methodology</w:t>
      </w:r>
      <w:bookmarkEnd w:id="1525567883"/>
    </w:p>
    <w:p w:rsidRPr="007B2456" w:rsidR="007B2456" w:rsidP="007B2456" w:rsidRDefault="007B2456" w14:paraId="56DE8F76" w14:textId="77777777">
      <w:pPr>
        <w:jc w:val="both"/>
      </w:pPr>
      <w:r w:rsidRPr="007B2456">
        <w:t>The following methods were used as part of this assessment. </w:t>
      </w:r>
    </w:p>
    <w:p w:rsidRPr="007B2456" w:rsidR="007B2456" w:rsidP="007B2456" w:rsidRDefault="007B2456" w14:paraId="33327BB5" w14:textId="77777777">
      <w:pPr>
        <w:jc w:val="both"/>
      </w:pPr>
      <w:r w:rsidRPr="007B2456">
        <w:rPr>
          <w:b/>
          <w:bCs/>
        </w:rPr>
        <w:t>Discovery sessions:</w:t>
      </w:r>
      <w:r w:rsidRPr="007B2456">
        <w:t> </w:t>
      </w:r>
    </w:p>
    <w:p w:rsidRPr="007B2456" w:rsidR="007B2456" w:rsidP="007B2456" w:rsidRDefault="007B2456" w14:paraId="32C0A06D" w14:textId="77777777">
      <w:pPr>
        <w:jc w:val="both"/>
      </w:pPr>
      <w:r w:rsidRPr="007B2456">
        <w:t>Discovery sessions were held using Microsoft Teams Meeting and Chat to review existing documentation for the FACETS (Optum Care) Application.  Items reviewed during Discovery are as follows: </w:t>
      </w:r>
    </w:p>
    <w:p w:rsidRPr="007B2456" w:rsidR="007B2456" w:rsidP="007B2456" w:rsidRDefault="007B2456" w14:paraId="22D74EFD" w14:textId="77777777">
      <w:pPr>
        <w:numPr>
          <w:ilvl w:val="0"/>
          <w:numId w:val="60"/>
        </w:numPr>
        <w:jc w:val="both"/>
      </w:pPr>
      <w:r w:rsidRPr="007B2456">
        <w:t>Current State Architecture </w:t>
      </w:r>
    </w:p>
    <w:p w:rsidRPr="007B2456" w:rsidR="007B2456" w:rsidP="007B2456" w:rsidRDefault="007B2456" w14:paraId="38FE0E23" w14:textId="77777777">
      <w:pPr>
        <w:numPr>
          <w:ilvl w:val="0"/>
          <w:numId w:val="61"/>
        </w:numPr>
        <w:jc w:val="both"/>
      </w:pPr>
      <w:r w:rsidRPr="007B2456">
        <w:t>Sizing of Servers </w:t>
      </w:r>
    </w:p>
    <w:p w:rsidRPr="007B2456" w:rsidR="007B2456" w:rsidP="007B2456" w:rsidRDefault="007B2456" w14:paraId="05712079" w14:textId="77777777">
      <w:pPr>
        <w:numPr>
          <w:ilvl w:val="0"/>
          <w:numId w:val="62"/>
        </w:numPr>
        <w:jc w:val="both"/>
      </w:pPr>
      <w:r w:rsidRPr="007B2456">
        <w:t>Backup Requirement </w:t>
      </w:r>
    </w:p>
    <w:p w:rsidRPr="007B2456" w:rsidR="007B2456" w:rsidP="007B2456" w:rsidRDefault="007B2456" w14:paraId="5FF76792" w14:textId="77777777">
      <w:pPr>
        <w:numPr>
          <w:ilvl w:val="0"/>
          <w:numId w:val="63"/>
        </w:numPr>
        <w:jc w:val="both"/>
      </w:pPr>
      <w:r w:rsidRPr="007B2456">
        <w:t>Disaster recovery and BCP requirements </w:t>
      </w:r>
    </w:p>
    <w:p w:rsidRPr="007B2456" w:rsidR="007B2456" w:rsidP="007B2456" w:rsidRDefault="007B2456" w14:paraId="314D2CEC" w14:textId="77777777">
      <w:pPr>
        <w:numPr>
          <w:ilvl w:val="0"/>
          <w:numId w:val="64"/>
        </w:numPr>
        <w:jc w:val="both"/>
      </w:pPr>
      <w:r w:rsidRPr="007B2456">
        <w:t>Application requirements </w:t>
      </w:r>
    </w:p>
    <w:p w:rsidRPr="007B2456" w:rsidR="007B2456" w:rsidP="007B2456" w:rsidRDefault="007B2456" w14:paraId="78C12E40" w14:textId="77777777">
      <w:pPr>
        <w:numPr>
          <w:ilvl w:val="0"/>
          <w:numId w:val="65"/>
        </w:numPr>
        <w:jc w:val="both"/>
      </w:pPr>
      <w:r w:rsidRPr="007B2456">
        <w:t>Database Migration Requirements </w:t>
      </w:r>
    </w:p>
    <w:p w:rsidRPr="007B2456" w:rsidR="007B2456" w:rsidP="007B2456" w:rsidRDefault="007B2456" w14:paraId="26184942" w14:textId="77777777">
      <w:pPr>
        <w:numPr>
          <w:ilvl w:val="0"/>
          <w:numId w:val="66"/>
        </w:numPr>
        <w:jc w:val="both"/>
      </w:pPr>
      <w:r w:rsidRPr="007B2456">
        <w:t>ETL &amp; Batch Processing requirements </w:t>
      </w:r>
    </w:p>
    <w:p w:rsidRPr="007B2456" w:rsidR="007B2456" w:rsidP="007B2456" w:rsidRDefault="007B2456" w14:paraId="0CBF3422" w14:textId="77777777">
      <w:pPr>
        <w:numPr>
          <w:ilvl w:val="0"/>
          <w:numId w:val="67"/>
        </w:numPr>
        <w:jc w:val="both"/>
      </w:pPr>
      <w:r w:rsidRPr="007B2456">
        <w:t>Security &amp; compliance requirement </w:t>
      </w:r>
    </w:p>
    <w:p w:rsidRPr="007B2456" w:rsidR="007B2456" w:rsidP="007B2456" w:rsidRDefault="007B2456" w14:paraId="1E3FB6F3" w14:textId="77777777">
      <w:pPr>
        <w:numPr>
          <w:ilvl w:val="0"/>
          <w:numId w:val="68"/>
        </w:numPr>
        <w:jc w:val="both"/>
      </w:pPr>
      <w:r w:rsidRPr="007B2456">
        <w:t>Monitoring and Observability  </w:t>
      </w:r>
    </w:p>
    <w:p w:rsidRPr="007B2456" w:rsidR="007B2456" w:rsidP="007B2456" w:rsidRDefault="007B2456" w14:paraId="0D5A3D68" w14:textId="77777777">
      <w:pPr>
        <w:numPr>
          <w:ilvl w:val="0"/>
          <w:numId w:val="69"/>
        </w:numPr>
        <w:jc w:val="both"/>
      </w:pPr>
      <w:r w:rsidRPr="007B2456">
        <w:t>Cost Management </w:t>
      </w:r>
    </w:p>
    <w:p w:rsidR="00F5073C" w:rsidP="479DBBBA" w:rsidRDefault="00F5073C" w14:paraId="66B12475" w14:textId="2D640EBF">
      <w:pPr>
        <w:jc w:val="both"/>
      </w:pPr>
      <w:r>
        <w:br w:type="page"/>
      </w:r>
    </w:p>
    <w:p w:rsidR="00405E55" w:rsidP="00405E55" w:rsidRDefault="7F50F803" w14:paraId="24BAF011" w14:textId="7EE8A35A">
      <w:pPr>
        <w:pStyle w:val="Heading1"/>
        <w:rPr/>
      </w:pPr>
      <w:bookmarkStart w:name="_Toc694986879" w:id="1310067323"/>
      <w:r w:rsidR="7F50F803">
        <w:rPr/>
        <w:t>Architecture and Platform</w:t>
      </w:r>
      <w:r w:rsidR="11525D2B">
        <w:rPr/>
        <w:t xml:space="preserve"> (Current &amp; Future)</w:t>
      </w:r>
      <w:bookmarkEnd w:id="1310067323"/>
    </w:p>
    <w:p w:rsidR="11525D2B" w:rsidP="479DBBBA" w:rsidRDefault="00D3170B" w14:paraId="56C019A7" w14:textId="12CAD444">
      <w:pPr>
        <w:pStyle w:val="ListBullet"/>
        <w:numPr>
          <w:ilvl w:val="0"/>
          <w:numId w:val="0"/>
        </w:numPr>
        <w:tabs>
          <w:tab w:val="num" w:pos="720"/>
        </w:tabs>
        <w:jc w:val="both"/>
      </w:pPr>
      <w:r>
        <w:t>Current State Architecture:</w:t>
      </w:r>
      <w:r w:rsidR="11525D2B">
        <w:t xml:space="preserve"> </w:t>
      </w:r>
    </w:p>
    <w:p w:rsidR="00D3170B" w:rsidP="479DBBBA" w:rsidRDefault="00DC5BA0" w14:paraId="685ADC54" w14:textId="6716F06A">
      <w:pPr>
        <w:pStyle w:val="ListBullet"/>
        <w:numPr>
          <w:ilvl w:val="0"/>
          <w:numId w:val="0"/>
        </w:numPr>
        <w:tabs>
          <w:tab w:val="num" w:pos="720"/>
        </w:tabs>
        <w:jc w:val="both"/>
      </w:pPr>
      <w:r w:rsidRPr="00DC5BA0">
        <w:drawing>
          <wp:inline distT="0" distB="0" distL="0" distR="0" wp14:anchorId="6F3FFBDA" wp14:editId="5F0BE9D8">
            <wp:extent cx="6236991" cy="1943100"/>
            <wp:effectExtent l="0" t="0" r="0" b="0"/>
            <wp:docPr id="488206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6413" cy="1946035"/>
                    </a:xfrm>
                    <a:prstGeom prst="rect">
                      <a:avLst/>
                    </a:prstGeom>
                    <a:noFill/>
                    <a:ln>
                      <a:noFill/>
                    </a:ln>
                  </pic:spPr>
                </pic:pic>
              </a:graphicData>
            </a:graphic>
          </wp:inline>
        </w:drawing>
      </w:r>
    </w:p>
    <w:p w:rsidR="00D3170B" w:rsidP="479DBBBA" w:rsidRDefault="00D3170B" w14:paraId="64922002" w14:textId="7BF71490">
      <w:pPr>
        <w:pStyle w:val="ListBullet"/>
        <w:numPr>
          <w:ilvl w:val="0"/>
          <w:numId w:val="0"/>
        </w:numPr>
        <w:tabs>
          <w:tab w:val="num" w:pos="720"/>
        </w:tabs>
        <w:jc w:val="both"/>
      </w:pPr>
      <w:r>
        <w:t>Future State Architecture:</w:t>
      </w:r>
    </w:p>
    <w:p w:rsidR="00A413E1" w:rsidRDefault="00D3170B" w14:paraId="2326C8F3" w14:textId="11AB4F7C">
      <w:r>
        <w:rPr>
          <w:noProof/>
        </w:rPr>
        <w:drawing>
          <wp:inline distT="0" distB="0" distL="0" distR="0" wp14:anchorId="7414FA52" wp14:editId="2F2BF245">
            <wp:extent cx="6127750" cy="2919269"/>
            <wp:effectExtent l="0" t="0" r="6350" b="0"/>
            <wp:docPr id="141979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96336" name=""/>
                    <pic:cNvPicPr/>
                  </pic:nvPicPr>
                  <pic:blipFill>
                    <a:blip r:embed="rId15"/>
                    <a:stretch>
                      <a:fillRect/>
                    </a:stretch>
                  </pic:blipFill>
                  <pic:spPr>
                    <a:xfrm>
                      <a:off x="0" y="0"/>
                      <a:ext cx="6140761" cy="2925467"/>
                    </a:xfrm>
                    <a:prstGeom prst="rect">
                      <a:avLst/>
                    </a:prstGeom>
                  </pic:spPr>
                </pic:pic>
              </a:graphicData>
            </a:graphic>
          </wp:inline>
        </w:drawing>
      </w:r>
    </w:p>
    <w:p w:rsidRPr="00740195" w:rsidR="00740195" w:rsidP="00740195" w:rsidRDefault="00740195" w14:paraId="100B1A72" w14:textId="77777777">
      <w:r w:rsidRPr="00740195">
        <w:rPr>
          <w:lang w:val="en-CA"/>
        </w:rPr>
        <w:t>CCM PAC &amp; RAD Datamart application receives data from Pathway SQL Server databases and ICUE OHBI DWaaS Snowflake tables, after data processing and transformation the data is sent to Pathway Common Enhancements databases for downstream processing.</w:t>
      </w:r>
      <w:r w:rsidRPr="00740195">
        <w:t> </w:t>
      </w:r>
    </w:p>
    <w:p w:rsidRPr="00740195" w:rsidR="00740195" w:rsidP="00740195" w:rsidRDefault="00740195" w14:paraId="1502466F" w14:textId="77777777">
      <w:r w:rsidRPr="00740195">
        <w:rPr>
          <w:lang w:val="en-CA"/>
        </w:rPr>
        <w:t>Tech Stack:</w:t>
      </w:r>
      <w:r w:rsidRPr="00740195">
        <w:t> </w:t>
      </w:r>
    </w:p>
    <w:p w:rsidRPr="00740195" w:rsidR="00740195" w:rsidP="00740195" w:rsidRDefault="00740195" w14:paraId="1354BA96" w14:textId="77777777">
      <w:pPr>
        <w:numPr>
          <w:ilvl w:val="0"/>
          <w:numId w:val="71"/>
        </w:numPr>
      </w:pPr>
      <w:r w:rsidRPr="00740195">
        <w:rPr>
          <w:lang w:val="en-CA"/>
        </w:rPr>
        <w:t>Operating System – Windows Server 2019</w:t>
      </w:r>
      <w:r w:rsidRPr="00740195">
        <w:t> </w:t>
      </w:r>
    </w:p>
    <w:p w:rsidRPr="00740195" w:rsidR="00740195" w:rsidP="00740195" w:rsidRDefault="00740195" w14:paraId="3486D10D" w14:textId="77777777">
      <w:pPr>
        <w:numPr>
          <w:ilvl w:val="0"/>
          <w:numId w:val="72"/>
        </w:numPr>
      </w:pPr>
      <w:r w:rsidRPr="00740195">
        <w:rPr>
          <w:lang w:val="en-CA"/>
        </w:rPr>
        <w:t>Programming Languages – Python</w:t>
      </w:r>
      <w:r w:rsidRPr="00740195">
        <w:t> </w:t>
      </w:r>
    </w:p>
    <w:p w:rsidRPr="00740195" w:rsidR="00740195" w:rsidP="00740195" w:rsidRDefault="00740195" w14:paraId="330EC148" w14:textId="77777777">
      <w:pPr>
        <w:numPr>
          <w:ilvl w:val="0"/>
          <w:numId w:val="73"/>
        </w:numPr>
      </w:pPr>
      <w:r w:rsidRPr="00740195">
        <w:rPr>
          <w:lang w:val="en-CA"/>
        </w:rPr>
        <w:t>Containerization – Docker Containers</w:t>
      </w:r>
      <w:r w:rsidRPr="00740195">
        <w:t> </w:t>
      </w:r>
    </w:p>
    <w:p w:rsidRPr="00740195" w:rsidR="00740195" w:rsidP="00740195" w:rsidRDefault="00740195" w14:paraId="5819ADAA" w14:textId="77777777">
      <w:pPr>
        <w:numPr>
          <w:ilvl w:val="0"/>
          <w:numId w:val="74"/>
        </w:numPr>
      </w:pPr>
      <w:r w:rsidRPr="00740195">
        <w:rPr>
          <w:lang w:val="en-CA"/>
        </w:rPr>
        <w:t>DevOps Tools - JFrog</w:t>
      </w:r>
      <w:r w:rsidRPr="00740195">
        <w:t> </w:t>
      </w:r>
    </w:p>
    <w:p w:rsidRPr="00740195" w:rsidR="00740195" w:rsidP="00740195" w:rsidRDefault="00740195" w14:paraId="6C2829AC" w14:textId="77777777">
      <w:pPr>
        <w:numPr>
          <w:ilvl w:val="0"/>
          <w:numId w:val="75"/>
        </w:numPr>
      </w:pPr>
      <w:r w:rsidRPr="00740195">
        <w:rPr>
          <w:lang w:val="en-CA"/>
        </w:rPr>
        <w:lastRenderedPageBreak/>
        <w:t>Database – MS SQL Server 2019</w:t>
      </w:r>
      <w:r w:rsidRPr="00740195">
        <w:t> </w:t>
      </w:r>
    </w:p>
    <w:p w:rsidR="004642F3" w:rsidP="00740195" w:rsidRDefault="00740195" w14:paraId="0589D72D" w14:textId="3105120A">
      <w:pPr>
        <w:numPr>
          <w:ilvl w:val="0"/>
          <w:numId w:val="76"/>
        </w:numPr>
      </w:pPr>
      <w:r w:rsidRPr="00740195">
        <w:rPr>
          <w:lang w:val="en-CA"/>
        </w:rPr>
        <w:t>Access – Active Directory (MSID)</w:t>
      </w:r>
      <w:r w:rsidRPr="00740195">
        <w:t> </w:t>
      </w:r>
    </w:p>
    <w:p w:rsidR="00740195" w:rsidP="00740195" w:rsidRDefault="00740195" w14:paraId="389438DB" w14:textId="77777777">
      <w:pPr>
        <w:ind w:left="720"/>
      </w:pPr>
    </w:p>
    <w:p w:rsidR="4F15ED7D" w:rsidP="4ED146D3" w:rsidRDefault="4F15ED7D" w14:paraId="4338D15D" w14:textId="4559E2DB">
      <w:pPr>
        <w:pStyle w:val="Heading2"/>
        <w:rPr/>
      </w:pPr>
      <w:bookmarkStart w:name="_Toc490138357" w:id="1850827643"/>
      <w:r w:rsidR="4F15ED7D">
        <w:rPr/>
        <w:t>Findings</w:t>
      </w:r>
      <w:r w:rsidR="6191B893">
        <w:rPr/>
        <w:t xml:space="preserve"> and </w:t>
      </w:r>
      <w:r w:rsidR="4F15ED7D">
        <w:rPr/>
        <w:t>Risks</w:t>
      </w:r>
      <w:bookmarkEnd w:id="1850827643"/>
      <w:r w:rsidR="69230775">
        <w:rPr/>
        <w:t xml:space="preserve"> </w:t>
      </w:r>
    </w:p>
    <w:p w:rsidRPr="00CE02C8" w:rsidR="00CE02C8" w:rsidP="00CE02C8" w:rsidRDefault="00CE02C8" w14:paraId="4FBA158B" w14:textId="77777777">
      <w:pPr>
        <w:numPr>
          <w:ilvl w:val="0"/>
          <w:numId w:val="77"/>
        </w:numPr>
        <w:jc w:val="both"/>
      </w:pPr>
      <w:r w:rsidRPr="00CE02C8">
        <w:t>There are only three database servers to be migrated </w:t>
      </w:r>
    </w:p>
    <w:p w:rsidRPr="00CE02C8" w:rsidR="00CE02C8" w:rsidP="00CE02C8" w:rsidRDefault="00CE02C8" w14:paraId="30D95C60" w14:textId="77777777">
      <w:pPr>
        <w:numPr>
          <w:ilvl w:val="0"/>
          <w:numId w:val="78"/>
        </w:numPr>
        <w:jc w:val="both"/>
      </w:pPr>
      <w:r w:rsidRPr="00CE02C8">
        <w:t>Overall data volume is around 2 TBs </w:t>
      </w:r>
    </w:p>
    <w:p w:rsidRPr="00CE02C8" w:rsidR="00CE02C8" w:rsidP="00CE02C8" w:rsidRDefault="00CE02C8" w14:paraId="1DB9916A" w14:textId="77777777">
      <w:pPr>
        <w:numPr>
          <w:ilvl w:val="0"/>
          <w:numId w:val="79"/>
        </w:numPr>
        <w:jc w:val="both"/>
      </w:pPr>
      <w:r w:rsidRPr="00CE02C8">
        <w:t>UAT and Prod Server instances need to stay close to each other </w:t>
      </w:r>
    </w:p>
    <w:p w:rsidRPr="00CE02C8" w:rsidR="00CE02C8" w:rsidP="00CE02C8" w:rsidRDefault="00CE02C8" w14:paraId="730C4E5F" w14:textId="77777777">
      <w:pPr>
        <w:numPr>
          <w:ilvl w:val="0"/>
          <w:numId w:val="80"/>
        </w:numPr>
        <w:jc w:val="both"/>
      </w:pPr>
      <w:r w:rsidRPr="00CE02C8">
        <w:t>Access is managed by Active Directory (MSID) </w:t>
      </w:r>
    </w:p>
    <w:p w:rsidRPr="00CE02C8" w:rsidR="00CE02C8" w:rsidP="00CE02C8" w:rsidRDefault="00CE02C8" w14:paraId="3A277B90" w14:textId="6EB2F883">
      <w:pPr>
        <w:jc w:val="both"/>
      </w:pPr>
      <w:r w:rsidRPr="00CE02C8">
        <w:t>Risks</w:t>
      </w:r>
      <w:r>
        <w:t>:</w:t>
      </w:r>
    </w:p>
    <w:p w:rsidRPr="00CE02C8" w:rsidR="00CE02C8" w:rsidP="00CE02C8" w:rsidRDefault="00CE02C8" w14:paraId="17BC1044" w14:textId="77777777">
      <w:pPr>
        <w:numPr>
          <w:ilvl w:val="0"/>
          <w:numId w:val="81"/>
        </w:numPr>
        <w:jc w:val="both"/>
      </w:pPr>
      <w:r w:rsidRPr="00CE02C8">
        <w:t>Need connectivity back to Enterprise Airflow and Optum functions platform the data processing jobs to be triggered and processed. </w:t>
      </w:r>
    </w:p>
    <w:p w:rsidRPr="00CE02C8" w:rsidR="00CE02C8" w:rsidP="00CE02C8" w:rsidRDefault="00CE02C8" w14:paraId="24C8C916" w14:textId="77777777">
      <w:pPr>
        <w:numPr>
          <w:ilvl w:val="0"/>
          <w:numId w:val="82"/>
        </w:numPr>
        <w:jc w:val="both"/>
      </w:pPr>
      <w:r w:rsidRPr="00CE02C8">
        <w:t>There is no HA or DR at this point, full backups are taken once a week. </w:t>
      </w:r>
    </w:p>
    <w:p w:rsidRPr="00CE02C8" w:rsidR="00CE02C8" w:rsidP="00CE02C8" w:rsidRDefault="00CE02C8" w14:paraId="1CF21913" w14:textId="77777777">
      <w:pPr>
        <w:numPr>
          <w:ilvl w:val="0"/>
          <w:numId w:val="85"/>
        </w:numPr>
        <w:jc w:val="both"/>
      </w:pPr>
      <w:r w:rsidRPr="00CE02C8">
        <w:t>These are the software that are pending approval in Tech PADU </w:t>
      </w:r>
    </w:p>
    <w:p w:rsidR="00CE02C8" w:rsidP="00CE02C8" w:rsidRDefault="00CE02C8" w14:paraId="0EB8A235" w14:textId="77777777">
      <w:pPr>
        <w:numPr>
          <w:ilvl w:val="0"/>
          <w:numId w:val="86"/>
        </w:numPr>
        <w:tabs>
          <w:tab w:val="num" w:pos="720"/>
        </w:tabs>
        <w:jc w:val="both"/>
      </w:pPr>
      <w:r w:rsidRPr="00CE02C8">
        <w:t>SQL Server Management Studio </w:t>
      </w:r>
    </w:p>
    <w:p w:rsidRPr="00CE02C8" w:rsidR="00B608EE" w:rsidP="00B608EE" w:rsidRDefault="00B608EE" w14:paraId="7D25E40C" w14:textId="77777777">
      <w:pPr>
        <w:ind w:left="1080"/>
        <w:jc w:val="both"/>
      </w:pPr>
    </w:p>
    <w:p w:rsidR="00405E55" w:rsidP="00405E55" w:rsidRDefault="7F50F803" w14:paraId="6F18CB14" w14:textId="77777777">
      <w:pPr>
        <w:pStyle w:val="Heading2"/>
        <w:rPr/>
      </w:pPr>
      <w:bookmarkStart w:name="_Toc75927899" w:id="487830285"/>
      <w:r w:rsidR="7F50F803">
        <w:rPr/>
        <w:t>Recommendations</w:t>
      </w:r>
      <w:bookmarkEnd w:id="487830285"/>
    </w:p>
    <w:p w:rsidRPr="00A02BEE" w:rsidR="00A02BEE" w:rsidP="00A02BEE" w:rsidRDefault="00A02BEE" w14:paraId="485A2EE3" w14:textId="77777777">
      <w:pPr>
        <w:numPr>
          <w:ilvl w:val="0"/>
          <w:numId w:val="88"/>
        </w:numPr>
      </w:pPr>
      <w:r w:rsidRPr="00A02BEE">
        <w:t>Leverage SQL Server managed instances in Azure, over running SQL Server databases in Azure VMs </w:t>
      </w:r>
    </w:p>
    <w:p w:rsidRPr="00A02BEE" w:rsidR="00A02BEE" w:rsidP="00A02BEE" w:rsidRDefault="00A02BEE" w14:paraId="46C5A3AA" w14:textId="77777777">
      <w:pPr>
        <w:numPr>
          <w:ilvl w:val="0"/>
          <w:numId w:val="89"/>
        </w:numPr>
      </w:pPr>
      <w:r w:rsidRPr="00A02BEE">
        <w:t>UAT and Prod servers need to stay close, either both the servers can be in the same subnet and network security group or allow proper network security group rules for them to communicate seamlessly. </w:t>
      </w:r>
    </w:p>
    <w:p w:rsidRPr="00A02BEE" w:rsidR="00A02BEE" w:rsidP="00A02BEE" w:rsidRDefault="00A02BEE" w14:paraId="27248B7F" w14:textId="77777777">
      <w:pPr>
        <w:numPr>
          <w:ilvl w:val="0"/>
          <w:numId w:val="90"/>
        </w:numPr>
      </w:pPr>
      <w:r w:rsidRPr="00A02BEE">
        <w:t>Choose the right database migration method from the available options – Azure data box, Azure Data migration Services, Azure Data Factory </w:t>
      </w:r>
    </w:p>
    <w:p w:rsidRPr="00A02BEE" w:rsidR="00A02BEE" w:rsidP="00A02BEE" w:rsidRDefault="00A02BEE" w14:paraId="40085FB4" w14:textId="77777777">
      <w:pPr>
        <w:numPr>
          <w:ilvl w:val="0"/>
          <w:numId w:val="91"/>
        </w:numPr>
      </w:pPr>
      <w:r w:rsidRPr="00A02BEE">
        <w:t>Ensure data security while in transit and at rest, encrypt data at rest using TDE, TLS1.2</w:t>
      </w:r>
    </w:p>
    <w:p w:rsidR="00405E55" w:rsidP="00405E55" w:rsidRDefault="7F50F803" w14:paraId="1FC9743F" w14:textId="77777777">
      <w:pPr>
        <w:pStyle w:val="Heading1"/>
        <w:rPr/>
      </w:pPr>
      <w:bookmarkStart w:name="_Toc923519069" w:id="614799134"/>
      <w:r w:rsidR="7F50F803">
        <w:rPr/>
        <w:t>Security and Compliance</w:t>
      </w:r>
      <w:bookmarkEnd w:id="614799134"/>
    </w:p>
    <w:p w:rsidR="00AF2E3E" w:rsidP="4ED146D3" w:rsidRDefault="00EE291F" w14:paraId="4E553690" w14:textId="1947CAC6">
      <w:pPr>
        <w:jc w:val="both"/>
      </w:pPr>
      <w:r w:rsidRPr="00EE291F">
        <w:t>The application handles PII &amp; PHI data, application does need to meet HIPPA and PII compliance. </w:t>
      </w:r>
      <w:r w:rsidR="30D74BE4">
        <w:t xml:space="preserve"> </w:t>
      </w:r>
    </w:p>
    <w:p w:rsidR="00AF2E3E" w:rsidP="00AF2E3E" w:rsidRDefault="00AF2E3E" w14:paraId="46C72F55" w14:textId="77777777">
      <w:pPr>
        <w:pStyle w:val="Heading2"/>
        <w:rPr/>
      </w:pPr>
      <w:bookmarkStart w:name="_Toc677284984" w:id="1073285222"/>
      <w:r w:rsidR="00AF2E3E">
        <w:rPr/>
        <w:t>Findings and Risks</w:t>
      </w:r>
      <w:bookmarkEnd w:id="1073285222"/>
    </w:p>
    <w:p w:rsidRPr="0081625D" w:rsidR="0081625D" w:rsidP="0081625D" w:rsidRDefault="0081625D" w14:paraId="13E54C48" w14:textId="77777777">
      <w:pPr>
        <w:numPr>
          <w:ilvl w:val="0"/>
          <w:numId w:val="92"/>
        </w:numPr>
      </w:pPr>
      <w:r w:rsidRPr="0081625D">
        <w:t>Data is classified as sensitive data with PII &amp; PHI data </w:t>
      </w:r>
    </w:p>
    <w:p w:rsidRPr="0081625D" w:rsidR="0081625D" w:rsidP="0081625D" w:rsidRDefault="0081625D" w14:paraId="5EAC1F2D" w14:textId="77777777">
      <w:pPr>
        <w:numPr>
          <w:ilvl w:val="0"/>
          <w:numId w:val="93"/>
        </w:numPr>
      </w:pPr>
      <w:r w:rsidRPr="0081625D">
        <w:t>Network segregation, Firewall rules are in place for network layer security. </w:t>
      </w:r>
    </w:p>
    <w:p w:rsidRPr="0081625D" w:rsidR="0081625D" w:rsidP="0081625D" w:rsidRDefault="0081625D" w14:paraId="0C34E3F5" w14:textId="77777777">
      <w:pPr>
        <w:numPr>
          <w:ilvl w:val="0"/>
          <w:numId w:val="94"/>
        </w:numPr>
      </w:pPr>
      <w:r w:rsidRPr="0081625D">
        <w:t>This is an internally facing application but provides/exchange data with Pathway databases </w:t>
      </w:r>
    </w:p>
    <w:p w:rsidRPr="0081625D" w:rsidR="0081625D" w:rsidP="0081625D" w:rsidRDefault="0081625D" w14:paraId="6419E2FA" w14:textId="77777777">
      <w:pPr>
        <w:numPr>
          <w:ilvl w:val="0"/>
          <w:numId w:val="95"/>
        </w:numPr>
      </w:pPr>
      <w:r w:rsidRPr="0081625D">
        <w:t>All hosts are under HCP, and are scanned for vulnerabilities </w:t>
      </w:r>
    </w:p>
    <w:p w:rsidRPr="0081625D" w:rsidR="0081625D" w:rsidP="0081625D" w:rsidRDefault="0081625D" w14:paraId="50257AC5" w14:textId="77777777">
      <w:pPr>
        <w:numPr>
          <w:ilvl w:val="0"/>
          <w:numId w:val="96"/>
        </w:numPr>
      </w:pPr>
      <w:r w:rsidRPr="0081625D">
        <w:t>Airflow and Optum functions platform are also managed services, scanned for vulnerabilities and remediated </w:t>
      </w:r>
    </w:p>
    <w:p w:rsidRPr="0081625D" w:rsidR="0081625D" w:rsidP="0081625D" w:rsidRDefault="0081625D" w14:paraId="48E3AB43" w14:textId="118F3FAD">
      <w:r w:rsidRPr="0081625D">
        <w:t>Risks</w:t>
      </w:r>
      <w:r>
        <w:t>:</w:t>
      </w:r>
    </w:p>
    <w:p w:rsidRPr="0081625D" w:rsidR="0081625D" w:rsidP="0081625D" w:rsidRDefault="0081625D" w14:paraId="612DFF0E" w14:textId="77777777">
      <w:pPr>
        <w:numPr>
          <w:ilvl w:val="0"/>
          <w:numId w:val="97"/>
        </w:numPr>
      </w:pPr>
      <w:r w:rsidRPr="0081625D">
        <w:t>There are no additional, new risks identified.</w:t>
      </w:r>
    </w:p>
    <w:p w:rsidRPr="0081625D" w:rsidR="0081625D" w:rsidP="0081625D" w:rsidRDefault="0081625D" w14:paraId="485CE61A" w14:textId="77777777"/>
    <w:p w:rsidR="00AF2E3E" w:rsidP="00AF2E3E" w:rsidRDefault="00AF2E3E" w14:paraId="28636C66" w14:textId="77777777">
      <w:pPr>
        <w:pStyle w:val="Heading2"/>
        <w:rPr/>
      </w:pPr>
      <w:bookmarkStart w:name="_Toc100618789" w:id="1815115180"/>
      <w:r w:rsidR="00AF2E3E">
        <w:rPr/>
        <w:t>Recommendations</w:t>
      </w:r>
      <w:bookmarkEnd w:id="1815115180"/>
    </w:p>
    <w:p w:rsidRPr="007C0DD7" w:rsidR="007C0DD7" w:rsidP="007C0DD7" w:rsidRDefault="007C0DD7" w14:paraId="4DAEDE88" w14:textId="77777777">
      <w:pPr>
        <w:numPr>
          <w:ilvl w:val="0"/>
          <w:numId w:val="98"/>
        </w:numPr>
      </w:pPr>
      <w:r w:rsidRPr="007C0DD7">
        <w:t>Leverage Azure provided security features such as Azure Firewall,  Azure KMS </w:t>
      </w:r>
    </w:p>
    <w:p w:rsidRPr="007C0DD7" w:rsidR="007C0DD7" w:rsidP="007C0DD7" w:rsidRDefault="007C0DD7" w14:paraId="489BD52E" w14:textId="77777777">
      <w:pPr>
        <w:numPr>
          <w:ilvl w:val="0"/>
          <w:numId w:val="99"/>
        </w:numPr>
      </w:pPr>
      <w:r w:rsidRPr="007C0DD7">
        <w:t>Maintain same level or improved network security controls, use VNETs, Subnets and Network Security Groups. </w:t>
      </w:r>
    </w:p>
    <w:p w:rsidRPr="007C0DD7" w:rsidR="007C0DD7" w:rsidP="007C0DD7" w:rsidRDefault="007C0DD7" w14:paraId="1D4E3462" w14:textId="77777777">
      <w:pPr>
        <w:numPr>
          <w:ilvl w:val="0"/>
          <w:numId w:val="100"/>
        </w:numPr>
      </w:pPr>
      <w:r w:rsidRPr="007C0DD7">
        <w:t>Leverage privileged access control policies for data access </w:t>
      </w:r>
    </w:p>
    <w:p w:rsidRPr="007C0DD7" w:rsidR="007C0DD7" w:rsidP="007C0DD7" w:rsidRDefault="007C0DD7" w14:paraId="5C3C51F1" w14:textId="77777777">
      <w:pPr>
        <w:numPr>
          <w:ilvl w:val="0"/>
          <w:numId w:val="101"/>
        </w:numPr>
      </w:pPr>
      <w:r w:rsidRPr="007C0DD7">
        <w:t>Collect and aggregate logs using Splunk or Azure Sentinel </w:t>
      </w:r>
    </w:p>
    <w:p w:rsidRPr="007C0DD7" w:rsidR="007C0DD7" w:rsidP="007C0DD7" w:rsidRDefault="007C0DD7" w14:paraId="11206930" w14:textId="77777777">
      <w:pPr>
        <w:numPr>
          <w:ilvl w:val="0"/>
          <w:numId w:val="102"/>
        </w:numPr>
      </w:pPr>
      <w:r w:rsidRPr="007C0DD7">
        <w:t>Continue Application level static code analysis in Github/Jfrog repositories. </w:t>
      </w:r>
    </w:p>
    <w:p w:rsidRPr="007C0DD7" w:rsidR="007C0DD7" w:rsidP="007C0DD7" w:rsidRDefault="007C0DD7" w14:paraId="237019BA" w14:textId="77777777">
      <w:pPr>
        <w:numPr>
          <w:ilvl w:val="0"/>
          <w:numId w:val="103"/>
        </w:numPr>
      </w:pPr>
      <w:r w:rsidRPr="007C0DD7">
        <w:t>Ensure data is encrypted both in transit and rest and follow this policy defined by EIS</w:t>
      </w:r>
    </w:p>
    <w:p w:rsidRPr="00AF2E3E" w:rsidR="00AF2E3E" w:rsidP="00AF2E3E" w:rsidRDefault="0001065B" w14:paraId="2BBA1F8A" w14:textId="599A7754">
      <w:r>
        <w:br w:type="page"/>
      </w:r>
    </w:p>
    <w:p w:rsidR="00405E55" w:rsidP="00405E55" w:rsidRDefault="7F50F803" w14:paraId="5812E716" w14:textId="77777777">
      <w:pPr>
        <w:pStyle w:val="Heading1"/>
        <w:rPr/>
      </w:pPr>
      <w:bookmarkStart w:name="_Toc14569427" w:id="535153126"/>
      <w:r w:rsidR="7F50F803">
        <w:rPr/>
        <w:t>Data Management</w:t>
      </w:r>
      <w:bookmarkEnd w:id="535153126"/>
    </w:p>
    <w:p w:rsidR="00405E55" w:rsidP="00405E55" w:rsidRDefault="7F50F803" w14:paraId="34076896" w14:textId="77777777">
      <w:pPr>
        <w:pStyle w:val="Heading2"/>
        <w:rPr/>
      </w:pPr>
      <w:bookmarkStart w:name="_Toc868565594" w:id="1055445798"/>
      <w:r w:rsidR="7F50F803">
        <w:rPr/>
        <w:t>Findings and Risks</w:t>
      </w:r>
      <w:bookmarkEnd w:id="1055445798"/>
    </w:p>
    <w:p w:rsidRPr="005E65F6" w:rsidR="005E65F6" w:rsidP="005E65F6" w:rsidRDefault="005E65F6" w14:paraId="4CA3B28C" w14:textId="5D8E3C62">
      <w:r w:rsidRPr="005E65F6">
        <w:t>Data Types:   </w:t>
      </w:r>
    </w:p>
    <w:p w:rsidRPr="005E65F6" w:rsidR="005E65F6" w:rsidP="005E65F6" w:rsidRDefault="005E65F6" w14:paraId="3F0581D9" w14:textId="77777777">
      <w:pPr>
        <w:numPr>
          <w:ilvl w:val="0"/>
          <w:numId w:val="104"/>
        </w:numPr>
      </w:pPr>
      <w:r w:rsidRPr="005E65F6">
        <w:t>PHI: True  </w:t>
      </w:r>
    </w:p>
    <w:p w:rsidRPr="005E65F6" w:rsidR="005E65F6" w:rsidP="005E65F6" w:rsidRDefault="005E65F6" w14:paraId="51532544" w14:textId="77777777">
      <w:pPr>
        <w:numPr>
          <w:ilvl w:val="0"/>
          <w:numId w:val="105"/>
        </w:numPr>
      </w:pPr>
      <w:r w:rsidRPr="005E65F6">
        <w:t>PCI: False  </w:t>
      </w:r>
    </w:p>
    <w:p w:rsidRPr="005E65F6" w:rsidR="005E65F6" w:rsidP="005E65F6" w:rsidRDefault="005E65F6" w14:paraId="7DC98DD2" w14:textId="77777777">
      <w:pPr>
        <w:numPr>
          <w:ilvl w:val="0"/>
          <w:numId w:val="106"/>
        </w:numPr>
      </w:pPr>
      <w:r w:rsidRPr="005E65F6">
        <w:t>PII: True  </w:t>
      </w:r>
    </w:p>
    <w:p w:rsidRPr="005E65F6" w:rsidR="005E65F6" w:rsidP="005E65F6" w:rsidRDefault="005E65F6" w14:paraId="580E197B" w14:textId="1BB0E617">
      <w:pPr>
        <w:numPr>
          <w:ilvl w:val="0"/>
          <w:numId w:val="107"/>
        </w:numPr>
      </w:pPr>
      <w:r w:rsidRPr="005E65F6">
        <w:t>Company Confidential:  False  </w:t>
      </w:r>
    </w:p>
    <w:p w:rsidRPr="005E65F6" w:rsidR="005E65F6" w:rsidP="005E65F6" w:rsidRDefault="005E65F6" w14:paraId="4F4131FE" w14:textId="76D13C48">
      <w:r w:rsidRPr="005E65F6">
        <w:t>Backup and Recovery:  </w:t>
      </w:r>
    </w:p>
    <w:p w:rsidRPr="005E65F6" w:rsidR="005E65F6" w:rsidP="005E65F6" w:rsidRDefault="005E65F6" w14:paraId="1327CE45" w14:textId="77777777">
      <w:pPr>
        <w:numPr>
          <w:ilvl w:val="0"/>
          <w:numId w:val="108"/>
        </w:numPr>
      </w:pPr>
      <w:r w:rsidRPr="005E65F6">
        <w:t>RTO: 8 hours </w:t>
      </w:r>
    </w:p>
    <w:p w:rsidRPr="005E65F6" w:rsidR="005E65F6" w:rsidP="005E65F6" w:rsidRDefault="005E65F6" w14:paraId="7920DD3E" w14:textId="6BC6E6AE">
      <w:pPr>
        <w:numPr>
          <w:ilvl w:val="0"/>
          <w:numId w:val="109"/>
        </w:numPr>
      </w:pPr>
      <w:r w:rsidRPr="005E65F6">
        <w:t xml:space="preserve">RPO: </w:t>
      </w:r>
      <w:r w:rsidR="001E1A5D">
        <w:t>8</w:t>
      </w:r>
      <w:r w:rsidRPr="005E65F6">
        <w:t xml:space="preserve"> hours (Current) </w:t>
      </w:r>
    </w:p>
    <w:p w:rsidRPr="005E65F6" w:rsidR="005E65F6" w:rsidP="005E65F6" w:rsidRDefault="005E65F6" w14:paraId="7CD48BDB" w14:textId="52BDB7D9">
      <w:pPr>
        <w:numPr>
          <w:ilvl w:val="0"/>
          <w:numId w:val="110"/>
        </w:numPr>
      </w:pPr>
      <w:r w:rsidRPr="005E65F6">
        <w:t xml:space="preserve">RTO: </w:t>
      </w:r>
      <w:r w:rsidR="001E1A5D">
        <w:t>8</w:t>
      </w:r>
      <w:r w:rsidRPr="005E65F6">
        <w:t xml:space="preserve"> hours (Target)  </w:t>
      </w:r>
    </w:p>
    <w:p w:rsidRPr="005E65F6" w:rsidR="005E65F6" w:rsidP="005E65F6" w:rsidRDefault="005E65F6" w14:paraId="010645FA" w14:textId="047A30E9">
      <w:pPr>
        <w:numPr>
          <w:ilvl w:val="0"/>
          <w:numId w:val="111"/>
        </w:numPr>
      </w:pPr>
      <w:r w:rsidRPr="005E65F6">
        <w:t xml:space="preserve">RPO: </w:t>
      </w:r>
      <w:r w:rsidR="001E1A5D">
        <w:t>8</w:t>
      </w:r>
      <w:r w:rsidRPr="005E65F6">
        <w:t xml:space="preserve"> hour</w:t>
      </w:r>
      <w:r w:rsidR="001E1A5D">
        <w:t>s</w:t>
      </w:r>
      <w:r w:rsidRPr="005E65F6">
        <w:t xml:space="preserve"> (Target)  </w:t>
      </w:r>
    </w:p>
    <w:p w:rsidRPr="005E65F6" w:rsidR="005E65F6" w:rsidP="005E65F6" w:rsidRDefault="005E65F6" w14:paraId="68B72D35" w14:textId="77777777">
      <w:pPr>
        <w:numPr>
          <w:ilvl w:val="0"/>
          <w:numId w:val="112"/>
        </w:numPr>
      </w:pPr>
      <w:r w:rsidRPr="005E65F6">
        <w:t>The target state RPO/RTO objectives are based on the proposed future state architecture </w:t>
      </w:r>
    </w:p>
    <w:p w:rsidRPr="005E65F6" w:rsidR="005E65F6" w:rsidP="005E65F6" w:rsidRDefault="005E65F6" w14:paraId="564E3C98" w14:textId="77777777">
      <w:pPr>
        <w:numPr>
          <w:ilvl w:val="0"/>
          <w:numId w:val="113"/>
        </w:numPr>
      </w:pPr>
      <w:r w:rsidRPr="005E65F6">
        <w:t>Weekly full backups are taken  </w:t>
      </w:r>
    </w:p>
    <w:p w:rsidRPr="005E65F6" w:rsidR="005E65F6" w:rsidP="005E65F6" w:rsidRDefault="005E65F6" w14:paraId="12777F91" w14:textId="77777777">
      <w:pPr>
        <w:numPr>
          <w:ilvl w:val="0"/>
          <w:numId w:val="114"/>
        </w:numPr>
      </w:pPr>
      <w:r w:rsidRPr="005E65F6">
        <w:t>All back-ups of SQL Server are performed by the Enterprise SQL Server Team.   </w:t>
      </w:r>
    </w:p>
    <w:p w:rsidRPr="005E65F6" w:rsidR="005E65F6" w:rsidP="005E65F6" w:rsidRDefault="005E65F6" w14:paraId="0D65AA2E" w14:textId="77777777">
      <w:pPr>
        <w:numPr>
          <w:ilvl w:val="0"/>
          <w:numId w:val="115"/>
        </w:numPr>
      </w:pPr>
      <w:r w:rsidRPr="005E65F6">
        <w:t>Data retention is for 3 years   </w:t>
      </w:r>
    </w:p>
    <w:p w:rsidRPr="005E65F6" w:rsidR="005E65F6" w:rsidP="005E65F6" w:rsidRDefault="005E65F6" w14:paraId="7443CB9B" w14:textId="77777777"/>
    <w:p w:rsidR="00AF2E3E" w:rsidP="00AF2E3E" w:rsidRDefault="00AF2E3E" w14:paraId="7066230F" w14:textId="77777777">
      <w:pPr>
        <w:pStyle w:val="Heading2"/>
        <w:rPr/>
      </w:pPr>
      <w:bookmarkStart w:name="_Toc1459319223" w:id="393114623"/>
      <w:r w:rsidR="00AF2E3E">
        <w:rPr/>
        <w:t>Recommendations</w:t>
      </w:r>
      <w:bookmarkEnd w:id="393114623"/>
    </w:p>
    <w:p w:rsidRPr="001C00B6" w:rsidR="001C00B6" w:rsidP="001C00B6" w:rsidRDefault="001C00B6" w14:paraId="066E7653" w14:textId="77777777">
      <w:pPr>
        <w:numPr>
          <w:ilvl w:val="0"/>
          <w:numId w:val="116"/>
        </w:numPr>
      </w:pPr>
      <w:r w:rsidRPr="001C00B6">
        <w:t>In cloud, configure Database level backups and store backups in Recovery Service Vaults. </w:t>
      </w:r>
    </w:p>
    <w:p w:rsidRPr="001C00B6" w:rsidR="001C00B6" w:rsidP="001C00B6" w:rsidRDefault="001C00B6" w14:paraId="56BDFA5C" w14:textId="77777777">
      <w:pPr>
        <w:numPr>
          <w:ilvl w:val="0"/>
          <w:numId w:val="117"/>
        </w:numPr>
      </w:pPr>
      <w:r w:rsidRPr="001C00B6">
        <w:t>Long term backups can be moved to Cold Storage for cost savings </w:t>
      </w:r>
    </w:p>
    <w:p w:rsidRPr="001C00B6" w:rsidR="001C00B6" w:rsidP="001C00B6" w:rsidRDefault="001C00B6" w14:paraId="513A7BB4" w14:textId="77777777">
      <w:pPr>
        <w:numPr>
          <w:ilvl w:val="0"/>
          <w:numId w:val="118"/>
        </w:numPr>
      </w:pPr>
      <w:r w:rsidRPr="001C00B6">
        <w:t>Configure two Recovery Service Vaults with GRS, store backups in GRS enabled Vault for data that requires DR/Cross region replication. </w:t>
      </w:r>
    </w:p>
    <w:p w:rsidRPr="001C00B6" w:rsidR="001C00B6" w:rsidP="001C00B6" w:rsidRDefault="001C00B6" w14:paraId="4BA891E4" w14:textId="77777777">
      <w:pPr>
        <w:numPr>
          <w:ilvl w:val="0"/>
          <w:numId w:val="119"/>
        </w:numPr>
      </w:pPr>
      <w:r w:rsidRPr="001C00B6">
        <w:t>Configure backup and data life cycle policies as required </w:t>
      </w:r>
    </w:p>
    <w:p w:rsidRPr="001C00B6" w:rsidR="001C00B6" w:rsidP="001C00B6" w:rsidRDefault="001C00B6" w14:paraId="2CF8BAD0" w14:textId="77777777"/>
    <w:p w:rsidR="00405E55" w:rsidP="00405E55" w:rsidRDefault="2AC47172" w14:paraId="26B39013" w14:textId="40B65DAA">
      <w:pPr>
        <w:pStyle w:val="Heading1"/>
        <w:rPr/>
      </w:pPr>
      <w:bookmarkStart w:name="_Toc1877921373" w:id="39047158"/>
      <w:r w:rsidR="2AC47172">
        <w:rPr/>
        <w:t>TCO</w:t>
      </w:r>
      <w:r w:rsidR="7F50F803">
        <w:rPr/>
        <w:t xml:space="preserve"> </w:t>
      </w:r>
      <w:r w:rsidR="77BA0DA5">
        <w:rPr/>
        <w:t xml:space="preserve">Assessment &amp; </w:t>
      </w:r>
      <w:r w:rsidR="7F50F803">
        <w:rPr/>
        <w:t>Management</w:t>
      </w:r>
      <w:bookmarkEnd w:id="39047158"/>
    </w:p>
    <w:p w:rsidR="005C6D45" w:rsidP="479DBBBA" w:rsidRDefault="63ED197E" w14:paraId="031A203A" w14:textId="77777777">
      <w:pPr>
        <w:pStyle w:val="Heading2"/>
        <w:rPr/>
      </w:pPr>
      <w:bookmarkStart w:name="_Toc703893897" w:id="85088350"/>
      <w:r w:rsidR="63ED197E">
        <w:rPr/>
        <w:t>Findings and Risks</w:t>
      </w:r>
      <w:bookmarkEnd w:id="85088350"/>
    </w:p>
    <w:p w:rsidRPr="0099167F" w:rsidR="0099167F" w:rsidP="0099167F" w:rsidRDefault="0099167F" w14:paraId="66FCD50A" w14:textId="669961DF">
      <w:pPr>
        <w:numPr>
          <w:ilvl w:val="0"/>
          <w:numId w:val="120"/>
        </w:numPr>
      </w:pPr>
      <w:r w:rsidRPr="0099167F">
        <w:t xml:space="preserve">The current on-premises TCO is </w:t>
      </w:r>
      <w:r w:rsidRPr="0099167F">
        <w:rPr>
          <w:b/>
          <w:bCs/>
        </w:rPr>
        <w:t>$</w:t>
      </w:r>
      <w:r w:rsidRPr="00474B61" w:rsidR="00786EA6">
        <w:rPr>
          <w:b/>
          <w:bCs/>
        </w:rPr>
        <w:t>78,000</w:t>
      </w:r>
      <w:r w:rsidRPr="0099167F">
        <w:t xml:space="preserve"> /Year </w:t>
      </w:r>
    </w:p>
    <w:p w:rsidRPr="0099167F" w:rsidR="0099167F" w:rsidP="0099167F" w:rsidRDefault="0099167F" w14:paraId="0C85DCCB" w14:textId="4E4290B0">
      <w:pPr>
        <w:numPr>
          <w:ilvl w:val="0"/>
          <w:numId w:val="121"/>
        </w:numPr>
      </w:pPr>
      <w:r w:rsidRPr="0099167F">
        <w:t xml:space="preserve">TCO for Azure Cloud Hosting with </w:t>
      </w:r>
      <w:r w:rsidR="00786EA6">
        <w:t xml:space="preserve">Azure Hybrid Benefits + </w:t>
      </w:r>
      <w:r w:rsidR="00357E3F">
        <w:t>7% Managed services Charge back is</w:t>
      </w:r>
      <w:r w:rsidRPr="0099167F">
        <w:t xml:space="preserve"> </w:t>
      </w:r>
      <w:r w:rsidRPr="0099167F">
        <w:rPr>
          <w:b/>
          <w:bCs/>
        </w:rPr>
        <w:t>$</w:t>
      </w:r>
      <w:r w:rsidRPr="00934D1B" w:rsidR="00934D1B">
        <w:rPr>
          <w:b/>
          <w:bCs/>
        </w:rPr>
        <w:t>56,894</w:t>
      </w:r>
      <w:r w:rsidRPr="0099167F">
        <w:t xml:space="preserve"> /Year </w:t>
      </w:r>
    </w:p>
    <w:p w:rsidRPr="0099167F" w:rsidR="0099167F" w:rsidP="0099167F" w:rsidRDefault="0099167F" w14:paraId="06740A67" w14:textId="7D672F13">
      <w:pPr>
        <w:numPr>
          <w:ilvl w:val="0"/>
          <w:numId w:val="122"/>
        </w:numPr>
      </w:pPr>
      <w:r w:rsidRPr="0099167F">
        <w:t xml:space="preserve">More savings are possible with a </w:t>
      </w:r>
      <w:r w:rsidRPr="0099167F" w:rsidR="00877B64">
        <w:t>3-year</w:t>
      </w:r>
      <w:r w:rsidRPr="0099167F">
        <w:t xml:space="preserve"> term commitment  </w:t>
      </w:r>
    </w:p>
    <w:p w:rsidRPr="00750C83" w:rsidR="00750C83" w:rsidP="00750C83" w:rsidRDefault="00750C83" w14:paraId="2C3C7009" w14:textId="77777777"/>
    <w:p w:rsidR="005C6D45" w:rsidP="479DBBBA" w:rsidRDefault="63ED197E" w14:paraId="48AADF54" w14:textId="77777777">
      <w:pPr>
        <w:pStyle w:val="Heading2"/>
        <w:rPr/>
      </w:pPr>
      <w:bookmarkStart w:name="_Toc62498911" w:id="1882544109"/>
      <w:r w:rsidR="63ED197E">
        <w:rPr/>
        <w:t>Recommendations</w:t>
      </w:r>
      <w:bookmarkEnd w:id="1882544109"/>
    </w:p>
    <w:p w:rsidRPr="00C81174" w:rsidR="00C81174" w:rsidP="00C81174" w:rsidRDefault="00C81174" w14:paraId="4CE0B76A" w14:textId="6056DD99">
      <w:pPr>
        <w:numPr>
          <w:ilvl w:val="0"/>
          <w:numId w:val="120"/>
        </w:numPr>
      </w:pPr>
      <w:r w:rsidRPr="00C81174">
        <w:t>Leverage Azure Hybrid Benefits for SQL Server and Windows licenses</w:t>
      </w:r>
      <w:r w:rsidR="00880B89">
        <w:t xml:space="preserve"> as applicable</w:t>
      </w:r>
      <w:r w:rsidRPr="00C81174">
        <w:t>. </w:t>
      </w:r>
    </w:p>
    <w:p w:rsidRPr="00C81174" w:rsidR="00C81174" w:rsidP="00C81174" w:rsidRDefault="00C81174" w14:paraId="63E9419C" w14:textId="03FDF2F8">
      <w:pPr>
        <w:numPr>
          <w:ilvl w:val="0"/>
          <w:numId w:val="120"/>
        </w:numPr>
      </w:pPr>
      <w:r w:rsidRPr="00C81174">
        <w:t xml:space="preserve">Scale up and scale down </w:t>
      </w:r>
      <w:r w:rsidR="00880B89">
        <w:t xml:space="preserve">Managed Instances </w:t>
      </w:r>
      <w:r w:rsidRPr="00C81174">
        <w:t>as required in non-prod environment. </w:t>
      </w:r>
    </w:p>
    <w:p w:rsidR="005C6D45" w:rsidP="00874C6C" w:rsidRDefault="204453AE" w14:paraId="53128261" w14:textId="478B7A54">
      <w:r>
        <w:t xml:space="preserve">. </w:t>
      </w:r>
    </w:p>
    <w:p w:rsidR="48B7E487" w:rsidP="479DBBBA" w:rsidRDefault="48B7E487" w14:paraId="61A9BEEA" w14:textId="56CA294E">
      <w:pPr>
        <w:pStyle w:val="Heading1"/>
        <w:rPr/>
      </w:pPr>
      <w:bookmarkStart w:name="_Toc626541998" w:id="604104931"/>
      <w:r w:rsidR="48B7E487">
        <w:rPr/>
        <w:t>Business Continuity &amp; Disaster Recovery</w:t>
      </w:r>
      <w:bookmarkEnd w:id="604104931"/>
    </w:p>
    <w:p w:rsidR="48B7E487" w:rsidP="479DBBBA" w:rsidRDefault="48B7E487" w14:paraId="35982EAC" w14:textId="77777777">
      <w:pPr>
        <w:pStyle w:val="Heading2"/>
        <w:rPr/>
      </w:pPr>
      <w:bookmarkStart w:name="_Toc1107532167" w:id="1170696263"/>
      <w:r w:rsidR="48B7E487">
        <w:rPr/>
        <w:t>Findings and Risks</w:t>
      </w:r>
      <w:bookmarkEnd w:id="1170696263"/>
    </w:p>
    <w:p w:rsidR="001E1A5D" w:rsidP="00C05928" w:rsidRDefault="00C05928" w14:paraId="4B0107CB" w14:textId="77777777">
      <w:pPr>
        <w:numPr>
          <w:ilvl w:val="0"/>
          <w:numId w:val="125"/>
        </w:numPr>
      </w:pPr>
      <w:r w:rsidRPr="00C05928">
        <w:t>The</w:t>
      </w:r>
      <w:r w:rsidR="001E1A5D">
        <w:t>re are no strict RPO/RTO requirements, the target is 8 hours</w:t>
      </w:r>
      <w:r w:rsidRPr="00C05928">
        <w:t>.</w:t>
      </w:r>
    </w:p>
    <w:p w:rsidRPr="00C05928" w:rsidR="00C05928" w:rsidP="00C05928" w:rsidRDefault="001E1A5D" w14:paraId="0B04B9AF" w14:textId="5E876C2F">
      <w:pPr>
        <w:numPr>
          <w:ilvl w:val="0"/>
          <w:numId w:val="125"/>
        </w:numPr>
      </w:pPr>
      <w:r>
        <w:t xml:space="preserve">No Active DR is required, </w:t>
      </w:r>
      <w:r w:rsidR="00A15F27">
        <w:t xml:space="preserve">backup are </w:t>
      </w:r>
      <w:r w:rsidR="00E92EEB">
        <w:t>recommended to be replicated to the DR region</w:t>
      </w:r>
      <w:r w:rsidRPr="00C05928" w:rsidR="00C05928">
        <w:t xml:space="preserve">  </w:t>
      </w:r>
    </w:p>
    <w:p w:rsidR="00C05928" w:rsidP="00C05928" w:rsidRDefault="00C05928" w14:paraId="6780575A" w14:textId="77777777">
      <w:pPr>
        <w:numPr>
          <w:ilvl w:val="0"/>
          <w:numId w:val="127"/>
        </w:numPr>
      </w:pPr>
      <w:r w:rsidRPr="00C05928">
        <w:t>Cross region replication will be enabled for critical databases </w:t>
      </w:r>
    </w:p>
    <w:p w:rsidRPr="00C05928" w:rsidR="00D2426B" w:rsidP="00C05928" w:rsidRDefault="00D2426B" w14:paraId="36B814D6" w14:textId="65AB4A1E">
      <w:pPr>
        <w:numPr>
          <w:ilvl w:val="0"/>
          <w:numId w:val="127"/>
        </w:numPr>
      </w:pPr>
      <w:r>
        <w:t>No Active HA required, databases can be restored or processing jobs can be rerun when required.</w:t>
      </w:r>
    </w:p>
    <w:p w:rsidRPr="00C05928" w:rsidR="00C05928" w:rsidP="00C05928" w:rsidRDefault="00C05928" w14:paraId="095AE28D" w14:textId="77777777"/>
    <w:p w:rsidR="48B7E487" w:rsidP="479DBBBA" w:rsidRDefault="48B7E487" w14:paraId="783894BC" w14:textId="77777777">
      <w:pPr>
        <w:pStyle w:val="Heading2"/>
        <w:rPr/>
      </w:pPr>
      <w:bookmarkStart w:name="_Toc1934806505" w:id="1967352967"/>
      <w:r w:rsidR="48B7E487">
        <w:rPr/>
        <w:t>Recommendations</w:t>
      </w:r>
      <w:bookmarkEnd w:id="1967352967"/>
    </w:p>
    <w:p w:rsidRPr="008113FD" w:rsidR="008113FD" w:rsidP="008113FD" w:rsidRDefault="008113FD" w14:paraId="1E1C4DCE" w14:textId="4A1CBBEC">
      <w:pPr>
        <w:numPr>
          <w:ilvl w:val="0"/>
          <w:numId w:val="128"/>
        </w:numPr>
      </w:pPr>
      <w:r w:rsidRPr="008113FD">
        <w:t>Enable DB level backups and cross-region replication for critical resources as required </w:t>
      </w:r>
    </w:p>
    <w:p w:rsidRPr="008113FD" w:rsidR="008113FD" w:rsidP="008113FD" w:rsidRDefault="008113FD" w14:paraId="3EE1A71C" w14:textId="315EE5DE">
      <w:pPr>
        <w:numPr>
          <w:ilvl w:val="0"/>
          <w:numId w:val="129"/>
        </w:numPr>
      </w:pPr>
      <w:r w:rsidRPr="008113FD">
        <w:t>Ensure Azure Site Recovery is configured for critical database</w:t>
      </w:r>
      <w:r w:rsidR="00501037">
        <w:t>s</w:t>
      </w:r>
    </w:p>
    <w:p w:rsidR="479DBBBA" w:rsidP="4C28AD69" w:rsidRDefault="479DBBBA" w14:paraId="74E7A728" w14:textId="0AB4F957">
      <w:pPr>
        <w:numPr>
          <w:ilvl w:val="0"/>
          <w:numId w:val="130"/>
        </w:numPr>
        <w:rPr/>
      </w:pPr>
      <w:r w:rsidR="008113FD">
        <w:rPr/>
        <w:t>Automate the Azure Site Recovery</w:t>
      </w:r>
      <w:r w:rsidR="00A17C38">
        <w:rPr/>
        <w:t xml:space="preserve"> to replicate backups to the DR regi</w:t>
      </w:r>
      <w:r w:rsidR="000F0D7D">
        <w:rPr/>
        <w:t>on.</w:t>
      </w:r>
    </w:p>
    <w:sectPr w:rsidR="479DBBBA" w:rsidSect="005673AF">
      <w:headerReference w:type="default" r:id="rId16"/>
      <w:footerReference w:type="default" r:id="rId17"/>
      <w:headerReference w:type="first" r:id="rId18"/>
      <w:footerReference w:type="first" r:id="rId19"/>
      <w:type w:val="continuous"/>
      <w:pgSz w:w="11906" w:h="16838" w:orient="portrait" w:code="9"/>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E784A" w:rsidRDefault="007E784A" w14:paraId="401C88EA" w14:textId="77777777">
      <w:pPr>
        <w:spacing w:line="240" w:lineRule="auto"/>
      </w:pPr>
      <w:r>
        <w:separator/>
      </w:r>
    </w:p>
  </w:endnote>
  <w:endnote w:type="continuationSeparator" w:id="0">
    <w:p w:rsidR="007E784A" w:rsidRDefault="007E784A" w14:paraId="7936C872" w14:textId="77777777">
      <w:pPr>
        <w:spacing w:line="240" w:lineRule="auto"/>
      </w:pPr>
      <w:r>
        <w:continuationSeparator/>
      </w:r>
    </w:p>
  </w:endnote>
  <w:endnote w:type="continuationNotice" w:id="1">
    <w:p w:rsidR="007E784A" w:rsidRDefault="007E784A" w14:paraId="41E6A7A1"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2186409"/>
      <w:docPartObj>
        <w:docPartGallery w:val="Page Numbers (Bottom of Page)"/>
        <w:docPartUnique/>
      </w:docPartObj>
    </w:sdtPr>
    <w:sdtContent>
      <w:p w:rsidR="005C6D45" w:rsidP="00A86A5A" w:rsidRDefault="479DBBBA" w14:paraId="6508CBCE" w14:textId="3AB62178">
        <w:pPr>
          <w:pStyle w:val="Footer"/>
          <w:jc w:val="right"/>
        </w:pPr>
        <w:r>
          <w:t xml:space="preserve">   © 2025 Optum Inc. All rights reserved.</w:t>
        </w:r>
        <w:r w:rsidR="00A86A5A">
          <w:tab/>
        </w:r>
        <w:r w:rsidR="00A86A5A">
          <w:tab/>
        </w:r>
        <w:r w:rsidR="00A86A5A">
          <w:tab/>
        </w:r>
        <w:r>
          <w:t xml:space="preserve">Page | </w:t>
        </w:r>
        <w:r w:rsidRPr="479DBBBA" w:rsidR="00A86A5A">
          <w:rPr>
            <w:noProof/>
          </w:rPr>
          <w:fldChar w:fldCharType="begin"/>
        </w:r>
        <w:r w:rsidR="00A86A5A">
          <w:instrText xml:space="preserve"> PAGE   \* MERGEFORMAT </w:instrText>
        </w:r>
        <w:r w:rsidRPr="479DBBBA" w:rsidR="00A86A5A">
          <w:fldChar w:fldCharType="separate"/>
        </w:r>
        <w:r w:rsidRPr="479DBBBA">
          <w:rPr>
            <w:noProof/>
          </w:rPr>
          <w:t>2</w:t>
        </w:r>
        <w:r w:rsidRPr="479DBBBA" w:rsidR="00A86A5A">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ED146D3" w:rsidTr="4ED146D3" w14:paraId="0562CB0E" w14:textId="77777777">
      <w:trPr>
        <w:trHeight w:val="300"/>
      </w:trPr>
      <w:tc>
        <w:tcPr>
          <w:tcW w:w="3005" w:type="dxa"/>
        </w:tcPr>
        <w:p w:rsidR="4ED146D3" w:rsidP="4ED146D3" w:rsidRDefault="4ED146D3" w14:paraId="34CE0A41" w14:textId="77777777">
          <w:pPr>
            <w:pStyle w:val="Header"/>
            <w:ind w:left="-115"/>
          </w:pPr>
        </w:p>
      </w:tc>
      <w:tc>
        <w:tcPr>
          <w:tcW w:w="3005" w:type="dxa"/>
        </w:tcPr>
        <w:p w:rsidR="4ED146D3" w:rsidP="4ED146D3" w:rsidRDefault="4ED146D3" w14:paraId="62EBF3C5" w14:textId="77777777">
          <w:pPr>
            <w:pStyle w:val="Header"/>
            <w:jc w:val="center"/>
          </w:pPr>
        </w:p>
      </w:tc>
      <w:tc>
        <w:tcPr>
          <w:tcW w:w="3005" w:type="dxa"/>
        </w:tcPr>
        <w:p w:rsidR="4ED146D3" w:rsidP="4ED146D3" w:rsidRDefault="4ED146D3" w14:paraId="6D98A12B" w14:textId="77777777">
          <w:pPr>
            <w:pStyle w:val="Header"/>
            <w:ind w:right="-115"/>
            <w:jc w:val="right"/>
          </w:pPr>
        </w:p>
      </w:tc>
    </w:tr>
  </w:tbl>
  <w:p w:rsidR="4ED146D3" w:rsidP="4ED146D3" w:rsidRDefault="4ED146D3" w14:paraId="2946DB8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E784A" w:rsidRDefault="007E784A" w14:paraId="76777488" w14:textId="77777777">
      <w:pPr>
        <w:spacing w:line="240" w:lineRule="auto"/>
      </w:pPr>
      <w:r>
        <w:separator/>
      </w:r>
    </w:p>
  </w:footnote>
  <w:footnote w:type="continuationSeparator" w:id="0">
    <w:p w:rsidR="007E784A" w:rsidRDefault="007E784A" w14:paraId="271EF134" w14:textId="77777777">
      <w:pPr>
        <w:spacing w:line="240" w:lineRule="auto"/>
      </w:pPr>
      <w:r>
        <w:continuationSeparator/>
      </w:r>
    </w:p>
  </w:footnote>
  <w:footnote w:type="continuationNotice" w:id="1">
    <w:p w:rsidR="007E784A" w:rsidRDefault="007E784A" w14:paraId="5B9B39C2"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00E6650F" w:rsidP="00F952D9" w:rsidRDefault="00E6650F" w14:paraId="3461D779" w14:textId="77777777">
    <w:pPr>
      <w:pStyle w:val="Header"/>
      <w:ind w:left="-1170"/>
    </w:pPr>
    <w:r>
      <w:rPr>
        <w:noProof/>
      </w:rPr>
      <w:drawing>
        <wp:inline distT="0" distB="0" distL="0" distR="0" wp14:anchorId="4F9B5CB0" wp14:editId="62D1B4F9">
          <wp:extent cx="1381878" cy="400050"/>
          <wp:effectExtent l="0" t="0" r="8890" b="0"/>
          <wp:docPr id="7669792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79255" name="Graphic 766979255"/>
                  <pic:cNvPicPr/>
                </pic:nvPicPr>
                <pic:blipFill>
                  <a:blip r:embed="rId1">
                    <a:extLst>
                      <a:ext uri="{96DAC541-7B7A-43D3-8B79-37D633B846F1}">
                        <asvg:svgBlip xmlns:asvg="http://schemas.microsoft.com/office/drawing/2016/SVG/main" r:embed="rId2"/>
                      </a:ext>
                    </a:extLst>
                  </a:blip>
                  <a:stretch>
                    <a:fillRect/>
                  </a:stretch>
                </pic:blipFill>
                <pic:spPr>
                  <a:xfrm>
                    <a:off x="0" y="0"/>
                    <a:ext cx="1431570" cy="4144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ED146D3" w:rsidTr="4ED146D3" w14:paraId="62486C05" w14:textId="77777777">
      <w:trPr>
        <w:trHeight w:val="300"/>
      </w:trPr>
      <w:tc>
        <w:tcPr>
          <w:tcW w:w="3005" w:type="dxa"/>
        </w:tcPr>
        <w:p w:rsidR="4ED146D3" w:rsidP="4ED146D3" w:rsidRDefault="4ED146D3" w14:paraId="4101652C" w14:textId="77777777">
          <w:pPr>
            <w:pStyle w:val="Header"/>
            <w:ind w:left="-115"/>
          </w:pPr>
        </w:p>
      </w:tc>
      <w:tc>
        <w:tcPr>
          <w:tcW w:w="3005" w:type="dxa"/>
        </w:tcPr>
        <w:p w:rsidR="4ED146D3" w:rsidP="4ED146D3" w:rsidRDefault="4ED146D3" w14:paraId="4B99056E" w14:textId="77777777">
          <w:pPr>
            <w:pStyle w:val="Header"/>
            <w:jc w:val="center"/>
          </w:pPr>
        </w:p>
      </w:tc>
      <w:tc>
        <w:tcPr>
          <w:tcW w:w="3005" w:type="dxa"/>
        </w:tcPr>
        <w:p w:rsidR="4ED146D3" w:rsidP="4ED146D3" w:rsidRDefault="4ED146D3" w14:paraId="1299C43A" w14:textId="77777777">
          <w:pPr>
            <w:pStyle w:val="Header"/>
            <w:ind w:right="-115"/>
            <w:jc w:val="right"/>
          </w:pPr>
        </w:p>
      </w:tc>
    </w:tr>
  </w:tbl>
  <w:p w:rsidR="4ED146D3" w:rsidP="4ED146D3" w:rsidRDefault="4ED146D3" w14:paraId="4DDBEF0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1523B8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17A5C3A"/>
    <w:multiLevelType w:val="multilevel"/>
    <w:tmpl w:val="B57CC4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02092F0A"/>
    <w:multiLevelType w:val="multilevel"/>
    <w:tmpl w:val="88AE12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03156952"/>
    <w:multiLevelType w:val="multilevel"/>
    <w:tmpl w:val="758C20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03A87615"/>
    <w:multiLevelType w:val="multilevel"/>
    <w:tmpl w:val="886058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03CB35EB"/>
    <w:multiLevelType w:val="multilevel"/>
    <w:tmpl w:val="70BC3C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06BB7455"/>
    <w:multiLevelType w:val="multilevel"/>
    <w:tmpl w:val="5EB476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06C43E36"/>
    <w:multiLevelType w:val="multilevel"/>
    <w:tmpl w:val="B9E4D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76028CD"/>
    <w:multiLevelType w:val="hybridMultilevel"/>
    <w:tmpl w:val="DEB0C9E6"/>
    <w:lvl w:ilvl="0" w:tplc="92AE864A">
      <w:start w:val="1"/>
      <w:numFmt w:val="bullet"/>
      <w:lvlText w:val="o"/>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09773FAD"/>
    <w:multiLevelType w:val="multilevel"/>
    <w:tmpl w:val="10BEC5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0B70744F"/>
    <w:multiLevelType w:val="multilevel"/>
    <w:tmpl w:val="827415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0BDD4D1B"/>
    <w:multiLevelType w:val="multilevel"/>
    <w:tmpl w:val="A432A7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0C8926B8"/>
    <w:multiLevelType w:val="multilevel"/>
    <w:tmpl w:val="5252A0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0CAD7859"/>
    <w:multiLevelType w:val="multilevel"/>
    <w:tmpl w:val="93C46F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981681"/>
    <w:multiLevelType w:val="multilevel"/>
    <w:tmpl w:val="32541A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102D3C5D"/>
    <w:multiLevelType w:val="multilevel"/>
    <w:tmpl w:val="F9FE20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10DF6A61"/>
    <w:multiLevelType w:val="hybridMultilevel"/>
    <w:tmpl w:val="E7FC3338"/>
    <w:lvl w:ilvl="0" w:tplc="33C44200">
      <w:start w:val="1"/>
      <w:numFmt w:val="bullet"/>
      <w:lvlText w:val="o"/>
      <w:lvlJc w:val="left"/>
      <w:pPr>
        <w:ind w:left="720" w:hanging="360"/>
      </w:pPr>
      <w:rPr>
        <w:rFonts w:hint="default" w:ascii="Courier New" w:hAnsi="Courier New"/>
      </w:rPr>
    </w:lvl>
    <w:lvl w:ilvl="1" w:tplc="6DEA4D0A">
      <w:start w:val="1"/>
      <w:numFmt w:val="bullet"/>
      <w:lvlText w:val="o"/>
      <w:lvlJc w:val="left"/>
      <w:pPr>
        <w:ind w:left="1440" w:hanging="360"/>
      </w:pPr>
      <w:rPr>
        <w:rFonts w:hint="default" w:ascii="Courier New" w:hAnsi="Courier New"/>
      </w:rPr>
    </w:lvl>
    <w:lvl w:ilvl="2" w:tplc="C89EF348">
      <w:start w:val="1"/>
      <w:numFmt w:val="bullet"/>
      <w:lvlText w:val=""/>
      <w:lvlJc w:val="left"/>
      <w:pPr>
        <w:ind w:left="2160" w:hanging="360"/>
      </w:pPr>
      <w:rPr>
        <w:rFonts w:hint="default" w:ascii="Wingdings" w:hAnsi="Wingdings"/>
      </w:rPr>
    </w:lvl>
    <w:lvl w:ilvl="3" w:tplc="983E1BEA">
      <w:start w:val="1"/>
      <w:numFmt w:val="bullet"/>
      <w:lvlText w:val=""/>
      <w:lvlJc w:val="left"/>
      <w:pPr>
        <w:ind w:left="2880" w:hanging="360"/>
      </w:pPr>
      <w:rPr>
        <w:rFonts w:hint="default" w:ascii="Symbol" w:hAnsi="Symbol"/>
      </w:rPr>
    </w:lvl>
    <w:lvl w:ilvl="4" w:tplc="39909D64">
      <w:start w:val="1"/>
      <w:numFmt w:val="bullet"/>
      <w:lvlText w:val="o"/>
      <w:lvlJc w:val="left"/>
      <w:pPr>
        <w:ind w:left="3600" w:hanging="360"/>
      </w:pPr>
      <w:rPr>
        <w:rFonts w:hint="default" w:ascii="Courier New" w:hAnsi="Courier New"/>
      </w:rPr>
    </w:lvl>
    <w:lvl w:ilvl="5" w:tplc="9B127656">
      <w:start w:val="1"/>
      <w:numFmt w:val="bullet"/>
      <w:lvlText w:val=""/>
      <w:lvlJc w:val="left"/>
      <w:pPr>
        <w:ind w:left="4320" w:hanging="360"/>
      </w:pPr>
      <w:rPr>
        <w:rFonts w:hint="default" w:ascii="Wingdings" w:hAnsi="Wingdings"/>
      </w:rPr>
    </w:lvl>
    <w:lvl w:ilvl="6" w:tplc="52D8BA04">
      <w:start w:val="1"/>
      <w:numFmt w:val="bullet"/>
      <w:lvlText w:val=""/>
      <w:lvlJc w:val="left"/>
      <w:pPr>
        <w:ind w:left="5040" w:hanging="360"/>
      </w:pPr>
      <w:rPr>
        <w:rFonts w:hint="default" w:ascii="Symbol" w:hAnsi="Symbol"/>
      </w:rPr>
    </w:lvl>
    <w:lvl w:ilvl="7" w:tplc="B3E87350">
      <w:start w:val="1"/>
      <w:numFmt w:val="bullet"/>
      <w:lvlText w:val="o"/>
      <w:lvlJc w:val="left"/>
      <w:pPr>
        <w:ind w:left="5760" w:hanging="360"/>
      </w:pPr>
      <w:rPr>
        <w:rFonts w:hint="default" w:ascii="Courier New" w:hAnsi="Courier New"/>
      </w:rPr>
    </w:lvl>
    <w:lvl w:ilvl="8" w:tplc="1D524C92">
      <w:start w:val="1"/>
      <w:numFmt w:val="bullet"/>
      <w:lvlText w:val=""/>
      <w:lvlJc w:val="left"/>
      <w:pPr>
        <w:ind w:left="6480" w:hanging="360"/>
      </w:pPr>
      <w:rPr>
        <w:rFonts w:hint="default" w:ascii="Wingdings" w:hAnsi="Wingdings"/>
      </w:rPr>
    </w:lvl>
  </w:abstractNum>
  <w:abstractNum w:abstractNumId="26" w15:restartNumberingAfterBreak="0">
    <w:nsid w:val="11DD793B"/>
    <w:multiLevelType w:val="multilevel"/>
    <w:tmpl w:val="454286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11E8DAE7"/>
    <w:multiLevelType w:val="hybridMultilevel"/>
    <w:tmpl w:val="FFFFFFFF"/>
    <w:lvl w:ilvl="0" w:tplc="655A8E30">
      <w:start w:val="1"/>
      <w:numFmt w:val="decimal"/>
      <w:lvlText w:val="%1."/>
      <w:lvlJc w:val="left"/>
      <w:pPr>
        <w:ind w:left="720" w:hanging="360"/>
      </w:pPr>
    </w:lvl>
    <w:lvl w:ilvl="1" w:tplc="61E03C7C">
      <w:start w:val="1"/>
      <w:numFmt w:val="lowerLetter"/>
      <w:lvlText w:val="%2."/>
      <w:lvlJc w:val="left"/>
      <w:pPr>
        <w:ind w:left="1440" w:hanging="360"/>
      </w:pPr>
    </w:lvl>
    <w:lvl w:ilvl="2" w:tplc="EEFCD752">
      <w:start w:val="1"/>
      <w:numFmt w:val="lowerRoman"/>
      <w:lvlText w:val="%3."/>
      <w:lvlJc w:val="right"/>
      <w:pPr>
        <w:ind w:left="2160" w:hanging="180"/>
      </w:pPr>
    </w:lvl>
    <w:lvl w:ilvl="3" w:tplc="0778D6A0">
      <w:start w:val="1"/>
      <w:numFmt w:val="decimal"/>
      <w:lvlText w:val="%4."/>
      <w:lvlJc w:val="left"/>
      <w:pPr>
        <w:ind w:left="2880" w:hanging="360"/>
      </w:pPr>
    </w:lvl>
    <w:lvl w:ilvl="4" w:tplc="4636E64C">
      <w:start w:val="1"/>
      <w:numFmt w:val="lowerLetter"/>
      <w:lvlText w:val="%5."/>
      <w:lvlJc w:val="left"/>
      <w:pPr>
        <w:ind w:left="3600" w:hanging="360"/>
      </w:pPr>
    </w:lvl>
    <w:lvl w:ilvl="5" w:tplc="A4166D94">
      <w:start w:val="1"/>
      <w:numFmt w:val="lowerRoman"/>
      <w:lvlText w:val="%6."/>
      <w:lvlJc w:val="right"/>
      <w:pPr>
        <w:ind w:left="4320" w:hanging="180"/>
      </w:pPr>
    </w:lvl>
    <w:lvl w:ilvl="6" w:tplc="6A2EE652">
      <w:start w:val="1"/>
      <w:numFmt w:val="decimal"/>
      <w:lvlText w:val="%7."/>
      <w:lvlJc w:val="left"/>
      <w:pPr>
        <w:ind w:left="5040" w:hanging="360"/>
      </w:pPr>
    </w:lvl>
    <w:lvl w:ilvl="7" w:tplc="575CFFCA">
      <w:start w:val="1"/>
      <w:numFmt w:val="lowerLetter"/>
      <w:lvlText w:val="%8."/>
      <w:lvlJc w:val="left"/>
      <w:pPr>
        <w:ind w:left="5760" w:hanging="360"/>
      </w:pPr>
    </w:lvl>
    <w:lvl w:ilvl="8" w:tplc="B41044B4">
      <w:start w:val="1"/>
      <w:numFmt w:val="lowerRoman"/>
      <w:lvlText w:val="%9."/>
      <w:lvlJc w:val="right"/>
      <w:pPr>
        <w:ind w:left="6480" w:hanging="180"/>
      </w:pPr>
    </w:lvl>
  </w:abstractNum>
  <w:abstractNum w:abstractNumId="28" w15:restartNumberingAfterBreak="0">
    <w:nsid w:val="12130431"/>
    <w:multiLevelType w:val="multilevel"/>
    <w:tmpl w:val="EE4C80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12771F99"/>
    <w:multiLevelType w:val="multilevel"/>
    <w:tmpl w:val="B3460B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AF05F6"/>
    <w:multiLevelType w:val="multilevel"/>
    <w:tmpl w:val="E196D9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12CD0911"/>
    <w:multiLevelType w:val="multilevel"/>
    <w:tmpl w:val="07604B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8157F7"/>
    <w:multiLevelType w:val="hybridMultilevel"/>
    <w:tmpl w:val="CBB22224"/>
    <w:lvl w:ilvl="0" w:tplc="29D42CB6">
      <w:start w:val="1"/>
      <w:numFmt w:val="bullet"/>
      <w:lvlText w:val=""/>
      <w:lvlJc w:val="left"/>
      <w:pPr>
        <w:ind w:left="720" w:hanging="360"/>
      </w:pPr>
      <w:rPr>
        <w:rFonts w:hint="default" w:ascii="Symbol" w:hAnsi="Symbol"/>
      </w:rPr>
    </w:lvl>
    <w:lvl w:ilvl="1" w:tplc="AAA60DC0">
      <w:start w:val="1"/>
      <w:numFmt w:val="bullet"/>
      <w:lvlText w:val="o"/>
      <w:lvlJc w:val="left"/>
      <w:pPr>
        <w:ind w:left="1440" w:hanging="360"/>
      </w:pPr>
      <w:rPr>
        <w:rFonts w:hint="default" w:ascii="Courier New" w:hAnsi="Courier New"/>
      </w:rPr>
    </w:lvl>
    <w:lvl w:ilvl="2" w:tplc="BD863C68">
      <w:start w:val="1"/>
      <w:numFmt w:val="bullet"/>
      <w:lvlText w:val=""/>
      <w:lvlJc w:val="left"/>
      <w:pPr>
        <w:ind w:left="2160" w:hanging="360"/>
      </w:pPr>
      <w:rPr>
        <w:rFonts w:hint="default" w:ascii="Wingdings" w:hAnsi="Wingdings"/>
      </w:rPr>
    </w:lvl>
    <w:lvl w:ilvl="3" w:tplc="DAF228D0">
      <w:start w:val="1"/>
      <w:numFmt w:val="bullet"/>
      <w:lvlText w:val=""/>
      <w:lvlJc w:val="left"/>
      <w:pPr>
        <w:ind w:left="2880" w:hanging="360"/>
      </w:pPr>
      <w:rPr>
        <w:rFonts w:hint="default" w:ascii="Symbol" w:hAnsi="Symbol"/>
      </w:rPr>
    </w:lvl>
    <w:lvl w:ilvl="4" w:tplc="056AEE96">
      <w:start w:val="1"/>
      <w:numFmt w:val="bullet"/>
      <w:lvlText w:val="o"/>
      <w:lvlJc w:val="left"/>
      <w:pPr>
        <w:ind w:left="3600" w:hanging="360"/>
      </w:pPr>
      <w:rPr>
        <w:rFonts w:hint="default" w:ascii="Courier New" w:hAnsi="Courier New"/>
      </w:rPr>
    </w:lvl>
    <w:lvl w:ilvl="5" w:tplc="AE08D72A">
      <w:start w:val="1"/>
      <w:numFmt w:val="bullet"/>
      <w:lvlText w:val=""/>
      <w:lvlJc w:val="left"/>
      <w:pPr>
        <w:ind w:left="4320" w:hanging="360"/>
      </w:pPr>
      <w:rPr>
        <w:rFonts w:hint="default" w:ascii="Wingdings" w:hAnsi="Wingdings"/>
      </w:rPr>
    </w:lvl>
    <w:lvl w:ilvl="6" w:tplc="02BEAABC">
      <w:start w:val="1"/>
      <w:numFmt w:val="bullet"/>
      <w:lvlText w:val=""/>
      <w:lvlJc w:val="left"/>
      <w:pPr>
        <w:ind w:left="5040" w:hanging="360"/>
      </w:pPr>
      <w:rPr>
        <w:rFonts w:hint="default" w:ascii="Symbol" w:hAnsi="Symbol"/>
      </w:rPr>
    </w:lvl>
    <w:lvl w:ilvl="7" w:tplc="9EAA8560">
      <w:start w:val="1"/>
      <w:numFmt w:val="bullet"/>
      <w:lvlText w:val="o"/>
      <w:lvlJc w:val="left"/>
      <w:pPr>
        <w:ind w:left="5760" w:hanging="360"/>
      </w:pPr>
      <w:rPr>
        <w:rFonts w:hint="default" w:ascii="Courier New" w:hAnsi="Courier New"/>
      </w:rPr>
    </w:lvl>
    <w:lvl w:ilvl="8" w:tplc="5902F534">
      <w:start w:val="1"/>
      <w:numFmt w:val="bullet"/>
      <w:lvlText w:val=""/>
      <w:lvlJc w:val="left"/>
      <w:pPr>
        <w:ind w:left="6480" w:hanging="360"/>
      </w:pPr>
      <w:rPr>
        <w:rFonts w:hint="default" w:ascii="Wingdings" w:hAnsi="Wingdings"/>
      </w:rPr>
    </w:lvl>
  </w:abstractNum>
  <w:abstractNum w:abstractNumId="33" w15:restartNumberingAfterBreak="0">
    <w:nsid w:val="1585B525"/>
    <w:multiLevelType w:val="hybridMultilevel"/>
    <w:tmpl w:val="FFFFFFFF"/>
    <w:lvl w:ilvl="0" w:tplc="DC0EB202">
      <w:start w:val="1"/>
      <w:numFmt w:val="decimal"/>
      <w:lvlText w:val="%1."/>
      <w:lvlJc w:val="left"/>
      <w:pPr>
        <w:ind w:left="720" w:hanging="360"/>
      </w:pPr>
    </w:lvl>
    <w:lvl w:ilvl="1" w:tplc="760E612E">
      <w:start w:val="1"/>
      <w:numFmt w:val="lowerLetter"/>
      <w:lvlText w:val="%2."/>
      <w:lvlJc w:val="left"/>
      <w:pPr>
        <w:ind w:left="1440" w:hanging="360"/>
      </w:pPr>
    </w:lvl>
    <w:lvl w:ilvl="2" w:tplc="B308CB10">
      <w:start w:val="1"/>
      <w:numFmt w:val="lowerRoman"/>
      <w:lvlText w:val="%3."/>
      <w:lvlJc w:val="right"/>
      <w:pPr>
        <w:ind w:left="2160" w:hanging="180"/>
      </w:pPr>
    </w:lvl>
    <w:lvl w:ilvl="3" w:tplc="AEC66E68">
      <w:start w:val="1"/>
      <w:numFmt w:val="decimal"/>
      <w:lvlText w:val="%4."/>
      <w:lvlJc w:val="left"/>
      <w:pPr>
        <w:ind w:left="2880" w:hanging="360"/>
      </w:pPr>
    </w:lvl>
    <w:lvl w:ilvl="4" w:tplc="0206E4E8">
      <w:start w:val="1"/>
      <w:numFmt w:val="lowerLetter"/>
      <w:lvlText w:val="%5."/>
      <w:lvlJc w:val="left"/>
      <w:pPr>
        <w:ind w:left="3600" w:hanging="360"/>
      </w:pPr>
    </w:lvl>
    <w:lvl w:ilvl="5" w:tplc="4A10D58C">
      <w:start w:val="1"/>
      <w:numFmt w:val="lowerRoman"/>
      <w:lvlText w:val="%6."/>
      <w:lvlJc w:val="right"/>
      <w:pPr>
        <w:ind w:left="4320" w:hanging="180"/>
      </w:pPr>
    </w:lvl>
    <w:lvl w:ilvl="6" w:tplc="DB388772">
      <w:start w:val="1"/>
      <w:numFmt w:val="decimal"/>
      <w:lvlText w:val="%7."/>
      <w:lvlJc w:val="left"/>
      <w:pPr>
        <w:ind w:left="5040" w:hanging="360"/>
      </w:pPr>
    </w:lvl>
    <w:lvl w:ilvl="7" w:tplc="B3BCA9DE">
      <w:start w:val="1"/>
      <w:numFmt w:val="lowerLetter"/>
      <w:lvlText w:val="%8."/>
      <w:lvlJc w:val="left"/>
      <w:pPr>
        <w:ind w:left="5760" w:hanging="360"/>
      </w:pPr>
    </w:lvl>
    <w:lvl w:ilvl="8" w:tplc="59741A40">
      <w:start w:val="1"/>
      <w:numFmt w:val="lowerRoman"/>
      <w:lvlText w:val="%9."/>
      <w:lvlJc w:val="right"/>
      <w:pPr>
        <w:ind w:left="6480" w:hanging="180"/>
      </w:pPr>
    </w:lvl>
  </w:abstractNum>
  <w:abstractNum w:abstractNumId="34" w15:restartNumberingAfterBreak="0">
    <w:nsid w:val="1A3F2456"/>
    <w:multiLevelType w:val="multilevel"/>
    <w:tmpl w:val="42E22C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1AA55F8B"/>
    <w:multiLevelType w:val="multilevel"/>
    <w:tmpl w:val="46EC34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1B1C3BDC"/>
    <w:multiLevelType w:val="multilevel"/>
    <w:tmpl w:val="45E262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2A31F4"/>
    <w:multiLevelType w:val="multilevel"/>
    <w:tmpl w:val="2D5EC9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B43F97"/>
    <w:multiLevelType w:val="multilevel"/>
    <w:tmpl w:val="A4D893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E304E61"/>
    <w:multiLevelType w:val="multilevel"/>
    <w:tmpl w:val="2EA615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1E3A4E62"/>
    <w:multiLevelType w:val="multilevel"/>
    <w:tmpl w:val="AEB01E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22277D05"/>
    <w:multiLevelType w:val="multilevel"/>
    <w:tmpl w:val="FE3025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2457CBBE"/>
    <w:multiLevelType w:val="hybridMultilevel"/>
    <w:tmpl w:val="FFFFFFFF"/>
    <w:lvl w:ilvl="0" w:tplc="26501FAC">
      <w:start w:val="1"/>
      <w:numFmt w:val="decimal"/>
      <w:lvlText w:val="%1."/>
      <w:lvlJc w:val="left"/>
      <w:pPr>
        <w:ind w:left="720" w:hanging="360"/>
      </w:pPr>
    </w:lvl>
    <w:lvl w:ilvl="1" w:tplc="6E866A9C">
      <w:start w:val="1"/>
      <w:numFmt w:val="lowerLetter"/>
      <w:lvlText w:val="%2."/>
      <w:lvlJc w:val="left"/>
      <w:pPr>
        <w:ind w:left="1440" w:hanging="360"/>
      </w:pPr>
    </w:lvl>
    <w:lvl w:ilvl="2" w:tplc="40706480">
      <w:start w:val="1"/>
      <w:numFmt w:val="lowerRoman"/>
      <w:lvlText w:val="%3."/>
      <w:lvlJc w:val="right"/>
      <w:pPr>
        <w:ind w:left="2160" w:hanging="180"/>
      </w:pPr>
    </w:lvl>
    <w:lvl w:ilvl="3" w:tplc="195C3F3E">
      <w:start w:val="1"/>
      <w:numFmt w:val="decimal"/>
      <w:lvlText w:val="%4."/>
      <w:lvlJc w:val="left"/>
      <w:pPr>
        <w:ind w:left="2880" w:hanging="360"/>
      </w:pPr>
    </w:lvl>
    <w:lvl w:ilvl="4" w:tplc="7C8C67E8">
      <w:start w:val="1"/>
      <w:numFmt w:val="lowerLetter"/>
      <w:lvlText w:val="%5."/>
      <w:lvlJc w:val="left"/>
      <w:pPr>
        <w:ind w:left="3600" w:hanging="360"/>
      </w:pPr>
    </w:lvl>
    <w:lvl w:ilvl="5" w:tplc="9328D7FE">
      <w:start w:val="1"/>
      <w:numFmt w:val="lowerRoman"/>
      <w:lvlText w:val="%6."/>
      <w:lvlJc w:val="right"/>
      <w:pPr>
        <w:ind w:left="4320" w:hanging="180"/>
      </w:pPr>
    </w:lvl>
    <w:lvl w:ilvl="6" w:tplc="C310C940">
      <w:start w:val="1"/>
      <w:numFmt w:val="decimal"/>
      <w:lvlText w:val="%7."/>
      <w:lvlJc w:val="left"/>
      <w:pPr>
        <w:ind w:left="5040" w:hanging="360"/>
      </w:pPr>
    </w:lvl>
    <w:lvl w:ilvl="7" w:tplc="2E6C6D38">
      <w:start w:val="1"/>
      <w:numFmt w:val="lowerLetter"/>
      <w:lvlText w:val="%8."/>
      <w:lvlJc w:val="left"/>
      <w:pPr>
        <w:ind w:left="5760" w:hanging="360"/>
      </w:pPr>
    </w:lvl>
    <w:lvl w:ilvl="8" w:tplc="834EC334">
      <w:start w:val="1"/>
      <w:numFmt w:val="lowerRoman"/>
      <w:lvlText w:val="%9."/>
      <w:lvlJc w:val="right"/>
      <w:pPr>
        <w:ind w:left="6480" w:hanging="180"/>
      </w:pPr>
    </w:lvl>
  </w:abstractNum>
  <w:abstractNum w:abstractNumId="43" w15:restartNumberingAfterBreak="0">
    <w:nsid w:val="24731289"/>
    <w:multiLevelType w:val="multilevel"/>
    <w:tmpl w:val="8D2691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25793FC6"/>
    <w:multiLevelType w:val="multilevel"/>
    <w:tmpl w:val="800AA2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5" w15:restartNumberingAfterBreak="0">
    <w:nsid w:val="2691390D"/>
    <w:multiLevelType w:val="multilevel"/>
    <w:tmpl w:val="BA90DF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273C643A"/>
    <w:multiLevelType w:val="multilevel"/>
    <w:tmpl w:val="BADCFF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7842763"/>
    <w:multiLevelType w:val="hybridMultilevel"/>
    <w:tmpl w:val="FFFFFFFF"/>
    <w:lvl w:ilvl="0" w:tplc="0038B9AA">
      <w:start w:val="1"/>
      <w:numFmt w:val="decimal"/>
      <w:lvlText w:val="%1."/>
      <w:lvlJc w:val="left"/>
      <w:pPr>
        <w:ind w:left="720" w:hanging="360"/>
      </w:pPr>
    </w:lvl>
    <w:lvl w:ilvl="1" w:tplc="42062E6E">
      <w:start w:val="1"/>
      <w:numFmt w:val="lowerLetter"/>
      <w:lvlText w:val="%2."/>
      <w:lvlJc w:val="left"/>
      <w:pPr>
        <w:ind w:left="1440" w:hanging="360"/>
      </w:pPr>
    </w:lvl>
    <w:lvl w:ilvl="2" w:tplc="98848A28">
      <w:start w:val="1"/>
      <w:numFmt w:val="lowerRoman"/>
      <w:lvlText w:val="%3."/>
      <w:lvlJc w:val="right"/>
      <w:pPr>
        <w:ind w:left="2160" w:hanging="180"/>
      </w:pPr>
    </w:lvl>
    <w:lvl w:ilvl="3" w:tplc="97AE7F36">
      <w:start w:val="1"/>
      <w:numFmt w:val="decimal"/>
      <w:lvlText w:val="%4."/>
      <w:lvlJc w:val="left"/>
      <w:pPr>
        <w:ind w:left="2880" w:hanging="360"/>
      </w:pPr>
    </w:lvl>
    <w:lvl w:ilvl="4" w:tplc="DE7E2298">
      <w:start w:val="1"/>
      <w:numFmt w:val="lowerLetter"/>
      <w:lvlText w:val="%5."/>
      <w:lvlJc w:val="left"/>
      <w:pPr>
        <w:ind w:left="3600" w:hanging="360"/>
      </w:pPr>
    </w:lvl>
    <w:lvl w:ilvl="5" w:tplc="882EC48E">
      <w:start w:val="1"/>
      <w:numFmt w:val="lowerRoman"/>
      <w:lvlText w:val="%6."/>
      <w:lvlJc w:val="right"/>
      <w:pPr>
        <w:ind w:left="4320" w:hanging="180"/>
      </w:pPr>
    </w:lvl>
    <w:lvl w:ilvl="6" w:tplc="38A46AAA">
      <w:start w:val="1"/>
      <w:numFmt w:val="decimal"/>
      <w:lvlText w:val="%7."/>
      <w:lvlJc w:val="left"/>
      <w:pPr>
        <w:ind w:left="5040" w:hanging="360"/>
      </w:pPr>
    </w:lvl>
    <w:lvl w:ilvl="7" w:tplc="7534DFF0">
      <w:start w:val="1"/>
      <w:numFmt w:val="lowerLetter"/>
      <w:lvlText w:val="%8."/>
      <w:lvlJc w:val="left"/>
      <w:pPr>
        <w:ind w:left="5760" w:hanging="360"/>
      </w:pPr>
    </w:lvl>
    <w:lvl w:ilvl="8" w:tplc="76DA105E">
      <w:start w:val="1"/>
      <w:numFmt w:val="lowerRoman"/>
      <w:lvlText w:val="%9."/>
      <w:lvlJc w:val="right"/>
      <w:pPr>
        <w:ind w:left="6480" w:hanging="180"/>
      </w:pPr>
    </w:lvl>
  </w:abstractNum>
  <w:abstractNum w:abstractNumId="48" w15:restartNumberingAfterBreak="0">
    <w:nsid w:val="288A5E9B"/>
    <w:multiLevelType w:val="multilevel"/>
    <w:tmpl w:val="72664D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29D621EA"/>
    <w:multiLevelType w:val="multilevel"/>
    <w:tmpl w:val="A3825028"/>
    <w:lvl w:ilvl="0">
      <w:start w:val="1"/>
      <w:numFmt w:val="decimal"/>
      <w:pStyle w:val="Heading1"/>
      <w:lvlText w:val="%1"/>
      <w:lvlJc w:val="left"/>
      <w:pPr>
        <w:ind w:left="432" w:hanging="432"/>
      </w:pPr>
      <w:rPr>
        <w:rFonts w:hint="default" w:asciiTheme="majorHAnsi" w:hAnsiTheme="majorHAnsi" w:cstheme="majorHAnsi"/>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0" w15:restartNumberingAfterBreak="0">
    <w:nsid w:val="2AFD62B9"/>
    <w:multiLevelType w:val="multilevel"/>
    <w:tmpl w:val="4E86DC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15:restartNumberingAfterBreak="0">
    <w:nsid w:val="2B615B0A"/>
    <w:multiLevelType w:val="multilevel"/>
    <w:tmpl w:val="AA9EF02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F7464D"/>
    <w:multiLevelType w:val="multilevel"/>
    <w:tmpl w:val="6D8C12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2D2A6605"/>
    <w:multiLevelType w:val="multilevel"/>
    <w:tmpl w:val="2E085C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2E3D07BA"/>
    <w:multiLevelType w:val="multilevel"/>
    <w:tmpl w:val="22B4CC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2FAA4152"/>
    <w:multiLevelType w:val="multilevel"/>
    <w:tmpl w:val="73AE79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1175ACD"/>
    <w:multiLevelType w:val="hybridMultilevel"/>
    <w:tmpl w:val="FBFCB436"/>
    <w:lvl w:ilvl="0" w:tplc="FE9AFF86">
      <w:start w:val="1"/>
      <w:numFmt w:val="decimal"/>
      <w:lvlText w:val="%1."/>
      <w:lvlJc w:val="left"/>
      <w:pPr>
        <w:ind w:left="720" w:hanging="360"/>
      </w:pPr>
    </w:lvl>
    <w:lvl w:ilvl="1" w:tplc="7A907050">
      <w:start w:val="1"/>
      <w:numFmt w:val="lowerLetter"/>
      <w:lvlText w:val="%2."/>
      <w:lvlJc w:val="left"/>
      <w:pPr>
        <w:ind w:left="1440" w:hanging="360"/>
      </w:pPr>
    </w:lvl>
    <w:lvl w:ilvl="2" w:tplc="4624299A">
      <w:start w:val="1"/>
      <w:numFmt w:val="lowerRoman"/>
      <w:lvlText w:val="%3."/>
      <w:lvlJc w:val="right"/>
      <w:pPr>
        <w:ind w:left="2160" w:hanging="180"/>
      </w:pPr>
    </w:lvl>
    <w:lvl w:ilvl="3" w:tplc="4BBA6E88">
      <w:start w:val="1"/>
      <w:numFmt w:val="decimal"/>
      <w:lvlText w:val="%4."/>
      <w:lvlJc w:val="left"/>
      <w:pPr>
        <w:ind w:left="2880" w:hanging="360"/>
      </w:pPr>
    </w:lvl>
    <w:lvl w:ilvl="4" w:tplc="C922B194">
      <w:start w:val="1"/>
      <w:numFmt w:val="lowerLetter"/>
      <w:lvlText w:val="%5."/>
      <w:lvlJc w:val="left"/>
      <w:pPr>
        <w:ind w:left="3600" w:hanging="360"/>
      </w:pPr>
    </w:lvl>
    <w:lvl w:ilvl="5" w:tplc="1674AC2E">
      <w:start w:val="1"/>
      <w:numFmt w:val="lowerRoman"/>
      <w:lvlText w:val="%6."/>
      <w:lvlJc w:val="right"/>
      <w:pPr>
        <w:ind w:left="4320" w:hanging="180"/>
      </w:pPr>
    </w:lvl>
    <w:lvl w:ilvl="6" w:tplc="00783C86">
      <w:start w:val="1"/>
      <w:numFmt w:val="decimal"/>
      <w:lvlText w:val="%7."/>
      <w:lvlJc w:val="left"/>
      <w:pPr>
        <w:ind w:left="5040" w:hanging="360"/>
      </w:pPr>
    </w:lvl>
    <w:lvl w:ilvl="7" w:tplc="6DBE7C10">
      <w:start w:val="1"/>
      <w:numFmt w:val="lowerLetter"/>
      <w:lvlText w:val="%8."/>
      <w:lvlJc w:val="left"/>
      <w:pPr>
        <w:ind w:left="5760" w:hanging="360"/>
      </w:pPr>
    </w:lvl>
    <w:lvl w:ilvl="8" w:tplc="0D50325A">
      <w:start w:val="1"/>
      <w:numFmt w:val="lowerRoman"/>
      <w:lvlText w:val="%9."/>
      <w:lvlJc w:val="right"/>
      <w:pPr>
        <w:ind w:left="6480" w:hanging="180"/>
      </w:pPr>
    </w:lvl>
  </w:abstractNum>
  <w:abstractNum w:abstractNumId="57" w15:restartNumberingAfterBreak="0">
    <w:nsid w:val="3480B99D"/>
    <w:multiLevelType w:val="hybridMultilevel"/>
    <w:tmpl w:val="FFFFFFFF"/>
    <w:lvl w:ilvl="0" w:tplc="C6AA1C6E">
      <w:start w:val="1"/>
      <w:numFmt w:val="bullet"/>
      <w:lvlText w:val="-"/>
      <w:lvlJc w:val="left"/>
      <w:pPr>
        <w:ind w:left="720" w:hanging="360"/>
      </w:pPr>
      <w:rPr>
        <w:rFonts w:hint="default" w:ascii="Aptos" w:hAnsi="Aptos"/>
      </w:rPr>
    </w:lvl>
    <w:lvl w:ilvl="1" w:tplc="2D5CAD34">
      <w:start w:val="1"/>
      <w:numFmt w:val="bullet"/>
      <w:lvlText w:val="o"/>
      <w:lvlJc w:val="left"/>
      <w:pPr>
        <w:ind w:left="1440" w:hanging="360"/>
      </w:pPr>
      <w:rPr>
        <w:rFonts w:hint="default" w:ascii="Courier New" w:hAnsi="Courier New"/>
      </w:rPr>
    </w:lvl>
    <w:lvl w:ilvl="2" w:tplc="2ECCA5DC">
      <w:start w:val="1"/>
      <w:numFmt w:val="bullet"/>
      <w:lvlText w:val=""/>
      <w:lvlJc w:val="left"/>
      <w:pPr>
        <w:ind w:left="2160" w:hanging="360"/>
      </w:pPr>
      <w:rPr>
        <w:rFonts w:hint="default" w:ascii="Wingdings" w:hAnsi="Wingdings"/>
      </w:rPr>
    </w:lvl>
    <w:lvl w:ilvl="3" w:tplc="6EF07110">
      <w:start w:val="1"/>
      <w:numFmt w:val="bullet"/>
      <w:lvlText w:val=""/>
      <w:lvlJc w:val="left"/>
      <w:pPr>
        <w:ind w:left="2880" w:hanging="360"/>
      </w:pPr>
      <w:rPr>
        <w:rFonts w:hint="default" w:ascii="Symbol" w:hAnsi="Symbol"/>
      </w:rPr>
    </w:lvl>
    <w:lvl w:ilvl="4" w:tplc="14DED3EC">
      <w:start w:val="1"/>
      <w:numFmt w:val="bullet"/>
      <w:lvlText w:val="o"/>
      <w:lvlJc w:val="left"/>
      <w:pPr>
        <w:ind w:left="3600" w:hanging="360"/>
      </w:pPr>
      <w:rPr>
        <w:rFonts w:hint="default" w:ascii="Courier New" w:hAnsi="Courier New"/>
      </w:rPr>
    </w:lvl>
    <w:lvl w:ilvl="5" w:tplc="7AC2DBFA">
      <w:start w:val="1"/>
      <w:numFmt w:val="bullet"/>
      <w:lvlText w:val=""/>
      <w:lvlJc w:val="left"/>
      <w:pPr>
        <w:ind w:left="4320" w:hanging="360"/>
      </w:pPr>
      <w:rPr>
        <w:rFonts w:hint="default" w:ascii="Wingdings" w:hAnsi="Wingdings"/>
      </w:rPr>
    </w:lvl>
    <w:lvl w:ilvl="6" w:tplc="9F7E2314">
      <w:start w:val="1"/>
      <w:numFmt w:val="bullet"/>
      <w:lvlText w:val=""/>
      <w:lvlJc w:val="left"/>
      <w:pPr>
        <w:ind w:left="5040" w:hanging="360"/>
      </w:pPr>
      <w:rPr>
        <w:rFonts w:hint="default" w:ascii="Symbol" w:hAnsi="Symbol"/>
      </w:rPr>
    </w:lvl>
    <w:lvl w:ilvl="7" w:tplc="FA10C698">
      <w:start w:val="1"/>
      <w:numFmt w:val="bullet"/>
      <w:lvlText w:val="o"/>
      <w:lvlJc w:val="left"/>
      <w:pPr>
        <w:ind w:left="5760" w:hanging="360"/>
      </w:pPr>
      <w:rPr>
        <w:rFonts w:hint="default" w:ascii="Courier New" w:hAnsi="Courier New"/>
      </w:rPr>
    </w:lvl>
    <w:lvl w:ilvl="8" w:tplc="3DA451B0">
      <w:start w:val="1"/>
      <w:numFmt w:val="bullet"/>
      <w:lvlText w:val=""/>
      <w:lvlJc w:val="left"/>
      <w:pPr>
        <w:ind w:left="6480" w:hanging="360"/>
      </w:pPr>
      <w:rPr>
        <w:rFonts w:hint="default" w:ascii="Wingdings" w:hAnsi="Wingdings"/>
      </w:rPr>
    </w:lvl>
  </w:abstractNum>
  <w:abstractNum w:abstractNumId="58" w15:restartNumberingAfterBreak="0">
    <w:nsid w:val="35857685"/>
    <w:multiLevelType w:val="hybridMultilevel"/>
    <w:tmpl w:val="5F3258DE"/>
    <w:lvl w:ilvl="0" w:tplc="92AE864A">
      <w:start w:val="1"/>
      <w:numFmt w:val="bullet"/>
      <w:lvlText w:val="o"/>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9" w15:restartNumberingAfterBreak="0">
    <w:nsid w:val="37487419"/>
    <w:multiLevelType w:val="multilevel"/>
    <w:tmpl w:val="69C654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0" w15:restartNumberingAfterBreak="0">
    <w:nsid w:val="37921830"/>
    <w:multiLevelType w:val="hybridMultilevel"/>
    <w:tmpl w:val="5C046C62"/>
    <w:lvl w:ilvl="0" w:tplc="FFFFFFFF">
      <w:start w:val="1"/>
      <w:numFmt w:val="bullet"/>
      <w:lvlText w:val="o"/>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1" w15:restartNumberingAfterBreak="0">
    <w:nsid w:val="37A32CE5"/>
    <w:multiLevelType w:val="hybridMultilevel"/>
    <w:tmpl w:val="F40ABDBA"/>
    <w:lvl w:ilvl="0" w:tplc="26CCBD14">
      <w:start w:val="1"/>
      <w:numFmt w:val="bullet"/>
      <w:lvlText w:val=""/>
      <w:lvlJc w:val="left"/>
      <w:pPr>
        <w:ind w:left="720" w:hanging="360"/>
      </w:pPr>
      <w:rPr>
        <w:rFonts w:hint="default" w:ascii="Symbol" w:hAnsi="Symbol"/>
      </w:rPr>
    </w:lvl>
    <w:lvl w:ilvl="1" w:tplc="4B86BFE8">
      <w:start w:val="1"/>
      <w:numFmt w:val="bullet"/>
      <w:lvlText w:val="o"/>
      <w:lvlJc w:val="left"/>
      <w:pPr>
        <w:ind w:left="1440" w:hanging="360"/>
      </w:pPr>
      <w:rPr>
        <w:rFonts w:hint="default" w:ascii="Courier New" w:hAnsi="Courier New"/>
      </w:rPr>
    </w:lvl>
    <w:lvl w:ilvl="2" w:tplc="C03E7F68">
      <w:start w:val="1"/>
      <w:numFmt w:val="bullet"/>
      <w:lvlText w:val=""/>
      <w:lvlJc w:val="left"/>
      <w:pPr>
        <w:ind w:left="2160" w:hanging="360"/>
      </w:pPr>
      <w:rPr>
        <w:rFonts w:hint="default" w:ascii="Wingdings" w:hAnsi="Wingdings"/>
      </w:rPr>
    </w:lvl>
    <w:lvl w:ilvl="3" w:tplc="2508E726">
      <w:start w:val="1"/>
      <w:numFmt w:val="bullet"/>
      <w:lvlText w:val=""/>
      <w:lvlJc w:val="left"/>
      <w:pPr>
        <w:ind w:left="2880" w:hanging="360"/>
      </w:pPr>
      <w:rPr>
        <w:rFonts w:hint="default" w:ascii="Symbol" w:hAnsi="Symbol"/>
      </w:rPr>
    </w:lvl>
    <w:lvl w:ilvl="4" w:tplc="41A82FE0">
      <w:start w:val="1"/>
      <w:numFmt w:val="bullet"/>
      <w:lvlText w:val="o"/>
      <w:lvlJc w:val="left"/>
      <w:pPr>
        <w:ind w:left="3600" w:hanging="360"/>
      </w:pPr>
      <w:rPr>
        <w:rFonts w:hint="default" w:ascii="Courier New" w:hAnsi="Courier New"/>
      </w:rPr>
    </w:lvl>
    <w:lvl w:ilvl="5" w:tplc="06F072B4">
      <w:start w:val="1"/>
      <w:numFmt w:val="bullet"/>
      <w:lvlText w:val=""/>
      <w:lvlJc w:val="left"/>
      <w:pPr>
        <w:ind w:left="4320" w:hanging="360"/>
      </w:pPr>
      <w:rPr>
        <w:rFonts w:hint="default" w:ascii="Wingdings" w:hAnsi="Wingdings"/>
      </w:rPr>
    </w:lvl>
    <w:lvl w:ilvl="6" w:tplc="FEE2CF1C">
      <w:start w:val="1"/>
      <w:numFmt w:val="bullet"/>
      <w:lvlText w:val=""/>
      <w:lvlJc w:val="left"/>
      <w:pPr>
        <w:ind w:left="5040" w:hanging="360"/>
      </w:pPr>
      <w:rPr>
        <w:rFonts w:hint="default" w:ascii="Symbol" w:hAnsi="Symbol"/>
      </w:rPr>
    </w:lvl>
    <w:lvl w:ilvl="7" w:tplc="1924E8C6">
      <w:start w:val="1"/>
      <w:numFmt w:val="bullet"/>
      <w:lvlText w:val="o"/>
      <w:lvlJc w:val="left"/>
      <w:pPr>
        <w:ind w:left="5760" w:hanging="360"/>
      </w:pPr>
      <w:rPr>
        <w:rFonts w:hint="default" w:ascii="Courier New" w:hAnsi="Courier New"/>
      </w:rPr>
    </w:lvl>
    <w:lvl w:ilvl="8" w:tplc="7CD2E1EC">
      <w:start w:val="1"/>
      <w:numFmt w:val="bullet"/>
      <w:lvlText w:val=""/>
      <w:lvlJc w:val="left"/>
      <w:pPr>
        <w:ind w:left="6480" w:hanging="360"/>
      </w:pPr>
      <w:rPr>
        <w:rFonts w:hint="default" w:ascii="Wingdings" w:hAnsi="Wingdings"/>
      </w:rPr>
    </w:lvl>
  </w:abstractNum>
  <w:abstractNum w:abstractNumId="62" w15:restartNumberingAfterBreak="0">
    <w:nsid w:val="3C096EEE"/>
    <w:multiLevelType w:val="hybridMultilevel"/>
    <w:tmpl w:val="C1323A3A"/>
    <w:lvl w:ilvl="0" w:tplc="92AE864A">
      <w:start w:val="1"/>
      <w:numFmt w:val="bullet"/>
      <w:lvlText w:val="o"/>
      <w:lvlJc w:val="left"/>
      <w:pPr>
        <w:ind w:left="1080" w:hanging="360"/>
      </w:pPr>
      <w:rPr>
        <w:rFonts w:hint="default" w:ascii="Courier New" w:hAnsi="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3" w15:restartNumberingAfterBreak="0">
    <w:nsid w:val="3DA23D3C"/>
    <w:multiLevelType w:val="multilevel"/>
    <w:tmpl w:val="B238B6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4" w15:restartNumberingAfterBreak="0">
    <w:nsid w:val="3FB716F2"/>
    <w:multiLevelType w:val="multilevel"/>
    <w:tmpl w:val="C7D6FB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5" w15:restartNumberingAfterBreak="0">
    <w:nsid w:val="3FEC76D8"/>
    <w:multiLevelType w:val="multilevel"/>
    <w:tmpl w:val="33FA8C5A"/>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66" w15:restartNumberingAfterBreak="0">
    <w:nsid w:val="40A419FE"/>
    <w:multiLevelType w:val="multilevel"/>
    <w:tmpl w:val="CAB035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0DDB2C1"/>
    <w:multiLevelType w:val="hybridMultilevel"/>
    <w:tmpl w:val="F40C1FF2"/>
    <w:lvl w:ilvl="0" w:tplc="F424BD70">
      <w:start w:val="1"/>
      <w:numFmt w:val="bullet"/>
      <w:lvlText w:val=""/>
      <w:lvlJc w:val="left"/>
      <w:pPr>
        <w:ind w:left="360" w:hanging="360"/>
      </w:pPr>
      <w:rPr>
        <w:rFonts w:hint="default" w:ascii="Symbol" w:hAnsi="Symbol"/>
      </w:rPr>
    </w:lvl>
    <w:lvl w:ilvl="1" w:tplc="FFFABEB6">
      <w:start w:val="1"/>
      <w:numFmt w:val="bullet"/>
      <w:lvlText w:val="o"/>
      <w:lvlJc w:val="left"/>
      <w:pPr>
        <w:ind w:left="1080" w:hanging="360"/>
      </w:pPr>
      <w:rPr>
        <w:rFonts w:hint="default" w:ascii="Courier New" w:hAnsi="Courier New"/>
      </w:rPr>
    </w:lvl>
    <w:lvl w:ilvl="2" w:tplc="FBD6F66A">
      <w:start w:val="1"/>
      <w:numFmt w:val="bullet"/>
      <w:lvlText w:val=""/>
      <w:lvlJc w:val="left"/>
      <w:pPr>
        <w:ind w:left="1800" w:hanging="360"/>
      </w:pPr>
      <w:rPr>
        <w:rFonts w:hint="default" w:ascii="Wingdings" w:hAnsi="Wingdings"/>
      </w:rPr>
    </w:lvl>
    <w:lvl w:ilvl="3" w:tplc="D0AAADF2">
      <w:start w:val="1"/>
      <w:numFmt w:val="bullet"/>
      <w:lvlText w:val=""/>
      <w:lvlJc w:val="left"/>
      <w:pPr>
        <w:ind w:left="2520" w:hanging="360"/>
      </w:pPr>
      <w:rPr>
        <w:rFonts w:hint="default" w:ascii="Symbol" w:hAnsi="Symbol"/>
      </w:rPr>
    </w:lvl>
    <w:lvl w:ilvl="4" w:tplc="A6881DD2">
      <w:start w:val="1"/>
      <w:numFmt w:val="bullet"/>
      <w:lvlText w:val="o"/>
      <w:lvlJc w:val="left"/>
      <w:pPr>
        <w:ind w:left="3240" w:hanging="360"/>
      </w:pPr>
      <w:rPr>
        <w:rFonts w:hint="default" w:ascii="Courier New" w:hAnsi="Courier New"/>
      </w:rPr>
    </w:lvl>
    <w:lvl w:ilvl="5" w:tplc="8A5216BA">
      <w:start w:val="1"/>
      <w:numFmt w:val="bullet"/>
      <w:lvlText w:val=""/>
      <w:lvlJc w:val="left"/>
      <w:pPr>
        <w:ind w:left="3960" w:hanging="360"/>
      </w:pPr>
      <w:rPr>
        <w:rFonts w:hint="default" w:ascii="Wingdings" w:hAnsi="Wingdings"/>
      </w:rPr>
    </w:lvl>
    <w:lvl w:ilvl="6" w:tplc="5A307AB4">
      <w:start w:val="1"/>
      <w:numFmt w:val="bullet"/>
      <w:lvlText w:val=""/>
      <w:lvlJc w:val="left"/>
      <w:pPr>
        <w:ind w:left="4680" w:hanging="360"/>
      </w:pPr>
      <w:rPr>
        <w:rFonts w:hint="default" w:ascii="Symbol" w:hAnsi="Symbol"/>
      </w:rPr>
    </w:lvl>
    <w:lvl w:ilvl="7" w:tplc="B8984238">
      <w:start w:val="1"/>
      <w:numFmt w:val="bullet"/>
      <w:lvlText w:val="o"/>
      <w:lvlJc w:val="left"/>
      <w:pPr>
        <w:ind w:left="5400" w:hanging="360"/>
      </w:pPr>
      <w:rPr>
        <w:rFonts w:hint="default" w:ascii="Courier New" w:hAnsi="Courier New"/>
      </w:rPr>
    </w:lvl>
    <w:lvl w:ilvl="8" w:tplc="C1F2DF2A">
      <w:start w:val="1"/>
      <w:numFmt w:val="bullet"/>
      <w:lvlText w:val=""/>
      <w:lvlJc w:val="left"/>
      <w:pPr>
        <w:ind w:left="6120" w:hanging="360"/>
      </w:pPr>
      <w:rPr>
        <w:rFonts w:hint="default" w:ascii="Wingdings" w:hAnsi="Wingdings"/>
      </w:rPr>
    </w:lvl>
  </w:abstractNum>
  <w:abstractNum w:abstractNumId="68" w15:restartNumberingAfterBreak="0">
    <w:nsid w:val="423249D2"/>
    <w:multiLevelType w:val="multilevel"/>
    <w:tmpl w:val="60AC26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2CC6001"/>
    <w:multiLevelType w:val="multilevel"/>
    <w:tmpl w:val="AA447D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0" w15:restartNumberingAfterBreak="0">
    <w:nsid w:val="43584983"/>
    <w:multiLevelType w:val="multilevel"/>
    <w:tmpl w:val="BE2E7E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1" w15:restartNumberingAfterBreak="0">
    <w:nsid w:val="43B71871"/>
    <w:multiLevelType w:val="multilevel"/>
    <w:tmpl w:val="AD58B6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2" w15:restartNumberingAfterBreak="0">
    <w:nsid w:val="448CF202"/>
    <w:multiLevelType w:val="hybridMultilevel"/>
    <w:tmpl w:val="FFFFFFFF"/>
    <w:lvl w:ilvl="0" w:tplc="C6C89B0E">
      <w:start w:val="1"/>
      <w:numFmt w:val="bullet"/>
      <w:lvlText w:val=""/>
      <w:lvlJc w:val="left"/>
      <w:pPr>
        <w:ind w:left="720" w:hanging="360"/>
      </w:pPr>
      <w:rPr>
        <w:rFonts w:hint="default" w:ascii="Symbol" w:hAnsi="Symbol"/>
      </w:rPr>
    </w:lvl>
    <w:lvl w:ilvl="1" w:tplc="10249050">
      <w:start w:val="1"/>
      <w:numFmt w:val="bullet"/>
      <w:lvlText w:val="o"/>
      <w:lvlJc w:val="left"/>
      <w:pPr>
        <w:ind w:left="1440" w:hanging="360"/>
      </w:pPr>
      <w:rPr>
        <w:rFonts w:hint="default" w:ascii="Courier New" w:hAnsi="Courier New"/>
      </w:rPr>
    </w:lvl>
    <w:lvl w:ilvl="2" w:tplc="EF505E54">
      <w:start w:val="1"/>
      <w:numFmt w:val="bullet"/>
      <w:lvlText w:val=""/>
      <w:lvlJc w:val="left"/>
      <w:pPr>
        <w:ind w:left="2160" w:hanging="360"/>
      </w:pPr>
      <w:rPr>
        <w:rFonts w:hint="default" w:ascii="Wingdings" w:hAnsi="Wingdings"/>
      </w:rPr>
    </w:lvl>
    <w:lvl w:ilvl="3" w:tplc="1354D1E6">
      <w:start w:val="1"/>
      <w:numFmt w:val="bullet"/>
      <w:lvlText w:val=""/>
      <w:lvlJc w:val="left"/>
      <w:pPr>
        <w:ind w:left="2880" w:hanging="360"/>
      </w:pPr>
      <w:rPr>
        <w:rFonts w:hint="default" w:ascii="Symbol" w:hAnsi="Symbol"/>
      </w:rPr>
    </w:lvl>
    <w:lvl w:ilvl="4" w:tplc="1C3EEEF8">
      <w:start w:val="1"/>
      <w:numFmt w:val="bullet"/>
      <w:lvlText w:val="o"/>
      <w:lvlJc w:val="left"/>
      <w:pPr>
        <w:ind w:left="3600" w:hanging="360"/>
      </w:pPr>
      <w:rPr>
        <w:rFonts w:hint="default" w:ascii="Courier New" w:hAnsi="Courier New"/>
      </w:rPr>
    </w:lvl>
    <w:lvl w:ilvl="5" w:tplc="38DA8EEE">
      <w:start w:val="1"/>
      <w:numFmt w:val="bullet"/>
      <w:lvlText w:val=""/>
      <w:lvlJc w:val="left"/>
      <w:pPr>
        <w:ind w:left="4320" w:hanging="360"/>
      </w:pPr>
      <w:rPr>
        <w:rFonts w:hint="default" w:ascii="Wingdings" w:hAnsi="Wingdings"/>
      </w:rPr>
    </w:lvl>
    <w:lvl w:ilvl="6" w:tplc="B54EF944">
      <w:start w:val="1"/>
      <w:numFmt w:val="bullet"/>
      <w:lvlText w:val=""/>
      <w:lvlJc w:val="left"/>
      <w:pPr>
        <w:ind w:left="5040" w:hanging="360"/>
      </w:pPr>
      <w:rPr>
        <w:rFonts w:hint="default" w:ascii="Symbol" w:hAnsi="Symbol"/>
      </w:rPr>
    </w:lvl>
    <w:lvl w:ilvl="7" w:tplc="4968699C">
      <w:start w:val="1"/>
      <w:numFmt w:val="bullet"/>
      <w:lvlText w:val="o"/>
      <w:lvlJc w:val="left"/>
      <w:pPr>
        <w:ind w:left="5760" w:hanging="360"/>
      </w:pPr>
      <w:rPr>
        <w:rFonts w:hint="default" w:ascii="Courier New" w:hAnsi="Courier New"/>
      </w:rPr>
    </w:lvl>
    <w:lvl w:ilvl="8" w:tplc="04241F44">
      <w:start w:val="1"/>
      <w:numFmt w:val="bullet"/>
      <w:lvlText w:val=""/>
      <w:lvlJc w:val="left"/>
      <w:pPr>
        <w:ind w:left="6480" w:hanging="360"/>
      </w:pPr>
      <w:rPr>
        <w:rFonts w:hint="default" w:ascii="Wingdings" w:hAnsi="Wingdings"/>
      </w:rPr>
    </w:lvl>
  </w:abstractNum>
  <w:abstractNum w:abstractNumId="73" w15:restartNumberingAfterBreak="0">
    <w:nsid w:val="48B51E3E"/>
    <w:multiLevelType w:val="multilevel"/>
    <w:tmpl w:val="BD60BF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4" w15:restartNumberingAfterBreak="0">
    <w:nsid w:val="49B73A24"/>
    <w:multiLevelType w:val="multilevel"/>
    <w:tmpl w:val="518604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5" w15:restartNumberingAfterBreak="0">
    <w:nsid w:val="49DE032E"/>
    <w:multiLevelType w:val="hybridMultilevel"/>
    <w:tmpl w:val="3454CEC8"/>
    <w:lvl w:ilvl="0" w:tplc="251E5972">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6" w15:restartNumberingAfterBreak="0">
    <w:nsid w:val="49E92158"/>
    <w:multiLevelType w:val="multilevel"/>
    <w:tmpl w:val="B33EC1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7" w15:restartNumberingAfterBreak="0">
    <w:nsid w:val="49ED5B3D"/>
    <w:multiLevelType w:val="multilevel"/>
    <w:tmpl w:val="0E9029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8" w15:restartNumberingAfterBreak="0">
    <w:nsid w:val="4A5146D2"/>
    <w:multiLevelType w:val="multilevel"/>
    <w:tmpl w:val="46FA7B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9" w15:restartNumberingAfterBreak="0">
    <w:nsid w:val="4AD4630B"/>
    <w:multiLevelType w:val="multilevel"/>
    <w:tmpl w:val="D00E3D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ADA482A"/>
    <w:multiLevelType w:val="multilevel"/>
    <w:tmpl w:val="6776B55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B0245AF"/>
    <w:multiLevelType w:val="multilevel"/>
    <w:tmpl w:val="0CB4A3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2" w15:restartNumberingAfterBreak="0">
    <w:nsid w:val="4D5F7CD5"/>
    <w:multiLevelType w:val="multilevel"/>
    <w:tmpl w:val="AB1E3E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3" w15:restartNumberingAfterBreak="0">
    <w:nsid w:val="4DAC8F34"/>
    <w:multiLevelType w:val="hybridMultilevel"/>
    <w:tmpl w:val="28C80068"/>
    <w:lvl w:ilvl="0" w:tplc="FCA25A24">
      <w:start w:val="1"/>
      <w:numFmt w:val="decimal"/>
      <w:lvlText w:val="%1."/>
      <w:lvlJc w:val="left"/>
      <w:pPr>
        <w:ind w:left="720" w:hanging="360"/>
      </w:pPr>
    </w:lvl>
    <w:lvl w:ilvl="1" w:tplc="82EE7414">
      <w:start w:val="1"/>
      <w:numFmt w:val="lowerLetter"/>
      <w:lvlText w:val="%2."/>
      <w:lvlJc w:val="left"/>
      <w:pPr>
        <w:ind w:left="1440" w:hanging="360"/>
      </w:pPr>
    </w:lvl>
    <w:lvl w:ilvl="2" w:tplc="7FD45162">
      <w:start w:val="1"/>
      <w:numFmt w:val="lowerRoman"/>
      <w:lvlText w:val="%3."/>
      <w:lvlJc w:val="right"/>
      <w:pPr>
        <w:ind w:left="2160" w:hanging="180"/>
      </w:pPr>
    </w:lvl>
    <w:lvl w:ilvl="3" w:tplc="9690A6C6">
      <w:start w:val="1"/>
      <w:numFmt w:val="decimal"/>
      <w:lvlText w:val="%4."/>
      <w:lvlJc w:val="left"/>
      <w:pPr>
        <w:ind w:left="2880" w:hanging="360"/>
      </w:pPr>
    </w:lvl>
    <w:lvl w:ilvl="4" w:tplc="692C237E">
      <w:start w:val="1"/>
      <w:numFmt w:val="lowerLetter"/>
      <w:lvlText w:val="%5."/>
      <w:lvlJc w:val="left"/>
      <w:pPr>
        <w:ind w:left="3600" w:hanging="360"/>
      </w:pPr>
    </w:lvl>
    <w:lvl w:ilvl="5" w:tplc="FC726CC6">
      <w:start w:val="1"/>
      <w:numFmt w:val="lowerRoman"/>
      <w:lvlText w:val="%6."/>
      <w:lvlJc w:val="right"/>
      <w:pPr>
        <w:ind w:left="4320" w:hanging="180"/>
      </w:pPr>
    </w:lvl>
    <w:lvl w:ilvl="6" w:tplc="7FCE69A2">
      <w:start w:val="1"/>
      <w:numFmt w:val="decimal"/>
      <w:lvlText w:val="%7."/>
      <w:lvlJc w:val="left"/>
      <w:pPr>
        <w:ind w:left="5040" w:hanging="360"/>
      </w:pPr>
    </w:lvl>
    <w:lvl w:ilvl="7" w:tplc="FB34B066">
      <w:start w:val="1"/>
      <w:numFmt w:val="lowerLetter"/>
      <w:lvlText w:val="%8."/>
      <w:lvlJc w:val="left"/>
      <w:pPr>
        <w:ind w:left="5760" w:hanging="360"/>
      </w:pPr>
    </w:lvl>
    <w:lvl w:ilvl="8" w:tplc="CB806C98">
      <w:start w:val="1"/>
      <w:numFmt w:val="lowerRoman"/>
      <w:lvlText w:val="%9."/>
      <w:lvlJc w:val="right"/>
      <w:pPr>
        <w:ind w:left="6480" w:hanging="180"/>
      </w:pPr>
    </w:lvl>
  </w:abstractNum>
  <w:abstractNum w:abstractNumId="84" w15:restartNumberingAfterBreak="0">
    <w:nsid w:val="4F122F39"/>
    <w:multiLevelType w:val="multilevel"/>
    <w:tmpl w:val="96606B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5" w15:restartNumberingAfterBreak="0">
    <w:nsid w:val="501630B6"/>
    <w:multiLevelType w:val="multilevel"/>
    <w:tmpl w:val="FCCCCD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6" w15:restartNumberingAfterBreak="0">
    <w:nsid w:val="51D2311D"/>
    <w:multiLevelType w:val="multilevel"/>
    <w:tmpl w:val="B1083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36BF95C"/>
    <w:multiLevelType w:val="hybridMultilevel"/>
    <w:tmpl w:val="093A30AC"/>
    <w:lvl w:ilvl="0" w:tplc="7C682B04">
      <w:start w:val="1"/>
      <w:numFmt w:val="decimal"/>
      <w:lvlText w:val="%1."/>
      <w:lvlJc w:val="left"/>
      <w:pPr>
        <w:ind w:left="720" w:hanging="360"/>
      </w:pPr>
    </w:lvl>
    <w:lvl w:ilvl="1" w:tplc="7FFC4EDC">
      <w:start w:val="1"/>
      <w:numFmt w:val="lowerLetter"/>
      <w:lvlText w:val="%2."/>
      <w:lvlJc w:val="left"/>
      <w:pPr>
        <w:ind w:left="1440" w:hanging="360"/>
      </w:pPr>
    </w:lvl>
    <w:lvl w:ilvl="2" w:tplc="DD383A78">
      <w:start w:val="1"/>
      <w:numFmt w:val="lowerRoman"/>
      <w:lvlText w:val="%3."/>
      <w:lvlJc w:val="right"/>
      <w:pPr>
        <w:ind w:left="2160" w:hanging="180"/>
      </w:pPr>
    </w:lvl>
    <w:lvl w:ilvl="3" w:tplc="97702F84">
      <w:start w:val="1"/>
      <w:numFmt w:val="decimal"/>
      <w:lvlText w:val="%4."/>
      <w:lvlJc w:val="left"/>
      <w:pPr>
        <w:ind w:left="2880" w:hanging="360"/>
      </w:pPr>
    </w:lvl>
    <w:lvl w:ilvl="4" w:tplc="36B07100">
      <w:start w:val="1"/>
      <w:numFmt w:val="lowerLetter"/>
      <w:lvlText w:val="%5."/>
      <w:lvlJc w:val="left"/>
      <w:pPr>
        <w:ind w:left="3600" w:hanging="360"/>
      </w:pPr>
    </w:lvl>
    <w:lvl w:ilvl="5" w:tplc="72D24FD8">
      <w:start w:val="1"/>
      <w:numFmt w:val="lowerRoman"/>
      <w:lvlText w:val="%6."/>
      <w:lvlJc w:val="right"/>
      <w:pPr>
        <w:ind w:left="4320" w:hanging="180"/>
      </w:pPr>
    </w:lvl>
    <w:lvl w:ilvl="6" w:tplc="A66292D8">
      <w:start w:val="1"/>
      <w:numFmt w:val="decimal"/>
      <w:lvlText w:val="%7."/>
      <w:lvlJc w:val="left"/>
      <w:pPr>
        <w:ind w:left="5040" w:hanging="360"/>
      </w:pPr>
    </w:lvl>
    <w:lvl w:ilvl="7" w:tplc="DB6EC34E">
      <w:start w:val="1"/>
      <w:numFmt w:val="lowerLetter"/>
      <w:lvlText w:val="%8."/>
      <w:lvlJc w:val="left"/>
      <w:pPr>
        <w:ind w:left="5760" w:hanging="360"/>
      </w:pPr>
    </w:lvl>
    <w:lvl w:ilvl="8" w:tplc="04BE3B5C">
      <w:start w:val="1"/>
      <w:numFmt w:val="lowerRoman"/>
      <w:lvlText w:val="%9."/>
      <w:lvlJc w:val="right"/>
      <w:pPr>
        <w:ind w:left="6480" w:hanging="180"/>
      </w:pPr>
    </w:lvl>
  </w:abstractNum>
  <w:abstractNum w:abstractNumId="88" w15:restartNumberingAfterBreak="0">
    <w:nsid w:val="5421C3FE"/>
    <w:multiLevelType w:val="hybridMultilevel"/>
    <w:tmpl w:val="61E299F2"/>
    <w:lvl w:ilvl="0" w:tplc="7A4E7842">
      <w:start w:val="1"/>
      <w:numFmt w:val="decimal"/>
      <w:lvlText w:val="%1."/>
      <w:lvlJc w:val="left"/>
      <w:pPr>
        <w:ind w:left="720" w:hanging="360"/>
      </w:pPr>
    </w:lvl>
    <w:lvl w:ilvl="1" w:tplc="DED64054">
      <w:start w:val="1"/>
      <w:numFmt w:val="lowerLetter"/>
      <w:lvlText w:val="%2."/>
      <w:lvlJc w:val="left"/>
      <w:pPr>
        <w:ind w:left="1440" w:hanging="360"/>
      </w:pPr>
    </w:lvl>
    <w:lvl w:ilvl="2" w:tplc="4876600E">
      <w:start w:val="1"/>
      <w:numFmt w:val="lowerRoman"/>
      <w:lvlText w:val="%3."/>
      <w:lvlJc w:val="right"/>
      <w:pPr>
        <w:ind w:left="2160" w:hanging="180"/>
      </w:pPr>
    </w:lvl>
    <w:lvl w:ilvl="3" w:tplc="5EB84BA6">
      <w:start w:val="1"/>
      <w:numFmt w:val="decimal"/>
      <w:lvlText w:val="%4."/>
      <w:lvlJc w:val="left"/>
      <w:pPr>
        <w:ind w:left="2880" w:hanging="360"/>
      </w:pPr>
    </w:lvl>
    <w:lvl w:ilvl="4" w:tplc="6E1A4CC2">
      <w:start w:val="1"/>
      <w:numFmt w:val="lowerLetter"/>
      <w:lvlText w:val="%5."/>
      <w:lvlJc w:val="left"/>
      <w:pPr>
        <w:ind w:left="3600" w:hanging="360"/>
      </w:pPr>
    </w:lvl>
    <w:lvl w:ilvl="5" w:tplc="2A5C82B2">
      <w:start w:val="1"/>
      <w:numFmt w:val="lowerRoman"/>
      <w:lvlText w:val="%6."/>
      <w:lvlJc w:val="right"/>
      <w:pPr>
        <w:ind w:left="4320" w:hanging="180"/>
      </w:pPr>
    </w:lvl>
    <w:lvl w:ilvl="6" w:tplc="5AA4BC58">
      <w:start w:val="1"/>
      <w:numFmt w:val="decimal"/>
      <w:lvlText w:val="%7."/>
      <w:lvlJc w:val="left"/>
      <w:pPr>
        <w:ind w:left="5040" w:hanging="360"/>
      </w:pPr>
    </w:lvl>
    <w:lvl w:ilvl="7" w:tplc="13E6DF5C">
      <w:start w:val="1"/>
      <w:numFmt w:val="lowerLetter"/>
      <w:lvlText w:val="%8."/>
      <w:lvlJc w:val="left"/>
      <w:pPr>
        <w:ind w:left="5760" w:hanging="360"/>
      </w:pPr>
    </w:lvl>
    <w:lvl w:ilvl="8" w:tplc="8A3A536C">
      <w:start w:val="1"/>
      <w:numFmt w:val="lowerRoman"/>
      <w:lvlText w:val="%9."/>
      <w:lvlJc w:val="right"/>
      <w:pPr>
        <w:ind w:left="6480" w:hanging="180"/>
      </w:pPr>
    </w:lvl>
  </w:abstractNum>
  <w:abstractNum w:abstractNumId="89" w15:restartNumberingAfterBreak="0">
    <w:nsid w:val="58DE091E"/>
    <w:multiLevelType w:val="multilevel"/>
    <w:tmpl w:val="D9924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0" w15:restartNumberingAfterBreak="0">
    <w:nsid w:val="59154F31"/>
    <w:multiLevelType w:val="multilevel"/>
    <w:tmpl w:val="A7F25B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1" w15:restartNumberingAfterBreak="0">
    <w:nsid w:val="597389F9"/>
    <w:multiLevelType w:val="hybridMultilevel"/>
    <w:tmpl w:val="FFFFFFFF"/>
    <w:lvl w:ilvl="0" w:tplc="7DC43B46">
      <w:start w:val="1"/>
      <w:numFmt w:val="decimal"/>
      <w:lvlText w:val="%1."/>
      <w:lvlJc w:val="left"/>
      <w:pPr>
        <w:ind w:left="720" w:hanging="360"/>
      </w:pPr>
    </w:lvl>
    <w:lvl w:ilvl="1" w:tplc="643A5F0A">
      <w:start w:val="1"/>
      <w:numFmt w:val="lowerLetter"/>
      <w:lvlText w:val="%2."/>
      <w:lvlJc w:val="left"/>
      <w:pPr>
        <w:ind w:left="1440" w:hanging="360"/>
      </w:pPr>
    </w:lvl>
    <w:lvl w:ilvl="2" w:tplc="61E26F54">
      <w:start w:val="1"/>
      <w:numFmt w:val="lowerRoman"/>
      <w:lvlText w:val="%3."/>
      <w:lvlJc w:val="right"/>
      <w:pPr>
        <w:ind w:left="2160" w:hanging="180"/>
      </w:pPr>
    </w:lvl>
    <w:lvl w:ilvl="3" w:tplc="456CB594">
      <w:start w:val="1"/>
      <w:numFmt w:val="decimal"/>
      <w:lvlText w:val="%4."/>
      <w:lvlJc w:val="left"/>
      <w:pPr>
        <w:ind w:left="2880" w:hanging="360"/>
      </w:pPr>
    </w:lvl>
    <w:lvl w:ilvl="4" w:tplc="82C074AA">
      <w:start w:val="1"/>
      <w:numFmt w:val="lowerLetter"/>
      <w:lvlText w:val="%5."/>
      <w:lvlJc w:val="left"/>
      <w:pPr>
        <w:ind w:left="3600" w:hanging="360"/>
      </w:pPr>
    </w:lvl>
    <w:lvl w:ilvl="5" w:tplc="1066623A">
      <w:start w:val="1"/>
      <w:numFmt w:val="lowerRoman"/>
      <w:lvlText w:val="%6."/>
      <w:lvlJc w:val="right"/>
      <w:pPr>
        <w:ind w:left="4320" w:hanging="180"/>
      </w:pPr>
    </w:lvl>
    <w:lvl w:ilvl="6" w:tplc="D35628AC">
      <w:start w:val="1"/>
      <w:numFmt w:val="decimal"/>
      <w:lvlText w:val="%7."/>
      <w:lvlJc w:val="left"/>
      <w:pPr>
        <w:ind w:left="5040" w:hanging="360"/>
      </w:pPr>
    </w:lvl>
    <w:lvl w:ilvl="7" w:tplc="9F4A887A">
      <w:start w:val="1"/>
      <w:numFmt w:val="lowerLetter"/>
      <w:lvlText w:val="%8."/>
      <w:lvlJc w:val="left"/>
      <w:pPr>
        <w:ind w:left="5760" w:hanging="360"/>
      </w:pPr>
    </w:lvl>
    <w:lvl w:ilvl="8" w:tplc="128E4874">
      <w:start w:val="1"/>
      <w:numFmt w:val="lowerRoman"/>
      <w:lvlText w:val="%9."/>
      <w:lvlJc w:val="right"/>
      <w:pPr>
        <w:ind w:left="6480" w:hanging="180"/>
      </w:pPr>
    </w:lvl>
  </w:abstractNum>
  <w:abstractNum w:abstractNumId="92" w15:restartNumberingAfterBreak="0">
    <w:nsid w:val="598F14C1"/>
    <w:multiLevelType w:val="multilevel"/>
    <w:tmpl w:val="A7D4EE70"/>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93" w15:restartNumberingAfterBreak="0">
    <w:nsid w:val="59E97C6D"/>
    <w:multiLevelType w:val="multilevel"/>
    <w:tmpl w:val="773E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A400615"/>
    <w:multiLevelType w:val="multilevel"/>
    <w:tmpl w:val="F5D814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B551C5A"/>
    <w:multiLevelType w:val="multilevel"/>
    <w:tmpl w:val="BC1CF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BD71262"/>
    <w:multiLevelType w:val="multilevel"/>
    <w:tmpl w:val="F5F457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7" w15:restartNumberingAfterBreak="0">
    <w:nsid w:val="5CB025CA"/>
    <w:multiLevelType w:val="multilevel"/>
    <w:tmpl w:val="D42C22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8" w15:restartNumberingAfterBreak="0">
    <w:nsid w:val="5E9D77FC"/>
    <w:multiLevelType w:val="multilevel"/>
    <w:tmpl w:val="803292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EAC31FC"/>
    <w:multiLevelType w:val="multilevel"/>
    <w:tmpl w:val="79566A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0" w15:restartNumberingAfterBreak="0">
    <w:nsid w:val="60B968A2"/>
    <w:multiLevelType w:val="multilevel"/>
    <w:tmpl w:val="A60A4F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1" w15:restartNumberingAfterBreak="0">
    <w:nsid w:val="647238A1"/>
    <w:multiLevelType w:val="multilevel"/>
    <w:tmpl w:val="6492C45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49A31EA"/>
    <w:multiLevelType w:val="multilevel"/>
    <w:tmpl w:val="2D6016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3" w15:restartNumberingAfterBreak="0">
    <w:nsid w:val="65344B26"/>
    <w:multiLevelType w:val="multilevel"/>
    <w:tmpl w:val="8F4A79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4" w15:restartNumberingAfterBreak="0">
    <w:nsid w:val="65C718B4"/>
    <w:multiLevelType w:val="hybridMultilevel"/>
    <w:tmpl w:val="FFFFFFFF"/>
    <w:lvl w:ilvl="0" w:tplc="AA24C3DA">
      <w:start w:val="1"/>
      <w:numFmt w:val="decimal"/>
      <w:lvlText w:val="%1."/>
      <w:lvlJc w:val="left"/>
      <w:pPr>
        <w:ind w:left="720" w:hanging="360"/>
      </w:pPr>
    </w:lvl>
    <w:lvl w:ilvl="1" w:tplc="290C115A">
      <w:start w:val="1"/>
      <w:numFmt w:val="lowerLetter"/>
      <w:lvlText w:val="%2."/>
      <w:lvlJc w:val="left"/>
      <w:pPr>
        <w:ind w:left="1440" w:hanging="360"/>
      </w:pPr>
    </w:lvl>
    <w:lvl w:ilvl="2" w:tplc="F1840BBA">
      <w:start w:val="1"/>
      <w:numFmt w:val="lowerRoman"/>
      <w:lvlText w:val="%3."/>
      <w:lvlJc w:val="right"/>
      <w:pPr>
        <w:ind w:left="2160" w:hanging="180"/>
      </w:pPr>
    </w:lvl>
    <w:lvl w:ilvl="3" w:tplc="6424238A">
      <w:start w:val="1"/>
      <w:numFmt w:val="decimal"/>
      <w:lvlText w:val="%4."/>
      <w:lvlJc w:val="left"/>
      <w:pPr>
        <w:ind w:left="2880" w:hanging="360"/>
      </w:pPr>
    </w:lvl>
    <w:lvl w:ilvl="4" w:tplc="F06E3E2C">
      <w:start w:val="1"/>
      <w:numFmt w:val="lowerLetter"/>
      <w:lvlText w:val="%5."/>
      <w:lvlJc w:val="left"/>
      <w:pPr>
        <w:ind w:left="3600" w:hanging="360"/>
      </w:pPr>
    </w:lvl>
    <w:lvl w:ilvl="5" w:tplc="925E846E">
      <w:start w:val="1"/>
      <w:numFmt w:val="lowerRoman"/>
      <w:lvlText w:val="%6."/>
      <w:lvlJc w:val="right"/>
      <w:pPr>
        <w:ind w:left="4320" w:hanging="180"/>
      </w:pPr>
    </w:lvl>
    <w:lvl w:ilvl="6" w:tplc="EE1E8B8C">
      <w:start w:val="1"/>
      <w:numFmt w:val="decimal"/>
      <w:lvlText w:val="%7."/>
      <w:lvlJc w:val="left"/>
      <w:pPr>
        <w:ind w:left="5040" w:hanging="360"/>
      </w:pPr>
    </w:lvl>
    <w:lvl w:ilvl="7" w:tplc="167622CA">
      <w:start w:val="1"/>
      <w:numFmt w:val="lowerLetter"/>
      <w:lvlText w:val="%8."/>
      <w:lvlJc w:val="left"/>
      <w:pPr>
        <w:ind w:left="5760" w:hanging="360"/>
      </w:pPr>
    </w:lvl>
    <w:lvl w:ilvl="8" w:tplc="04F0EF1E">
      <w:start w:val="1"/>
      <w:numFmt w:val="lowerRoman"/>
      <w:lvlText w:val="%9."/>
      <w:lvlJc w:val="right"/>
      <w:pPr>
        <w:ind w:left="6480" w:hanging="180"/>
      </w:pPr>
    </w:lvl>
  </w:abstractNum>
  <w:abstractNum w:abstractNumId="105" w15:restartNumberingAfterBreak="0">
    <w:nsid w:val="66773635"/>
    <w:multiLevelType w:val="hybridMultilevel"/>
    <w:tmpl w:val="BE74E3CE"/>
    <w:lvl w:ilvl="0" w:tplc="251E5972">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6" w15:restartNumberingAfterBreak="0">
    <w:nsid w:val="6B991F13"/>
    <w:multiLevelType w:val="multilevel"/>
    <w:tmpl w:val="9A84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D9376F2"/>
    <w:multiLevelType w:val="multilevel"/>
    <w:tmpl w:val="C4F482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8" w15:restartNumberingAfterBreak="0">
    <w:nsid w:val="6F9E431E"/>
    <w:multiLevelType w:val="multilevel"/>
    <w:tmpl w:val="2BBC38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9" w15:restartNumberingAfterBreak="0">
    <w:nsid w:val="71261C21"/>
    <w:multiLevelType w:val="multilevel"/>
    <w:tmpl w:val="A5402F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0" w15:restartNumberingAfterBreak="0">
    <w:nsid w:val="764341CA"/>
    <w:multiLevelType w:val="multilevel"/>
    <w:tmpl w:val="2A4E74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6DB6EA3"/>
    <w:multiLevelType w:val="multilevel"/>
    <w:tmpl w:val="82162F78"/>
    <w:lvl w:ilvl="0">
      <w:start w:val="1"/>
      <w:numFmt w:val="bullet"/>
      <w:lvlText w:val="o"/>
      <w:lvlJc w:val="left"/>
      <w:pPr>
        <w:tabs>
          <w:tab w:val="num" w:pos="1080"/>
        </w:tabs>
        <w:ind w:left="1080" w:hanging="360"/>
      </w:pPr>
      <w:rPr>
        <w:rFonts w:hint="default" w:ascii="Courier New" w:hAnsi="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o"/>
      <w:lvlJc w:val="left"/>
      <w:pPr>
        <w:tabs>
          <w:tab w:val="num" w:pos="2520"/>
        </w:tabs>
        <w:ind w:left="2520" w:hanging="360"/>
      </w:pPr>
      <w:rPr>
        <w:rFonts w:hint="default" w:ascii="Courier New" w:hAnsi="Courier New"/>
        <w:sz w:val="20"/>
      </w:rPr>
    </w:lvl>
    <w:lvl w:ilvl="3" w:tentative="1">
      <w:start w:val="1"/>
      <w:numFmt w:val="bullet"/>
      <w:lvlText w:val="o"/>
      <w:lvlJc w:val="left"/>
      <w:pPr>
        <w:tabs>
          <w:tab w:val="num" w:pos="3240"/>
        </w:tabs>
        <w:ind w:left="3240" w:hanging="360"/>
      </w:pPr>
      <w:rPr>
        <w:rFonts w:hint="default" w:ascii="Courier New" w:hAnsi="Courier New"/>
        <w:sz w:val="20"/>
      </w:rPr>
    </w:lvl>
    <w:lvl w:ilvl="4" w:tentative="1">
      <w:start w:val="1"/>
      <w:numFmt w:val="bullet"/>
      <w:lvlText w:val="o"/>
      <w:lvlJc w:val="left"/>
      <w:pPr>
        <w:tabs>
          <w:tab w:val="num" w:pos="3960"/>
        </w:tabs>
        <w:ind w:left="3960" w:hanging="360"/>
      </w:pPr>
      <w:rPr>
        <w:rFonts w:hint="default" w:ascii="Courier New" w:hAnsi="Courier New"/>
        <w:sz w:val="20"/>
      </w:rPr>
    </w:lvl>
    <w:lvl w:ilvl="5" w:tentative="1">
      <w:start w:val="1"/>
      <w:numFmt w:val="bullet"/>
      <w:lvlText w:val="o"/>
      <w:lvlJc w:val="left"/>
      <w:pPr>
        <w:tabs>
          <w:tab w:val="num" w:pos="4680"/>
        </w:tabs>
        <w:ind w:left="4680" w:hanging="360"/>
      </w:pPr>
      <w:rPr>
        <w:rFonts w:hint="default" w:ascii="Courier New" w:hAnsi="Courier New"/>
        <w:sz w:val="20"/>
      </w:rPr>
    </w:lvl>
    <w:lvl w:ilvl="6" w:tentative="1">
      <w:start w:val="1"/>
      <w:numFmt w:val="bullet"/>
      <w:lvlText w:val="o"/>
      <w:lvlJc w:val="left"/>
      <w:pPr>
        <w:tabs>
          <w:tab w:val="num" w:pos="5400"/>
        </w:tabs>
        <w:ind w:left="5400" w:hanging="360"/>
      </w:pPr>
      <w:rPr>
        <w:rFonts w:hint="default" w:ascii="Courier New" w:hAnsi="Courier New"/>
        <w:sz w:val="20"/>
      </w:rPr>
    </w:lvl>
    <w:lvl w:ilvl="7" w:tentative="1">
      <w:start w:val="1"/>
      <w:numFmt w:val="bullet"/>
      <w:lvlText w:val="o"/>
      <w:lvlJc w:val="left"/>
      <w:pPr>
        <w:tabs>
          <w:tab w:val="num" w:pos="6120"/>
        </w:tabs>
        <w:ind w:left="6120" w:hanging="360"/>
      </w:pPr>
      <w:rPr>
        <w:rFonts w:hint="default" w:ascii="Courier New" w:hAnsi="Courier New"/>
        <w:sz w:val="20"/>
      </w:rPr>
    </w:lvl>
    <w:lvl w:ilvl="8" w:tentative="1">
      <w:start w:val="1"/>
      <w:numFmt w:val="bullet"/>
      <w:lvlText w:val="o"/>
      <w:lvlJc w:val="left"/>
      <w:pPr>
        <w:tabs>
          <w:tab w:val="num" w:pos="6840"/>
        </w:tabs>
        <w:ind w:left="6840" w:hanging="360"/>
      </w:pPr>
      <w:rPr>
        <w:rFonts w:hint="default" w:ascii="Courier New" w:hAnsi="Courier New"/>
        <w:sz w:val="20"/>
      </w:rPr>
    </w:lvl>
  </w:abstractNum>
  <w:abstractNum w:abstractNumId="112" w15:restartNumberingAfterBreak="0">
    <w:nsid w:val="778A35D1"/>
    <w:multiLevelType w:val="multilevel"/>
    <w:tmpl w:val="8A5674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3" w15:restartNumberingAfterBreak="0">
    <w:nsid w:val="79580330"/>
    <w:multiLevelType w:val="multilevel"/>
    <w:tmpl w:val="F6E8B2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99763AE"/>
    <w:multiLevelType w:val="multilevel"/>
    <w:tmpl w:val="ABBE02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5" w15:restartNumberingAfterBreak="0">
    <w:nsid w:val="7A4C77C6"/>
    <w:multiLevelType w:val="multilevel"/>
    <w:tmpl w:val="34888C2A"/>
    <w:lvl w:ilvl="0">
      <w:start w:val="1"/>
      <w:numFmt w:val="decimal"/>
      <w:pStyle w:val="ListNumber"/>
      <w:lvlText w:val="%1."/>
      <w:lvlJc w:val="left"/>
      <w:pPr>
        <w:ind w:left="792" w:hanging="360"/>
      </w:pPr>
      <w:rPr>
        <w:rFonts w:hint="default" w:ascii="Segoe UI" w:hAnsi="Segoe UI"/>
        <w:b w:val="0"/>
        <w:i w:val="0"/>
        <w:color w:val="auto"/>
        <w:sz w:val="22"/>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16" w15:restartNumberingAfterBreak="0">
    <w:nsid w:val="7AE90673"/>
    <w:multiLevelType w:val="multilevel"/>
    <w:tmpl w:val="13ACFC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B2F07AE"/>
    <w:multiLevelType w:val="multilevel"/>
    <w:tmpl w:val="94784D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8" w15:restartNumberingAfterBreak="0">
    <w:nsid w:val="7C9F55EA"/>
    <w:multiLevelType w:val="hybridMultilevel"/>
    <w:tmpl w:val="FFFFFFFF"/>
    <w:lvl w:ilvl="0" w:tplc="05665348">
      <w:start w:val="1"/>
      <w:numFmt w:val="decimal"/>
      <w:lvlText w:val="%1."/>
      <w:lvlJc w:val="left"/>
      <w:pPr>
        <w:ind w:left="720" w:hanging="360"/>
      </w:pPr>
    </w:lvl>
    <w:lvl w:ilvl="1" w:tplc="87880FC0">
      <w:start w:val="1"/>
      <w:numFmt w:val="lowerLetter"/>
      <w:lvlText w:val="%2."/>
      <w:lvlJc w:val="left"/>
      <w:pPr>
        <w:ind w:left="1440" w:hanging="360"/>
      </w:pPr>
    </w:lvl>
    <w:lvl w:ilvl="2" w:tplc="863E8E10">
      <w:start w:val="1"/>
      <w:numFmt w:val="lowerRoman"/>
      <w:lvlText w:val="%3."/>
      <w:lvlJc w:val="right"/>
      <w:pPr>
        <w:ind w:left="2160" w:hanging="180"/>
      </w:pPr>
    </w:lvl>
    <w:lvl w:ilvl="3" w:tplc="8ECE0BF0">
      <w:start w:val="1"/>
      <w:numFmt w:val="decimal"/>
      <w:lvlText w:val="%4."/>
      <w:lvlJc w:val="left"/>
      <w:pPr>
        <w:ind w:left="2880" w:hanging="360"/>
      </w:pPr>
    </w:lvl>
    <w:lvl w:ilvl="4" w:tplc="5074FBF6">
      <w:start w:val="1"/>
      <w:numFmt w:val="lowerLetter"/>
      <w:lvlText w:val="%5."/>
      <w:lvlJc w:val="left"/>
      <w:pPr>
        <w:ind w:left="3600" w:hanging="360"/>
      </w:pPr>
    </w:lvl>
    <w:lvl w:ilvl="5" w:tplc="D9C28C54">
      <w:start w:val="1"/>
      <w:numFmt w:val="lowerRoman"/>
      <w:lvlText w:val="%6."/>
      <w:lvlJc w:val="right"/>
      <w:pPr>
        <w:ind w:left="4320" w:hanging="180"/>
      </w:pPr>
    </w:lvl>
    <w:lvl w:ilvl="6" w:tplc="E9A60390">
      <w:start w:val="1"/>
      <w:numFmt w:val="decimal"/>
      <w:lvlText w:val="%7."/>
      <w:lvlJc w:val="left"/>
      <w:pPr>
        <w:ind w:left="5040" w:hanging="360"/>
      </w:pPr>
    </w:lvl>
    <w:lvl w:ilvl="7" w:tplc="1F2408EC">
      <w:start w:val="1"/>
      <w:numFmt w:val="lowerLetter"/>
      <w:lvlText w:val="%8."/>
      <w:lvlJc w:val="left"/>
      <w:pPr>
        <w:ind w:left="5760" w:hanging="360"/>
      </w:pPr>
    </w:lvl>
    <w:lvl w:ilvl="8" w:tplc="809EA0DA">
      <w:start w:val="1"/>
      <w:numFmt w:val="lowerRoman"/>
      <w:lvlText w:val="%9."/>
      <w:lvlJc w:val="right"/>
      <w:pPr>
        <w:ind w:left="6480" w:hanging="180"/>
      </w:pPr>
    </w:lvl>
  </w:abstractNum>
  <w:num w:numId="1" w16cid:durableId="1612132008">
    <w:abstractNumId w:val="88"/>
  </w:num>
  <w:num w:numId="2" w16cid:durableId="1044522453">
    <w:abstractNumId w:val="83"/>
  </w:num>
  <w:num w:numId="3" w16cid:durableId="1108350683">
    <w:abstractNumId w:val="32"/>
  </w:num>
  <w:num w:numId="4" w16cid:durableId="1212811084">
    <w:abstractNumId w:val="61"/>
  </w:num>
  <w:num w:numId="5" w16cid:durableId="2126388262">
    <w:abstractNumId w:val="67"/>
  </w:num>
  <w:num w:numId="6" w16cid:durableId="1581937992">
    <w:abstractNumId w:val="25"/>
  </w:num>
  <w:num w:numId="7" w16cid:durableId="192577469">
    <w:abstractNumId w:val="56"/>
  </w:num>
  <w:num w:numId="8" w16cid:durableId="857355139">
    <w:abstractNumId w:val="87"/>
  </w:num>
  <w:num w:numId="9" w16cid:durableId="203716067">
    <w:abstractNumId w:val="33"/>
  </w:num>
  <w:num w:numId="10" w16cid:durableId="534973475">
    <w:abstractNumId w:val="72"/>
  </w:num>
  <w:num w:numId="11" w16cid:durableId="296496437">
    <w:abstractNumId w:val="27"/>
  </w:num>
  <w:num w:numId="12" w16cid:durableId="791749119">
    <w:abstractNumId w:val="91"/>
  </w:num>
  <w:num w:numId="13" w16cid:durableId="908619114">
    <w:abstractNumId w:val="57"/>
  </w:num>
  <w:num w:numId="14" w16cid:durableId="246812668">
    <w:abstractNumId w:val="47"/>
  </w:num>
  <w:num w:numId="15" w16cid:durableId="1270089297">
    <w:abstractNumId w:val="42"/>
  </w:num>
  <w:num w:numId="16" w16cid:durableId="1293638177">
    <w:abstractNumId w:val="104"/>
  </w:num>
  <w:num w:numId="17" w16cid:durableId="1415204614">
    <w:abstractNumId w:val="118"/>
  </w:num>
  <w:num w:numId="18" w16cid:durableId="1655334447">
    <w:abstractNumId w:val="9"/>
  </w:num>
  <w:num w:numId="19" w16cid:durableId="192772948">
    <w:abstractNumId w:val="115"/>
  </w:num>
  <w:num w:numId="20" w16cid:durableId="1727491488">
    <w:abstractNumId w:val="8"/>
  </w:num>
  <w:num w:numId="21" w16cid:durableId="1300919540">
    <w:abstractNumId w:val="7"/>
  </w:num>
  <w:num w:numId="22" w16cid:durableId="312411252">
    <w:abstractNumId w:val="6"/>
  </w:num>
  <w:num w:numId="23" w16cid:durableId="1594237889">
    <w:abstractNumId w:val="5"/>
  </w:num>
  <w:num w:numId="24" w16cid:durableId="730345530">
    <w:abstractNumId w:val="4"/>
  </w:num>
  <w:num w:numId="25" w16cid:durableId="1823621162">
    <w:abstractNumId w:val="3"/>
  </w:num>
  <w:num w:numId="26" w16cid:durableId="361395992">
    <w:abstractNumId w:val="2"/>
  </w:num>
  <w:num w:numId="27" w16cid:durableId="1121992045">
    <w:abstractNumId w:val="1"/>
  </w:num>
  <w:num w:numId="28" w16cid:durableId="1601987405">
    <w:abstractNumId w:val="0"/>
  </w:num>
  <w:num w:numId="29" w16cid:durableId="1509980576">
    <w:abstractNumId w:val="60"/>
  </w:num>
  <w:num w:numId="30" w16cid:durableId="1398631195">
    <w:abstractNumId w:val="58"/>
  </w:num>
  <w:num w:numId="31" w16cid:durableId="899680111">
    <w:abstractNumId w:val="105"/>
  </w:num>
  <w:num w:numId="32" w16cid:durableId="1880387921">
    <w:abstractNumId w:val="17"/>
  </w:num>
  <w:num w:numId="33" w16cid:durableId="571041439">
    <w:abstractNumId w:val="49"/>
  </w:num>
  <w:num w:numId="34" w16cid:durableId="1015351167">
    <w:abstractNumId w:val="75"/>
  </w:num>
  <w:num w:numId="35" w16cid:durableId="1865553112">
    <w:abstractNumId w:val="4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2822870">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24219677">
    <w:abstractNumId w:val="62"/>
  </w:num>
  <w:num w:numId="38" w16cid:durableId="875583008">
    <w:abstractNumId w:val="8"/>
  </w:num>
  <w:num w:numId="39" w16cid:durableId="2111120293">
    <w:abstractNumId w:val="8"/>
  </w:num>
  <w:num w:numId="40" w16cid:durableId="2047366560">
    <w:abstractNumId w:val="8"/>
  </w:num>
  <w:num w:numId="41" w16cid:durableId="1261572856">
    <w:abstractNumId w:val="8"/>
  </w:num>
  <w:num w:numId="42" w16cid:durableId="59180435">
    <w:abstractNumId w:val="8"/>
  </w:num>
  <w:num w:numId="43" w16cid:durableId="1905599056">
    <w:abstractNumId w:val="8"/>
  </w:num>
  <w:num w:numId="44" w16cid:durableId="257520504">
    <w:abstractNumId w:val="8"/>
  </w:num>
  <w:num w:numId="45" w16cid:durableId="523977792">
    <w:abstractNumId w:val="8"/>
  </w:num>
  <w:num w:numId="46" w16cid:durableId="800538750">
    <w:abstractNumId w:val="106"/>
  </w:num>
  <w:num w:numId="47" w16cid:durableId="2079933350">
    <w:abstractNumId w:val="95"/>
  </w:num>
  <w:num w:numId="48" w16cid:durableId="855190355">
    <w:abstractNumId w:val="16"/>
  </w:num>
  <w:num w:numId="49" w16cid:durableId="1567837890">
    <w:abstractNumId w:val="86"/>
  </w:num>
  <w:num w:numId="50" w16cid:durableId="693848615">
    <w:abstractNumId w:val="66"/>
  </w:num>
  <w:num w:numId="51" w16cid:durableId="1263034420">
    <w:abstractNumId w:val="116"/>
  </w:num>
  <w:num w:numId="52" w16cid:durableId="672536653">
    <w:abstractNumId w:val="110"/>
  </w:num>
  <w:num w:numId="53" w16cid:durableId="1184055213">
    <w:abstractNumId w:val="113"/>
  </w:num>
  <w:num w:numId="54" w16cid:durableId="1914662687">
    <w:abstractNumId w:val="31"/>
  </w:num>
  <w:num w:numId="55" w16cid:durableId="599486393">
    <w:abstractNumId w:val="80"/>
  </w:num>
  <w:num w:numId="56" w16cid:durableId="1937129815">
    <w:abstractNumId w:val="98"/>
  </w:num>
  <w:num w:numId="57" w16cid:durableId="1266617772">
    <w:abstractNumId w:val="101"/>
  </w:num>
  <w:num w:numId="58" w16cid:durableId="1288658333">
    <w:abstractNumId w:val="68"/>
  </w:num>
  <w:num w:numId="59" w16cid:durableId="1603878570">
    <w:abstractNumId w:val="51"/>
  </w:num>
  <w:num w:numId="60" w16cid:durableId="219287059">
    <w:abstractNumId w:val="93"/>
  </w:num>
  <w:num w:numId="61" w16cid:durableId="162473763">
    <w:abstractNumId w:val="29"/>
  </w:num>
  <w:num w:numId="62" w16cid:durableId="1593933332">
    <w:abstractNumId w:val="46"/>
  </w:num>
  <w:num w:numId="63" w16cid:durableId="1718890526">
    <w:abstractNumId w:val="36"/>
  </w:num>
  <w:num w:numId="64" w16cid:durableId="948003464">
    <w:abstractNumId w:val="38"/>
  </w:num>
  <w:num w:numId="65" w16cid:durableId="1487161854">
    <w:abstractNumId w:val="94"/>
  </w:num>
  <w:num w:numId="66" w16cid:durableId="1533836387">
    <w:abstractNumId w:val="79"/>
  </w:num>
  <w:num w:numId="67" w16cid:durableId="2118326980">
    <w:abstractNumId w:val="55"/>
  </w:num>
  <w:num w:numId="68" w16cid:durableId="831260892">
    <w:abstractNumId w:val="22"/>
  </w:num>
  <w:num w:numId="69" w16cid:durableId="46923946">
    <w:abstractNumId w:val="37"/>
  </w:num>
  <w:num w:numId="70" w16cid:durableId="858548501">
    <w:abstractNumId w:val="49"/>
  </w:num>
  <w:num w:numId="71" w16cid:durableId="1569727190">
    <w:abstractNumId w:val="85"/>
  </w:num>
  <w:num w:numId="72" w16cid:durableId="1857386121">
    <w:abstractNumId w:val="26"/>
  </w:num>
  <w:num w:numId="73" w16cid:durableId="885920285">
    <w:abstractNumId w:val="52"/>
  </w:num>
  <w:num w:numId="74" w16cid:durableId="276639532">
    <w:abstractNumId w:val="18"/>
  </w:num>
  <w:num w:numId="75" w16cid:durableId="1756634869">
    <w:abstractNumId w:val="114"/>
  </w:num>
  <w:num w:numId="76" w16cid:durableId="1230581350">
    <w:abstractNumId w:val="71"/>
  </w:num>
  <w:num w:numId="77" w16cid:durableId="298846754">
    <w:abstractNumId w:val="35"/>
  </w:num>
  <w:num w:numId="78" w16cid:durableId="535894078">
    <w:abstractNumId w:val="100"/>
  </w:num>
  <w:num w:numId="79" w16cid:durableId="1853227992">
    <w:abstractNumId w:val="73"/>
  </w:num>
  <w:num w:numId="80" w16cid:durableId="1274822456">
    <w:abstractNumId w:val="44"/>
  </w:num>
  <w:num w:numId="81" w16cid:durableId="1194150049">
    <w:abstractNumId w:val="13"/>
  </w:num>
  <w:num w:numId="82" w16cid:durableId="1856310476">
    <w:abstractNumId w:val="28"/>
  </w:num>
  <w:num w:numId="83" w16cid:durableId="2051764884">
    <w:abstractNumId w:val="41"/>
  </w:num>
  <w:num w:numId="84" w16cid:durableId="1868639881">
    <w:abstractNumId w:val="92"/>
  </w:num>
  <w:num w:numId="85" w16cid:durableId="1380742313">
    <w:abstractNumId w:val="12"/>
  </w:num>
  <w:num w:numId="86" w16cid:durableId="1978366199">
    <w:abstractNumId w:val="65"/>
  </w:num>
  <w:num w:numId="87" w16cid:durableId="819350345">
    <w:abstractNumId w:val="111"/>
  </w:num>
  <w:num w:numId="88" w16cid:durableId="669797991">
    <w:abstractNumId w:val="90"/>
  </w:num>
  <w:num w:numId="89" w16cid:durableId="1690720563">
    <w:abstractNumId w:val="39"/>
  </w:num>
  <w:num w:numId="90" w16cid:durableId="970674848">
    <w:abstractNumId w:val="82"/>
  </w:num>
  <w:num w:numId="91" w16cid:durableId="2048606558">
    <w:abstractNumId w:val="40"/>
  </w:num>
  <w:num w:numId="92" w16cid:durableId="908150972">
    <w:abstractNumId w:val="53"/>
  </w:num>
  <w:num w:numId="93" w16cid:durableId="2007246089">
    <w:abstractNumId w:val="24"/>
  </w:num>
  <w:num w:numId="94" w16cid:durableId="269970963">
    <w:abstractNumId w:val="117"/>
  </w:num>
  <w:num w:numId="95" w16cid:durableId="818570326">
    <w:abstractNumId w:val="48"/>
  </w:num>
  <w:num w:numId="96" w16cid:durableId="2016760729">
    <w:abstractNumId w:val="11"/>
  </w:num>
  <w:num w:numId="97" w16cid:durableId="1434548366">
    <w:abstractNumId w:val="74"/>
  </w:num>
  <w:num w:numId="98" w16cid:durableId="1070424088">
    <w:abstractNumId w:val="102"/>
  </w:num>
  <w:num w:numId="99" w16cid:durableId="2077167501">
    <w:abstractNumId w:val="63"/>
  </w:num>
  <w:num w:numId="100" w16cid:durableId="1124420778">
    <w:abstractNumId w:val="59"/>
  </w:num>
  <w:num w:numId="101" w16cid:durableId="540869348">
    <w:abstractNumId w:val="107"/>
  </w:num>
  <w:num w:numId="102" w16cid:durableId="1105537281">
    <w:abstractNumId w:val="30"/>
  </w:num>
  <w:num w:numId="103" w16cid:durableId="1646660263">
    <w:abstractNumId w:val="84"/>
  </w:num>
  <w:num w:numId="104" w16cid:durableId="71856545">
    <w:abstractNumId w:val="70"/>
  </w:num>
  <w:num w:numId="105" w16cid:durableId="1538202270">
    <w:abstractNumId w:val="23"/>
  </w:num>
  <w:num w:numId="106" w16cid:durableId="573048733">
    <w:abstractNumId w:val="81"/>
  </w:num>
  <w:num w:numId="107" w16cid:durableId="656540927">
    <w:abstractNumId w:val="69"/>
  </w:num>
  <w:num w:numId="108" w16cid:durableId="2033534184">
    <w:abstractNumId w:val="103"/>
  </w:num>
  <w:num w:numId="109" w16cid:durableId="1554579463">
    <w:abstractNumId w:val="50"/>
  </w:num>
  <w:num w:numId="110" w16cid:durableId="1123233802">
    <w:abstractNumId w:val="78"/>
  </w:num>
  <w:num w:numId="111" w16cid:durableId="1316570175">
    <w:abstractNumId w:val="34"/>
  </w:num>
  <w:num w:numId="112" w16cid:durableId="278686540">
    <w:abstractNumId w:val="109"/>
  </w:num>
  <w:num w:numId="113" w16cid:durableId="763191332">
    <w:abstractNumId w:val="19"/>
  </w:num>
  <w:num w:numId="114" w16cid:durableId="1506481001">
    <w:abstractNumId w:val="20"/>
  </w:num>
  <w:num w:numId="115" w16cid:durableId="1880894034">
    <w:abstractNumId w:val="76"/>
  </w:num>
  <w:num w:numId="116" w16cid:durableId="1634214084">
    <w:abstractNumId w:val="15"/>
  </w:num>
  <w:num w:numId="117" w16cid:durableId="966088182">
    <w:abstractNumId w:val="45"/>
  </w:num>
  <w:num w:numId="118" w16cid:durableId="2110930400">
    <w:abstractNumId w:val="10"/>
  </w:num>
  <w:num w:numId="119" w16cid:durableId="550069821">
    <w:abstractNumId w:val="14"/>
  </w:num>
  <w:num w:numId="120" w16cid:durableId="1542010157">
    <w:abstractNumId w:val="112"/>
  </w:num>
  <w:num w:numId="121" w16cid:durableId="252134590">
    <w:abstractNumId w:val="64"/>
  </w:num>
  <w:num w:numId="122" w16cid:durableId="401828934">
    <w:abstractNumId w:val="99"/>
  </w:num>
  <w:num w:numId="123" w16cid:durableId="539823498">
    <w:abstractNumId w:val="89"/>
  </w:num>
  <w:num w:numId="124" w16cid:durableId="1603218867">
    <w:abstractNumId w:val="21"/>
  </w:num>
  <w:num w:numId="125" w16cid:durableId="987975283">
    <w:abstractNumId w:val="96"/>
  </w:num>
  <w:num w:numId="126" w16cid:durableId="2138909256">
    <w:abstractNumId w:val="97"/>
  </w:num>
  <w:num w:numId="127" w16cid:durableId="1604149036">
    <w:abstractNumId w:val="77"/>
  </w:num>
  <w:num w:numId="128" w16cid:durableId="1457720341">
    <w:abstractNumId w:val="43"/>
  </w:num>
  <w:num w:numId="129" w16cid:durableId="843591048">
    <w:abstractNumId w:val="54"/>
  </w:num>
  <w:num w:numId="130" w16cid:durableId="331110572">
    <w:abstractNumId w:val="10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lang="en-CA" w:vendorID="64" w:dllVersion="0" w:nlCheck="1" w:checkStyle="0" w:appName="MSWord"/>
  <w:attachedTemplate r:id="rId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2D"/>
    <w:rsid w:val="00000000"/>
    <w:rsid w:val="00007BB3"/>
    <w:rsid w:val="0001065B"/>
    <w:rsid w:val="00016748"/>
    <w:rsid w:val="00030B01"/>
    <w:rsid w:val="00051943"/>
    <w:rsid w:val="000625DA"/>
    <w:rsid w:val="0006567E"/>
    <w:rsid w:val="000760DB"/>
    <w:rsid w:val="0008769A"/>
    <w:rsid w:val="00093F19"/>
    <w:rsid w:val="000A7127"/>
    <w:rsid w:val="000B4FCA"/>
    <w:rsid w:val="000B7E73"/>
    <w:rsid w:val="000C16BD"/>
    <w:rsid w:val="000C36DF"/>
    <w:rsid w:val="000C3D2F"/>
    <w:rsid w:val="000C7AE0"/>
    <w:rsid w:val="000D70E4"/>
    <w:rsid w:val="000F00E7"/>
    <w:rsid w:val="000F0D7D"/>
    <w:rsid w:val="0010222B"/>
    <w:rsid w:val="001205FA"/>
    <w:rsid w:val="00133F46"/>
    <w:rsid w:val="00143057"/>
    <w:rsid w:val="001500C7"/>
    <w:rsid w:val="0016766E"/>
    <w:rsid w:val="00170063"/>
    <w:rsid w:val="00175643"/>
    <w:rsid w:val="00191E3B"/>
    <w:rsid w:val="001A2FA9"/>
    <w:rsid w:val="001A31AB"/>
    <w:rsid w:val="001A780F"/>
    <w:rsid w:val="001B2338"/>
    <w:rsid w:val="001B6585"/>
    <w:rsid w:val="001C00B6"/>
    <w:rsid w:val="001C63AE"/>
    <w:rsid w:val="001E1A5D"/>
    <w:rsid w:val="001F3E45"/>
    <w:rsid w:val="00201704"/>
    <w:rsid w:val="002061A9"/>
    <w:rsid w:val="002130BB"/>
    <w:rsid w:val="002151C3"/>
    <w:rsid w:val="00217B64"/>
    <w:rsid w:val="00235579"/>
    <w:rsid w:val="00257C78"/>
    <w:rsid w:val="00257FAA"/>
    <w:rsid w:val="00261064"/>
    <w:rsid w:val="00263938"/>
    <w:rsid w:val="00267528"/>
    <w:rsid w:val="0027034A"/>
    <w:rsid w:val="00293BCF"/>
    <w:rsid w:val="00295C27"/>
    <w:rsid w:val="002B310C"/>
    <w:rsid w:val="002D2455"/>
    <w:rsid w:val="002E3E3B"/>
    <w:rsid w:val="002E765A"/>
    <w:rsid w:val="002E78EB"/>
    <w:rsid w:val="002F1C9F"/>
    <w:rsid w:val="002F25A8"/>
    <w:rsid w:val="00330E25"/>
    <w:rsid w:val="003357DB"/>
    <w:rsid w:val="00336E97"/>
    <w:rsid w:val="003407A9"/>
    <w:rsid w:val="00340DC9"/>
    <w:rsid w:val="00344208"/>
    <w:rsid w:val="00350BD5"/>
    <w:rsid w:val="00357E3F"/>
    <w:rsid w:val="003603C1"/>
    <w:rsid w:val="00384C4C"/>
    <w:rsid w:val="0039036A"/>
    <w:rsid w:val="003A04F2"/>
    <w:rsid w:val="003A599E"/>
    <w:rsid w:val="003B0A43"/>
    <w:rsid w:val="003B7435"/>
    <w:rsid w:val="003C3E63"/>
    <w:rsid w:val="003E0022"/>
    <w:rsid w:val="003F58C9"/>
    <w:rsid w:val="0040029F"/>
    <w:rsid w:val="00400A71"/>
    <w:rsid w:val="00405E55"/>
    <w:rsid w:val="004062CA"/>
    <w:rsid w:val="00407EDB"/>
    <w:rsid w:val="00415DDB"/>
    <w:rsid w:val="004238E8"/>
    <w:rsid w:val="004432CC"/>
    <w:rsid w:val="00444F02"/>
    <w:rsid w:val="004475B6"/>
    <w:rsid w:val="00453059"/>
    <w:rsid w:val="00461390"/>
    <w:rsid w:val="0046196B"/>
    <w:rsid w:val="004642F3"/>
    <w:rsid w:val="00474B61"/>
    <w:rsid w:val="00490CC6"/>
    <w:rsid w:val="00492F79"/>
    <w:rsid w:val="004A2EF9"/>
    <w:rsid w:val="004A326A"/>
    <w:rsid w:val="004A3508"/>
    <w:rsid w:val="004B4589"/>
    <w:rsid w:val="004C57BE"/>
    <w:rsid w:val="004D3DBD"/>
    <w:rsid w:val="004E432C"/>
    <w:rsid w:val="004E5159"/>
    <w:rsid w:val="004E6D3A"/>
    <w:rsid w:val="004F05F9"/>
    <w:rsid w:val="004F3BA7"/>
    <w:rsid w:val="00501037"/>
    <w:rsid w:val="00506A45"/>
    <w:rsid w:val="005131CC"/>
    <w:rsid w:val="00516729"/>
    <w:rsid w:val="00520215"/>
    <w:rsid w:val="00532177"/>
    <w:rsid w:val="00534423"/>
    <w:rsid w:val="00541C26"/>
    <w:rsid w:val="00543376"/>
    <w:rsid w:val="005509B2"/>
    <w:rsid w:val="005556DB"/>
    <w:rsid w:val="00561C57"/>
    <w:rsid w:val="005673AF"/>
    <w:rsid w:val="00573C30"/>
    <w:rsid w:val="00574B71"/>
    <w:rsid w:val="00594599"/>
    <w:rsid w:val="00596014"/>
    <w:rsid w:val="005A3018"/>
    <w:rsid w:val="005A7040"/>
    <w:rsid w:val="005A7A6F"/>
    <w:rsid w:val="005B21A9"/>
    <w:rsid w:val="005C26FA"/>
    <w:rsid w:val="005C6D45"/>
    <w:rsid w:val="005D58F7"/>
    <w:rsid w:val="005E5156"/>
    <w:rsid w:val="005E65F6"/>
    <w:rsid w:val="00602B3C"/>
    <w:rsid w:val="006126A4"/>
    <w:rsid w:val="00615B3B"/>
    <w:rsid w:val="006161F1"/>
    <w:rsid w:val="00617D63"/>
    <w:rsid w:val="006200BB"/>
    <w:rsid w:val="00626341"/>
    <w:rsid w:val="0062731C"/>
    <w:rsid w:val="006338E6"/>
    <w:rsid w:val="00643D1A"/>
    <w:rsid w:val="00672F10"/>
    <w:rsid w:val="00674588"/>
    <w:rsid w:val="006978BB"/>
    <w:rsid w:val="006A3ED0"/>
    <w:rsid w:val="006A7B57"/>
    <w:rsid w:val="006B2C37"/>
    <w:rsid w:val="006C67F2"/>
    <w:rsid w:val="006D44C5"/>
    <w:rsid w:val="006E2A48"/>
    <w:rsid w:val="006F5E71"/>
    <w:rsid w:val="00704126"/>
    <w:rsid w:val="00713672"/>
    <w:rsid w:val="00727784"/>
    <w:rsid w:val="00731726"/>
    <w:rsid w:val="0073562D"/>
    <w:rsid w:val="00740195"/>
    <w:rsid w:val="00741FB9"/>
    <w:rsid w:val="007431CD"/>
    <w:rsid w:val="00750C83"/>
    <w:rsid w:val="0075285C"/>
    <w:rsid w:val="00756220"/>
    <w:rsid w:val="00767E36"/>
    <w:rsid w:val="007718D6"/>
    <w:rsid w:val="0077350E"/>
    <w:rsid w:val="00782DF4"/>
    <w:rsid w:val="00786EA6"/>
    <w:rsid w:val="007A21A8"/>
    <w:rsid w:val="007A4134"/>
    <w:rsid w:val="007B07DE"/>
    <w:rsid w:val="007B2456"/>
    <w:rsid w:val="007C0DD7"/>
    <w:rsid w:val="007C174F"/>
    <w:rsid w:val="007C77F0"/>
    <w:rsid w:val="007D2F3C"/>
    <w:rsid w:val="007D6F40"/>
    <w:rsid w:val="007E0105"/>
    <w:rsid w:val="007E0AFE"/>
    <w:rsid w:val="007E639B"/>
    <w:rsid w:val="007E784A"/>
    <w:rsid w:val="007F041B"/>
    <w:rsid w:val="007F5226"/>
    <w:rsid w:val="007F65CA"/>
    <w:rsid w:val="008113FD"/>
    <w:rsid w:val="0081625D"/>
    <w:rsid w:val="008270A2"/>
    <w:rsid w:val="00853ABA"/>
    <w:rsid w:val="00853F77"/>
    <w:rsid w:val="00863FB7"/>
    <w:rsid w:val="00867458"/>
    <w:rsid w:val="00874C6C"/>
    <w:rsid w:val="00874E17"/>
    <w:rsid w:val="00877B64"/>
    <w:rsid w:val="00880B89"/>
    <w:rsid w:val="00885CE1"/>
    <w:rsid w:val="008907FF"/>
    <w:rsid w:val="008A0268"/>
    <w:rsid w:val="008A032A"/>
    <w:rsid w:val="008A46FB"/>
    <w:rsid w:val="008A4BAB"/>
    <w:rsid w:val="008B696C"/>
    <w:rsid w:val="008B6BEE"/>
    <w:rsid w:val="008C2CC1"/>
    <w:rsid w:val="008D104A"/>
    <w:rsid w:val="008D5CFE"/>
    <w:rsid w:val="008E6D69"/>
    <w:rsid w:val="008F6934"/>
    <w:rsid w:val="008F6FBF"/>
    <w:rsid w:val="008F78D7"/>
    <w:rsid w:val="009200C1"/>
    <w:rsid w:val="009322AF"/>
    <w:rsid w:val="00934B1B"/>
    <w:rsid w:val="00934D1B"/>
    <w:rsid w:val="009723A8"/>
    <w:rsid w:val="009766DF"/>
    <w:rsid w:val="00980085"/>
    <w:rsid w:val="009914BE"/>
    <w:rsid w:val="0099167F"/>
    <w:rsid w:val="00997127"/>
    <w:rsid w:val="009A4BA1"/>
    <w:rsid w:val="009A6C4D"/>
    <w:rsid w:val="009B2196"/>
    <w:rsid w:val="009C34A0"/>
    <w:rsid w:val="009C3B20"/>
    <w:rsid w:val="009D07C4"/>
    <w:rsid w:val="009D216F"/>
    <w:rsid w:val="009D2AC8"/>
    <w:rsid w:val="009D3248"/>
    <w:rsid w:val="009E05AD"/>
    <w:rsid w:val="009E4D64"/>
    <w:rsid w:val="009E6A42"/>
    <w:rsid w:val="009E74E3"/>
    <w:rsid w:val="00A02BEE"/>
    <w:rsid w:val="00A04280"/>
    <w:rsid w:val="00A15F27"/>
    <w:rsid w:val="00A17C38"/>
    <w:rsid w:val="00A22256"/>
    <w:rsid w:val="00A27A39"/>
    <w:rsid w:val="00A32492"/>
    <w:rsid w:val="00A413E1"/>
    <w:rsid w:val="00A43A8F"/>
    <w:rsid w:val="00A46AF2"/>
    <w:rsid w:val="00A52DF0"/>
    <w:rsid w:val="00A60B3E"/>
    <w:rsid w:val="00A65E8A"/>
    <w:rsid w:val="00A714A0"/>
    <w:rsid w:val="00A7380D"/>
    <w:rsid w:val="00A76B1A"/>
    <w:rsid w:val="00A81504"/>
    <w:rsid w:val="00A86A5A"/>
    <w:rsid w:val="00A87896"/>
    <w:rsid w:val="00A90486"/>
    <w:rsid w:val="00AB2F6F"/>
    <w:rsid w:val="00AB3FE9"/>
    <w:rsid w:val="00AC1EE7"/>
    <w:rsid w:val="00AD419F"/>
    <w:rsid w:val="00AD6D36"/>
    <w:rsid w:val="00AD7951"/>
    <w:rsid w:val="00AF2E3E"/>
    <w:rsid w:val="00AFA8E5"/>
    <w:rsid w:val="00B12806"/>
    <w:rsid w:val="00B17001"/>
    <w:rsid w:val="00B3492F"/>
    <w:rsid w:val="00B35A84"/>
    <w:rsid w:val="00B40CFB"/>
    <w:rsid w:val="00B52BC3"/>
    <w:rsid w:val="00B608EE"/>
    <w:rsid w:val="00B62679"/>
    <w:rsid w:val="00B650C6"/>
    <w:rsid w:val="00B914FF"/>
    <w:rsid w:val="00BA2EE2"/>
    <w:rsid w:val="00BA63C2"/>
    <w:rsid w:val="00BB19B1"/>
    <w:rsid w:val="00BC6939"/>
    <w:rsid w:val="00BD7F08"/>
    <w:rsid w:val="00BE1875"/>
    <w:rsid w:val="00BE45C8"/>
    <w:rsid w:val="00BF0BAE"/>
    <w:rsid w:val="00BF2331"/>
    <w:rsid w:val="00BF7463"/>
    <w:rsid w:val="00C00DC4"/>
    <w:rsid w:val="00C05928"/>
    <w:rsid w:val="00C07496"/>
    <w:rsid w:val="00C07F2D"/>
    <w:rsid w:val="00C209FD"/>
    <w:rsid w:val="00C24577"/>
    <w:rsid w:val="00C30889"/>
    <w:rsid w:val="00C30D5D"/>
    <w:rsid w:val="00C4293A"/>
    <w:rsid w:val="00C53FC9"/>
    <w:rsid w:val="00C65A66"/>
    <w:rsid w:val="00C700AB"/>
    <w:rsid w:val="00C75F7C"/>
    <w:rsid w:val="00C81174"/>
    <w:rsid w:val="00C831F7"/>
    <w:rsid w:val="00C90A2E"/>
    <w:rsid w:val="00CA5569"/>
    <w:rsid w:val="00CB5F92"/>
    <w:rsid w:val="00CC5861"/>
    <w:rsid w:val="00CD4DE4"/>
    <w:rsid w:val="00CE02C8"/>
    <w:rsid w:val="00CF0F39"/>
    <w:rsid w:val="00CF7F9E"/>
    <w:rsid w:val="00D01166"/>
    <w:rsid w:val="00D05483"/>
    <w:rsid w:val="00D06628"/>
    <w:rsid w:val="00D2426B"/>
    <w:rsid w:val="00D30B81"/>
    <w:rsid w:val="00D3170B"/>
    <w:rsid w:val="00D3649E"/>
    <w:rsid w:val="00D54D9F"/>
    <w:rsid w:val="00D577E6"/>
    <w:rsid w:val="00D60A58"/>
    <w:rsid w:val="00D65327"/>
    <w:rsid w:val="00D70954"/>
    <w:rsid w:val="00D74523"/>
    <w:rsid w:val="00D87A8B"/>
    <w:rsid w:val="00DC5BA0"/>
    <w:rsid w:val="00DC6282"/>
    <w:rsid w:val="00DC709C"/>
    <w:rsid w:val="00DD4DD5"/>
    <w:rsid w:val="00DE6A9F"/>
    <w:rsid w:val="00DE79B4"/>
    <w:rsid w:val="00DF0FDA"/>
    <w:rsid w:val="00E07A53"/>
    <w:rsid w:val="00E142DA"/>
    <w:rsid w:val="00E16F51"/>
    <w:rsid w:val="00E36AD0"/>
    <w:rsid w:val="00E4206D"/>
    <w:rsid w:val="00E6650F"/>
    <w:rsid w:val="00E8469F"/>
    <w:rsid w:val="00E92767"/>
    <w:rsid w:val="00E92EEB"/>
    <w:rsid w:val="00E978DE"/>
    <w:rsid w:val="00EA3F46"/>
    <w:rsid w:val="00EA6521"/>
    <w:rsid w:val="00EB0B6E"/>
    <w:rsid w:val="00EB6B1C"/>
    <w:rsid w:val="00EC0C7C"/>
    <w:rsid w:val="00EC4F3F"/>
    <w:rsid w:val="00EE291F"/>
    <w:rsid w:val="00EE70C1"/>
    <w:rsid w:val="00EE725B"/>
    <w:rsid w:val="00EF454F"/>
    <w:rsid w:val="00EF5670"/>
    <w:rsid w:val="00F03E80"/>
    <w:rsid w:val="00F169E1"/>
    <w:rsid w:val="00F2796A"/>
    <w:rsid w:val="00F33CE6"/>
    <w:rsid w:val="00F4005F"/>
    <w:rsid w:val="00F41EEA"/>
    <w:rsid w:val="00F47108"/>
    <w:rsid w:val="00F5073C"/>
    <w:rsid w:val="00F507D9"/>
    <w:rsid w:val="00F77B79"/>
    <w:rsid w:val="00F815A8"/>
    <w:rsid w:val="00F864B6"/>
    <w:rsid w:val="00F866A8"/>
    <w:rsid w:val="00F952D9"/>
    <w:rsid w:val="00FB35C9"/>
    <w:rsid w:val="00FB5B59"/>
    <w:rsid w:val="00FC286D"/>
    <w:rsid w:val="00FC318F"/>
    <w:rsid w:val="00FC4DBD"/>
    <w:rsid w:val="00FC753F"/>
    <w:rsid w:val="00FD1D72"/>
    <w:rsid w:val="00FD35B6"/>
    <w:rsid w:val="00FE4458"/>
    <w:rsid w:val="00FF04D2"/>
    <w:rsid w:val="010CD939"/>
    <w:rsid w:val="011BC50E"/>
    <w:rsid w:val="01214B9C"/>
    <w:rsid w:val="01B16B7E"/>
    <w:rsid w:val="01D750C8"/>
    <w:rsid w:val="024B2688"/>
    <w:rsid w:val="02A0D770"/>
    <w:rsid w:val="02BF22B6"/>
    <w:rsid w:val="02C5CD4F"/>
    <w:rsid w:val="036A7D23"/>
    <w:rsid w:val="03B13781"/>
    <w:rsid w:val="04844A76"/>
    <w:rsid w:val="0495CFCA"/>
    <w:rsid w:val="04AEECBF"/>
    <w:rsid w:val="04D65CBD"/>
    <w:rsid w:val="060140BE"/>
    <w:rsid w:val="06250A57"/>
    <w:rsid w:val="0739C6D6"/>
    <w:rsid w:val="078BA053"/>
    <w:rsid w:val="07AEC9B5"/>
    <w:rsid w:val="07B2DE0F"/>
    <w:rsid w:val="07D28F5B"/>
    <w:rsid w:val="08798C13"/>
    <w:rsid w:val="089239E4"/>
    <w:rsid w:val="08E5942C"/>
    <w:rsid w:val="0934E180"/>
    <w:rsid w:val="09354F9A"/>
    <w:rsid w:val="0951042A"/>
    <w:rsid w:val="09827B31"/>
    <w:rsid w:val="09ADB918"/>
    <w:rsid w:val="09E298D0"/>
    <w:rsid w:val="0A108CA1"/>
    <w:rsid w:val="0A5F0033"/>
    <w:rsid w:val="0A70AAD1"/>
    <w:rsid w:val="0ADA89A4"/>
    <w:rsid w:val="0B20E3B9"/>
    <w:rsid w:val="0B35A9B6"/>
    <w:rsid w:val="0BD2BD27"/>
    <w:rsid w:val="0BD8326B"/>
    <w:rsid w:val="0CB9F2E5"/>
    <w:rsid w:val="0D59ECD5"/>
    <w:rsid w:val="0DB6F4AE"/>
    <w:rsid w:val="0E3DF3FD"/>
    <w:rsid w:val="0E826E64"/>
    <w:rsid w:val="0E9057A7"/>
    <w:rsid w:val="0EBB6E90"/>
    <w:rsid w:val="0ED66F94"/>
    <w:rsid w:val="0F646E03"/>
    <w:rsid w:val="0F72BC1B"/>
    <w:rsid w:val="0FCFC279"/>
    <w:rsid w:val="113DDE3A"/>
    <w:rsid w:val="11525D2B"/>
    <w:rsid w:val="12187984"/>
    <w:rsid w:val="1232A5B4"/>
    <w:rsid w:val="124431D3"/>
    <w:rsid w:val="1263EB0B"/>
    <w:rsid w:val="12A1789E"/>
    <w:rsid w:val="12B04661"/>
    <w:rsid w:val="1327FE99"/>
    <w:rsid w:val="137DBE88"/>
    <w:rsid w:val="156F7F0E"/>
    <w:rsid w:val="17ACAF6F"/>
    <w:rsid w:val="17B3832C"/>
    <w:rsid w:val="17DD6127"/>
    <w:rsid w:val="1813DB78"/>
    <w:rsid w:val="189E0A0F"/>
    <w:rsid w:val="18CE6A20"/>
    <w:rsid w:val="19008493"/>
    <w:rsid w:val="1966F78F"/>
    <w:rsid w:val="1A79FCAA"/>
    <w:rsid w:val="1AF2F63F"/>
    <w:rsid w:val="1B065E25"/>
    <w:rsid w:val="1B4CDE48"/>
    <w:rsid w:val="1B52AF3B"/>
    <w:rsid w:val="1B7DC734"/>
    <w:rsid w:val="1BB56C55"/>
    <w:rsid w:val="1C822419"/>
    <w:rsid w:val="1CB95A81"/>
    <w:rsid w:val="1D852BE6"/>
    <w:rsid w:val="1E46815D"/>
    <w:rsid w:val="1E6E4F42"/>
    <w:rsid w:val="1EE58EBA"/>
    <w:rsid w:val="1F1308A1"/>
    <w:rsid w:val="1F9BAAC0"/>
    <w:rsid w:val="1FEAF429"/>
    <w:rsid w:val="2029836C"/>
    <w:rsid w:val="204453AE"/>
    <w:rsid w:val="215536CF"/>
    <w:rsid w:val="2161FB58"/>
    <w:rsid w:val="21D4C1FA"/>
    <w:rsid w:val="21E69ABB"/>
    <w:rsid w:val="220C5C7F"/>
    <w:rsid w:val="222A81A4"/>
    <w:rsid w:val="2352CF43"/>
    <w:rsid w:val="23C7C8A3"/>
    <w:rsid w:val="23DEF977"/>
    <w:rsid w:val="23FDD3DA"/>
    <w:rsid w:val="240585A6"/>
    <w:rsid w:val="24580D9D"/>
    <w:rsid w:val="24A6D0A8"/>
    <w:rsid w:val="24C5F617"/>
    <w:rsid w:val="24EC2744"/>
    <w:rsid w:val="250758B2"/>
    <w:rsid w:val="25642DF0"/>
    <w:rsid w:val="2587B434"/>
    <w:rsid w:val="25E873B1"/>
    <w:rsid w:val="25F87363"/>
    <w:rsid w:val="265852A9"/>
    <w:rsid w:val="26E45B8B"/>
    <w:rsid w:val="26FA3872"/>
    <w:rsid w:val="27B45DBC"/>
    <w:rsid w:val="286E40B3"/>
    <w:rsid w:val="29F4BB18"/>
    <w:rsid w:val="2A189495"/>
    <w:rsid w:val="2A517D28"/>
    <w:rsid w:val="2A5529E5"/>
    <w:rsid w:val="2AC47172"/>
    <w:rsid w:val="2B5984BE"/>
    <w:rsid w:val="2D0518CE"/>
    <w:rsid w:val="2D6CCDE1"/>
    <w:rsid w:val="2D8D5F65"/>
    <w:rsid w:val="2E9485E2"/>
    <w:rsid w:val="2E9639B5"/>
    <w:rsid w:val="2F1AED5F"/>
    <w:rsid w:val="30C5721C"/>
    <w:rsid w:val="30D74BE4"/>
    <w:rsid w:val="30E25A8F"/>
    <w:rsid w:val="314E4D54"/>
    <w:rsid w:val="31E39FF8"/>
    <w:rsid w:val="327098C8"/>
    <w:rsid w:val="3296FB8D"/>
    <w:rsid w:val="32979A98"/>
    <w:rsid w:val="32ACE34B"/>
    <w:rsid w:val="337043EF"/>
    <w:rsid w:val="338B5D04"/>
    <w:rsid w:val="34406078"/>
    <w:rsid w:val="34A43D8A"/>
    <w:rsid w:val="34E8DEE4"/>
    <w:rsid w:val="34ECE4DF"/>
    <w:rsid w:val="35567406"/>
    <w:rsid w:val="36C09BB4"/>
    <w:rsid w:val="378AFCDB"/>
    <w:rsid w:val="37BDA8A0"/>
    <w:rsid w:val="38FDABDC"/>
    <w:rsid w:val="390F4CEC"/>
    <w:rsid w:val="3A8EB486"/>
    <w:rsid w:val="3AA8B6FB"/>
    <w:rsid w:val="3AAC20D5"/>
    <w:rsid w:val="3AE4AC46"/>
    <w:rsid w:val="3D8F23FA"/>
    <w:rsid w:val="3E124995"/>
    <w:rsid w:val="3E7C8B6E"/>
    <w:rsid w:val="3E944EE9"/>
    <w:rsid w:val="3F6CCE01"/>
    <w:rsid w:val="40A5E6E2"/>
    <w:rsid w:val="41D3E9F2"/>
    <w:rsid w:val="428285F5"/>
    <w:rsid w:val="4289708E"/>
    <w:rsid w:val="42EC962B"/>
    <w:rsid w:val="431CC090"/>
    <w:rsid w:val="43233DFC"/>
    <w:rsid w:val="449D89B5"/>
    <w:rsid w:val="450AE29F"/>
    <w:rsid w:val="4521ED3A"/>
    <w:rsid w:val="45BE212D"/>
    <w:rsid w:val="45DEA229"/>
    <w:rsid w:val="45F7FADE"/>
    <w:rsid w:val="463FF6A4"/>
    <w:rsid w:val="469EB951"/>
    <w:rsid w:val="476B2A96"/>
    <w:rsid w:val="47772D79"/>
    <w:rsid w:val="479DBBBA"/>
    <w:rsid w:val="48055094"/>
    <w:rsid w:val="48B7E487"/>
    <w:rsid w:val="49281C97"/>
    <w:rsid w:val="494799AE"/>
    <w:rsid w:val="494829EC"/>
    <w:rsid w:val="494E6C1E"/>
    <w:rsid w:val="49C77A6F"/>
    <w:rsid w:val="4A0C60A6"/>
    <w:rsid w:val="4A295E44"/>
    <w:rsid w:val="4ACC8762"/>
    <w:rsid w:val="4B722B83"/>
    <w:rsid w:val="4C022463"/>
    <w:rsid w:val="4C28AD69"/>
    <w:rsid w:val="4CADF90F"/>
    <w:rsid w:val="4D0CF0A3"/>
    <w:rsid w:val="4D450417"/>
    <w:rsid w:val="4E01BAE7"/>
    <w:rsid w:val="4E41BBBE"/>
    <w:rsid w:val="4ED146D3"/>
    <w:rsid w:val="4F15ED7D"/>
    <w:rsid w:val="4F300047"/>
    <w:rsid w:val="4FA19E5D"/>
    <w:rsid w:val="50450668"/>
    <w:rsid w:val="5082EB36"/>
    <w:rsid w:val="50C7B31A"/>
    <w:rsid w:val="51204909"/>
    <w:rsid w:val="51A0D7F2"/>
    <w:rsid w:val="51A38C7B"/>
    <w:rsid w:val="51B6DAE2"/>
    <w:rsid w:val="51B9F2A6"/>
    <w:rsid w:val="51F6C557"/>
    <w:rsid w:val="52503B55"/>
    <w:rsid w:val="52DB635F"/>
    <w:rsid w:val="5353BB67"/>
    <w:rsid w:val="539E32FD"/>
    <w:rsid w:val="546D94C5"/>
    <w:rsid w:val="549C5EDA"/>
    <w:rsid w:val="54BAAE87"/>
    <w:rsid w:val="5554871D"/>
    <w:rsid w:val="55A62CD7"/>
    <w:rsid w:val="55D6BC8B"/>
    <w:rsid w:val="55E6A1CA"/>
    <w:rsid w:val="57276AEB"/>
    <w:rsid w:val="57CE4E77"/>
    <w:rsid w:val="59677EB8"/>
    <w:rsid w:val="59F02B4E"/>
    <w:rsid w:val="5A5FD912"/>
    <w:rsid w:val="5A63254E"/>
    <w:rsid w:val="5A9E2527"/>
    <w:rsid w:val="5AC27F7C"/>
    <w:rsid w:val="5B3A2DF6"/>
    <w:rsid w:val="5BDC86C4"/>
    <w:rsid w:val="5BEB7AD6"/>
    <w:rsid w:val="5C582676"/>
    <w:rsid w:val="5D774BDB"/>
    <w:rsid w:val="5DF11BC1"/>
    <w:rsid w:val="5E3A4346"/>
    <w:rsid w:val="5E8A6090"/>
    <w:rsid w:val="5ECB5024"/>
    <w:rsid w:val="5F182FAF"/>
    <w:rsid w:val="5F47E444"/>
    <w:rsid w:val="601F7949"/>
    <w:rsid w:val="6040C2E4"/>
    <w:rsid w:val="60AAF61A"/>
    <w:rsid w:val="614BA697"/>
    <w:rsid w:val="6191B893"/>
    <w:rsid w:val="61EEFA1C"/>
    <w:rsid w:val="6249F55E"/>
    <w:rsid w:val="625B88FC"/>
    <w:rsid w:val="629344C4"/>
    <w:rsid w:val="635D11BE"/>
    <w:rsid w:val="638BC664"/>
    <w:rsid w:val="63D51CD2"/>
    <w:rsid w:val="63ED197E"/>
    <w:rsid w:val="654FBDDF"/>
    <w:rsid w:val="6577B566"/>
    <w:rsid w:val="65879879"/>
    <w:rsid w:val="65B4F916"/>
    <w:rsid w:val="65B60BA8"/>
    <w:rsid w:val="6732EE74"/>
    <w:rsid w:val="6738F118"/>
    <w:rsid w:val="67F44DA1"/>
    <w:rsid w:val="68151C22"/>
    <w:rsid w:val="68811395"/>
    <w:rsid w:val="6892A071"/>
    <w:rsid w:val="68E18D7C"/>
    <w:rsid w:val="68E45310"/>
    <w:rsid w:val="68F29296"/>
    <w:rsid w:val="69060206"/>
    <w:rsid w:val="69230775"/>
    <w:rsid w:val="69493195"/>
    <w:rsid w:val="69BCEB2E"/>
    <w:rsid w:val="69C135A6"/>
    <w:rsid w:val="6A3CF474"/>
    <w:rsid w:val="6ACC67BE"/>
    <w:rsid w:val="6B72DCB5"/>
    <w:rsid w:val="6C89A7A7"/>
    <w:rsid w:val="6D06F8C9"/>
    <w:rsid w:val="6D236A93"/>
    <w:rsid w:val="6D763592"/>
    <w:rsid w:val="6DBC2F5B"/>
    <w:rsid w:val="6E159308"/>
    <w:rsid w:val="6E757C04"/>
    <w:rsid w:val="6E948C40"/>
    <w:rsid w:val="6E9E2227"/>
    <w:rsid w:val="6EB3BD85"/>
    <w:rsid w:val="6ECA227A"/>
    <w:rsid w:val="6F3BF890"/>
    <w:rsid w:val="705D4AEF"/>
    <w:rsid w:val="707C2448"/>
    <w:rsid w:val="70FB6DA3"/>
    <w:rsid w:val="7169B385"/>
    <w:rsid w:val="71C662B9"/>
    <w:rsid w:val="71F2AA2F"/>
    <w:rsid w:val="7282C0E3"/>
    <w:rsid w:val="7350DDBB"/>
    <w:rsid w:val="735C677C"/>
    <w:rsid w:val="735F1462"/>
    <w:rsid w:val="73BFCAFA"/>
    <w:rsid w:val="74541280"/>
    <w:rsid w:val="74939FCD"/>
    <w:rsid w:val="750463E6"/>
    <w:rsid w:val="75DC6B44"/>
    <w:rsid w:val="75E8B345"/>
    <w:rsid w:val="770A9959"/>
    <w:rsid w:val="773A484F"/>
    <w:rsid w:val="778DAD04"/>
    <w:rsid w:val="77BA0DA5"/>
    <w:rsid w:val="78523D77"/>
    <w:rsid w:val="78B4A58C"/>
    <w:rsid w:val="78BFE325"/>
    <w:rsid w:val="79AEF816"/>
    <w:rsid w:val="7A354113"/>
    <w:rsid w:val="7A6C5020"/>
    <w:rsid w:val="7A83664A"/>
    <w:rsid w:val="7AD7B303"/>
    <w:rsid w:val="7ADA0E34"/>
    <w:rsid w:val="7B135406"/>
    <w:rsid w:val="7DBC2BCC"/>
    <w:rsid w:val="7E1F2863"/>
    <w:rsid w:val="7E292B3F"/>
    <w:rsid w:val="7E6A9834"/>
    <w:rsid w:val="7E8FA3B8"/>
    <w:rsid w:val="7F3C8DF4"/>
    <w:rsid w:val="7F50F803"/>
    <w:rsid w:val="7FD29909"/>
    <w:rsid w:val="7FD517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7C0CB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38E8"/>
  </w:style>
  <w:style w:type="paragraph" w:styleId="Heading1">
    <w:name w:val="heading 1"/>
    <w:basedOn w:val="Normal"/>
    <w:link w:val="Heading1Char"/>
    <w:uiPriority w:val="1"/>
    <w:qFormat/>
    <w:rsid w:val="00FC753F"/>
    <w:pPr>
      <w:keepNext/>
      <w:keepLines/>
      <w:numPr>
        <w:numId w:val="33"/>
      </w:numPr>
      <w:pBdr>
        <w:bottom w:val="single" w:color="2B579A" w:themeColor="accent5" w:sz="18" w:space="1"/>
      </w:pBdr>
      <w:spacing w:before="360" w:after="240" w:line="240" w:lineRule="auto"/>
      <w:contextualSpacing/>
      <w:outlineLvl w:val="0"/>
    </w:pPr>
    <w:rPr>
      <w:rFonts w:asciiTheme="majorHAnsi" w:hAnsiTheme="majorHAnsi" w:eastAsiaTheme="majorEastAsia" w:cstheme="majorBidi"/>
      <w:kern w:val="28"/>
      <w:sz w:val="48"/>
      <w:szCs w:val="52"/>
      <w14:ligatures w14:val="standard"/>
      <w14:numForm w14:val="oldStyle"/>
    </w:rPr>
  </w:style>
  <w:style w:type="paragraph" w:styleId="Heading2">
    <w:name w:val="heading 2"/>
    <w:basedOn w:val="Normal"/>
    <w:next w:val="Normal"/>
    <w:link w:val="Heading2Char"/>
    <w:uiPriority w:val="1"/>
    <w:unhideWhenUsed/>
    <w:qFormat/>
    <w:rsid w:val="00007BB3"/>
    <w:pPr>
      <w:keepNext/>
      <w:keepLines/>
      <w:numPr>
        <w:ilvl w:val="1"/>
        <w:numId w:val="33"/>
      </w:numPr>
      <w:spacing w:before="120"/>
      <w:outlineLvl w:val="1"/>
    </w:pPr>
    <w:rPr>
      <w:rFonts w:asciiTheme="majorHAnsi" w:hAnsiTheme="majorHAnsi" w:eastAsiaTheme="majorEastAsia" w:cstheme="majorBidi"/>
      <w:sz w:val="40"/>
      <w:szCs w:val="26"/>
    </w:rPr>
  </w:style>
  <w:style w:type="paragraph" w:styleId="Heading3">
    <w:name w:val="heading 3"/>
    <w:basedOn w:val="Normal"/>
    <w:next w:val="Normal"/>
    <w:link w:val="Heading3Char"/>
    <w:uiPriority w:val="1"/>
    <w:unhideWhenUsed/>
    <w:qFormat/>
    <w:rsid w:val="00007BB3"/>
    <w:pPr>
      <w:keepNext/>
      <w:keepLines/>
      <w:numPr>
        <w:ilvl w:val="2"/>
        <w:numId w:val="33"/>
      </w:numPr>
      <w:spacing w:before="40"/>
      <w:outlineLvl w:val="2"/>
    </w:pPr>
    <w:rPr>
      <w:rFonts w:asciiTheme="majorHAnsi" w:hAnsiTheme="majorHAnsi" w:eastAsiaTheme="majorEastAsia" w:cstheme="majorBidi"/>
      <w:sz w:val="32"/>
      <w:szCs w:val="24"/>
    </w:rPr>
  </w:style>
  <w:style w:type="paragraph" w:styleId="Heading4">
    <w:name w:val="heading 4"/>
    <w:basedOn w:val="Normal"/>
    <w:next w:val="Normal"/>
    <w:link w:val="Heading4Char"/>
    <w:uiPriority w:val="1"/>
    <w:unhideWhenUsed/>
    <w:qFormat/>
    <w:rsid w:val="004238E8"/>
    <w:pPr>
      <w:keepNext/>
      <w:keepLines/>
      <w:numPr>
        <w:ilvl w:val="3"/>
        <w:numId w:val="33"/>
      </w:numPr>
      <w:spacing w:before="40"/>
      <w:outlineLvl w:val="3"/>
    </w:pPr>
    <w:rPr>
      <w:rFonts w:asciiTheme="majorHAnsi" w:hAnsiTheme="majorHAnsi" w:eastAsiaTheme="majorEastAsia" w:cstheme="majorBidi"/>
      <w:iCs/>
    </w:rPr>
  </w:style>
  <w:style w:type="paragraph" w:styleId="Heading5">
    <w:name w:val="heading 5"/>
    <w:basedOn w:val="Normal"/>
    <w:next w:val="Normal"/>
    <w:link w:val="Heading5Char"/>
    <w:uiPriority w:val="1"/>
    <w:semiHidden/>
    <w:unhideWhenUsed/>
    <w:qFormat/>
    <w:rsid w:val="004238E8"/>
    <w:pPr>
      <w:keepNext/>
      <w:keepLines/>
      <w:numPr>
        <w:ilvl w:val="4"/>
        <w:numId w:val="33"/>
      </w:numPr>
      <w:spacing w:before="40"/>
      <w:outlineLvl w:val="4"/>
    </w:pPr>
    <w:rPr>
      <w:rFonts w:asciiTheme="majorHAnsi" w:hAnsiTheme="majorHAnsi" w:eastAsiaTheme="majorEastAsia" w:cstheme="majorBidi"/>
    </w:rPr>
  </w:style>
  <w:style w:type="paragraph" w:styleId="Heading6">
    <w:name w:val="heading 6"/>
    <w:basedOn w:val="Normal"/>
    <w:next w:val="Normal"/>
    <w:link w:val="Heading6Char"/>
    <w:uiPriority w:val="1"/>
    <w:semiHidden/>
    <w:unhideWhenUsed/>
    <w:qFormat/>
    <w:pPr>
      <w:keepNext/>
      <w:keepLines/>
      <w:numPr>
        <w:ilvl w:val="5"/>
        <w:numId w:val="33"/>
      </w:numPr>
      <w:spacing w:before="40"/>
      <w:outlineLvl w:val="5"/>
    </w:pPr>
    <w:rPr>
      <w:rFonts w:asciiTheme="majorHAnsi" w:hAnsiTheme="majorHAnsi" w:eastAsiaTheme="majorEastAsia"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numPr>
        <w:ilvl w:val="6"/>
        <w:numId w:val="33"/>
      </w:numPr>
      <w:spacing w:before="4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numPr>
        <w:ilvl w:val="7"/>
        <w:numId w:val="33"/>
      </w:numPr>
      <w:spacing w:before="4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numPr>
        <w:ilvl w:val="8"/>
        <w:numId w:val="33"/>
      </w:numPr>
      <w:spacing w:before="4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sid w:val="00FC753F"/>
    <w:rPr>
      <w:rFonts w:asciiTheme="majorHAnsi" w:hAnsiTheme="majorHAnsi" w:eastAsiaTheme="majorEastAsia" w:cstheme="majorBidi"/>
      <w:kern w:val="28"/>
      <w:sz w:val="48"/>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styleId="HeaderChar" w:customStyle="1">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rsid w:val="004238E8"/>
    <w:pPr>
      <w:numPr>
        <w:numId w:val="19"/>
      </w:numPr>
    </w:pPr>
    <w:rPr>
      <w:rFonts w:eastAsiaTheme="minorEastAsia"/>
    </w:rPr>
  </w:style>
  <w:style w:type="paragraph" w:styleId="Title">
    <w:name w:val="Title"/>
    <w:basedOn w:val="Normal"/>
    <w:link w:val="TitleChar"/>
    <w:uiPriority w:val="1"/>
    <w:qFormat/>
    <w:pPr>
      <w:pBdr>
        <w:left w:val="single" w:color="2B579A" w:themeColor="accent5" w:sz="48" w:space="0"/>
      </w:pBdr>
      <w:shd w:val="clear" w:color="auto" w:fill="2B579A" w:themeFill="accent5"/>
      <w:spacing w:before="0" w:line="240" w:lineRule="auto"/>
      <w:ind w:left="144"/>
      <w:contextualSpacing/>
    </w:pPr>
    <w:rPr>
      <w:rFonts w:asciiTheme="majorHAnsi" w:hAnsiTheme="majorHAnsi" w:eastAsiaTheme="majorEastAsia" w:cstheme="majorBidi"/>
      <w:color w:val="FFFFFF" w:themeColor="background1"/>
      <w:spacing w:val="-10"/>
      <w:kern w:val="28"/>
      <w:sz w:val="96"/>
      <w:szCs w:val="56"/>
    </w:rPr>
  </w:style>
  <w:style w:type="character" w:styleId="TitleChar" w:customStyle="1">
    <w:name w:val="Title Char"/>
    <w:basedOn w:val="DefaultParagraphFont"/>
    <w:link w:val="Title"/>
    <w:uiPriority w:val="1"/>
    <w:rPr>
      <w:rFonts w:asciiTheme="majorHAnsi" w:hAnsiTheme="majorHAnsi" w:eastAsiaTheme="majorEastAsia"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color="2B579A" w:themeColor="accent5" w:sz="48" w:space="0"/>
        <w:bottom w:val="single" w:color="2B579A" w:themeColor="accent5" w:sz="48" w:space="1"/>
      </w:pBdr>
      <w:shd w:val="clear" w:color="auto" w:fill="2B579A" w:themeFill="accent5"/>
      <w:spacing w:before="0" w:after="120"/>
      <w:ind w:left="144"/>
      <w:contextualSpacing/>
    </w:pPr>
    <w:rPr>
      <w:rFonts w:asciiTheme="majorHAnsi" w:hAnsiTheme="majorHAnsi" w:eastAsiaTheme="minorEastAsia"/>
      <w:color w:val="FFFFFF" w:themeColor="background1"/>
      <w:spacing w:val="15"/>
      <w:sz w:val="36"/>
    </w:rPr>
  </w:style>
  <w:style w:type="character" w:styleId="SubtitleChar" w:customStyle="1">
    <w:name w:val="Subtitle Char"/>
    <w:basedOn w:val="DefaultParagraphFont"/>
    <w:link w:val="Subtitle"/>
    <w:uiPriority w:val="2"/>
    <w:rPr>
      <w:rFonts w:asciiTheme="majorHAnsi" w:hAnsiTheme="majorHAnsi" w:eastAsiaTheme="minorEastAsia"/>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eastAsiaTheme="minorEastAsia"/>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color w:val="FFFFFF"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insideV w:val="nil"/>
        </w:tcBorders>
        <w:shd w:val="clear" w:color="auto" w:fill="2B579A" w:themeFill="accent5"/>
      </w:tcPr>
    </w:tblStylePr>
    <w:tblStylePr w:type="lastRow">
      <w:rPr>
        <w:b/>
        <w:bCs/>
      </w:rPr>
      <w:tblPr/>
      <w:tcPr>
        <w:tcBorders>
          <w:top w:val="double" w:color="2B579A" w:themeColor="accent5"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Heading2Char" w:customStyle="1">
    <w:name w:val="Heading 2 Char"/>
    <w:basedOn w:val="DefaultParagraphFont"/>
    <w:link w:val="Heading2"/>
    <w:uiPriority w:val="1"/>
    <w:rsid w:val="004238E8"/>
    <w:rPr>
      <w:rFonts w:asciiTheme="majorHAnsi" w:hAnsiTheme="majorHAnsi" w:eastAsiaTheme="majorEastAsia" w:cstheme="majorBidi"/>
      <w:sz w:val="40"/>
      <w:szCs w:val="26"/>
    </w:rPr>
  </w:style>
  <w:style w:type="paragraph" w:styleId="ListBullet">
    <w:name w:val="List Bullet"/>
    <w:basedOn w:val="Normal"/>
    <w:uiPriority w:val="11"/>
    <w:qFormat/>
    <w:pPr>
      <w:numPr>
        <w:numId w:val="20"/>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styleId="BalloonTextChar" w:customStyle="1">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styleId="CommentTextChar" w:customStyle="1">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styleId="Heading1-PageBreak" w:customStyle="1">
    <w:name w:val="Heading 1 - Page Break"/>
    <w:basedOn w:val="Normal"/>
    <w:uiPriority w:val="6"/>
    <w:qFormat/>
    <w:pPr>
      <w:keepNext/>
      <w:keepLines/>
      <w:pageBreakBefore/>
      <w:pBdr>
        <w:bottom w:val="single" w:color="2B579A" w:themeColor="accent5" w:sz="18" w:space="1"/>
      </w:pBdr>
      <w:spacing w:before="360" w:after="240"/>
      <w:contextualSpacing/>
    </w:pPr>
    <w:rPr>
      <w:rFonts w:asciiTheme="majorHAnsi" w:hAnsiTheme="majorHAnsi"/>
      <w:color w:val="3B3838" w:themeColor="background2" w:themeShade="40"/>
      <w:sz w:val="52"/>
    </w:rPr>
  </w:style>
  <w:style w:type="paragraph" w:styleId="Image" w:customStyle="1">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color="1F4E79" w:themeColor="accent1" w:themeShade="80" w:sz="2" w:space="10"/>
        <w:left w:val="single" w:color="1F4E79" w:themeColor="accent1" w:themeShade="80" w:sz="2" w:space="10"/>
        <w:bottom w:val="single" w:color="1F4E79" w:themeColor="accent1" w:themeShade="80" w:sz="2" w:space="10"/>
        <w:right w:val="single" w:color="1F4E79" w:themeColor="accent1" w:themeShade="80" w:sz="2" w:space="1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styleId="BodyText3Char" w:customStyle="1">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styleId="BodyTextIndent3Char" w:customStyle="1">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styleId="ClosingChar" w:customStyle="1">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color="FFFFFF" w:themeColor="background1" w:sz="12" w:space="0"/>
        </w:tcBorders>
        <w:shd w:val="clear" w:color="auto" w:fill="CC0000" w:themeFill="accent2" w:themeFillShade="CC"/>
      </w:tcPr>
    </w:tblStylePr>
    <w:tblStylePr w:type="lastRow">
      <w:rPr>
        <w:b/>
        <w:bCs/>
        <w:color w:val="CC0000"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22457A" w:themeFill="accent5" w:themeFillShade="CC"/>
      </w:tcPr>
    </w:tblStylePr>
    <w:tblStylePr w:type="lastRow">
      <w:rPr>
        <w:b/>
        <w:bCs/>
        <w:color w:val="22457A"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color="FF0000"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color="FF0000"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themeShade="99"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color="FF0000" w:themeColor="accent2" w:sz="24" w:space="0"/>
        <w:left w:val="single" w:color="FF0000" w:themeColor="accent2" w:sz="4" w:space="0"/>
        <w:bottom w:val="single" w:color="FF0000" w:themeColor="accent2" w:sz="4" w:space="0"/>
        <w:right w:val="single" w:color="FF0000" w:themeColor="accent2" w:sz="4" w:space="0"/>
        <w:insideH w:val="single" w:color="FFFFFF" w:themeColor="background1" w:sz="4" w:space="0"/>
        <w:insideV w:val="single" w:color="FFFFFF" w:themeColor="background1" w:sz="4" w:space="0"/>
      </w:tblBorders>
    </w:tblPr>
    <w:tcPr>
      <w:shd w:val="clear" w:color="auto" w:fill="FFE6E6" w:themeFill="accent2" w:themeFillTint="19"/>
    </w:tcPr>
    <w:tblStylePr w:type="firstRow">
      <w:rPr>
        <w:b/>
        <w:bCs/>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color="990000" w:themeColor="accent2" w:themeShade="99" w:sz="4" w:space="0"/>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themeShade="99"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themeShade="99"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color="70AD47" w:themeColor="accent6" w:sz="24" w:space="0"/>
        <w:left w:val="single" w:color="2B579A" w:themeColor="accent5" w:sz="4" w:space="0"/>
        <w:bottom w:val="single" w:color="2B579A" w:themeColor="accent5" w:sz="4" w:space="0"/>
        <w:right w:val="single" w:color="2B579A" w:themeColor="accent5" w:sz="4" w:space="0"/>
        <w:insideH w:val="single" w:color="FFFFFF" w:themeColor="background1" w:sz="4" w:space="0"/>
        <w:insideV w:val="single" w:color="FFFFFF" w:themeColor="background1" w:sz="4" w:space="0"/>
      </w:tblBorders>
    </w:tblPr>
    <w:tcPr>
      <w:shd w:val="clear" w:color="auto" w:fill="E6EDF8"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color="19345C" w:themeColor="accent5" w:themeShade="99" w:sz="4" w:space="0"/>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color="2B579A"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themeShade="99"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F000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04173"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styleId="E-mailSignatureChar" w:customStyle="1">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styleId="EndnoteTextChar" w:customStyle="1">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Space="180" w:wrap="auto" w:hAnchor="page" w:xAlign="center" w:yAlign="bottom" w:hRule="exact"/>
      <w:spacing w:before="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hAnsiTheme="majorHAnsi" w:eastAsiaTheme="majorEastAsia"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styleId="FootnoteTextChar" w:customStyle="1">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color="FF9999" w:themeColor="accent2" w:themeTint="66" w:sz="4" w:space="0"/>
        <w:left w:val="single" w:color="FF9999" w:themeColor="accent2" w:themeTint="66" w:sz="4" w:space="0"/>
        <w:bottom w:val="single" w:color="FF9999" w:themeColor="accent2" w:themeTint="66" w:sz="4" w:space="0"/>
        <w:right w:val="single" w:color="FF9999" w:themeColor="accent2" w:themeTint="66" w:sz="4" w:space="0"/>
        <w:insideH w:val="single" w:color="FF9999" w:themeColor="accent2" w:themeTint="66" w:sz="4" w:space="0"/>
        <w:insideV w:val="single" w:color="FF9999" w:themeColor="accent2" w:themeTint="66" w:sz="4" w:space="0"/>
      </w:tblBorders>
    </w:tblPr>
    <w:tblStylePr w:type="firstRow">
      <w:rPr>
        <w:b/>
        <w:bCs/>
      </w:rPr>
      <w:tblPr/>
      <w:tcPr>
        <w:tcBorders>
          <w:bottom w:val="single" w:color="FF6666" w:themeColor="accent2" w:themeTint="99" w:sz="12" w:space="0"/>
        </w:tcBorders>
      </w:tcPr>
    </w:tblStylePr>
    <w:tblStylePr w:type="lastRow">
      <w:rPr>
        <w:b/>
        <w:bCs/>
      </w:rPr>
      <w:tblPr/>
      <w:tcPr>
        <w:tcBorders>
          <w:top w:val="double" w:color="FF6666"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color="9DB8E3" w:themeColor="accent5" w:themeTint="66" w:sz="4" w:space="0"/>
        <w:left w:val="single" w:color="9DB8E3" w:themeColor="accent5" w:themeTint="66" w:sz="4" w:space="0"/>
        <w:bottom w:val="single" w:color="9DB8E3" w:themeColor="accent5" w:themeTint="66" w:sz="4" w:space="0"/>
        <w:right w:val="single" w:color="9DB8E3" w:themeColor="accent5" w:themeTint="66" w:sz="4" w:space="0"/>
        <w:insideH w:val="single" w:color="9DB8E3" w:themeColor="accent5" w:themeTint="66" w:sz="4" w:space="0"/>
        <w:insideV w:val="single" w:color="9DB8E3" w:themeColor="accent5" w:themeTint="66" w:sz="4" w:space="0"/>
      </w:tblBorders>
    </w:tblPr>
    <w:tblStylePr w:type="firstRow">
      <w:rPr>
        <w:b/>
        <w:bCs/>
      </w:rPr>
      <w:tblPr/>
      <w:tcPr>
        <w:tcBorders>
          <w:bottom w:val="single" w:color="6C95D6" w:themeColor="accent5" w:themeTint="99" w:sz="12" w:space="0"/>
        </w:tcBorders>
      </w:tcPr>
    </w:tblStylePr>
    <w:tblStylePr w:type="lastRow">
      <w:rPr>
        <w:b/>
        <w:bCs/>
      </w:rPr>
      <w:tblPr/>
      <w:tcPr>
        <w:tcBorders>
          <w:top w:val="double" w:color="6C95D6" w:themeColor="accent5" w:themeTint="99" w:sz="2" w:space="0"/>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Pr>
    <w:tblStylePr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color="FF6666" w:themeColor="accent2" w:themeTint="99" w:sz="2" w:space="0"/>
        <w:bottom w:val="single" w:color="FF6666" w:themeColor="accent2" w:themeTint="99" w:sz="2" w:space="0"/>
        <w:insideH w:val="single" w:color="FF6666" w:themeColor="accent2" w:themeTint="99" w:sz="2" w:space="0"/>
        <w:insideV w:val="single" w:color="FF6666" w:themeColor="accent2" w:themeTint="99" w:sz="2" w:space="0"/>
      </w:tblBorders>
    </w:tblPr>
    <w:tblStylePr w:type="firstRow">
      <w:rPr>
        <w:b/>
        <w:bCs/>
      </w:rPr>
      <w:tblPr/>
      <w:tcPr>
        <w:tcBorders>
          <w:top w:val="nil"/>
          <w:bottom w:val="single" w:color="FF6666" w:themeColor="accent2" w:themeTint="99" w:sz="12" w:space="0"/>
          <w:insideH w:val="nil"/>
          <w:insideV w:val="nil"/>
        </w:tcBorders>
        <w:shd w:val="clear" w:color="auto" w:fill="FFFFFF" w:themeFill="background1"/>
      </w:tcPr>
    </w:tblStylePr>
    <w:tblStylePr w:type="lastRow">
      <w:rPr>
        <w:b/>
        <w:bCs/>
      </w:rPr>
      <w:tblPr/>
      <w:tcPr>
        <w:tcBorders>
          <w:top w:val="double" w:color="FF6666"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themeTint="99" w:sz="12" w:space="0"/>
          <w:insideH w:val="nil"/>
          <w:insideV w:val="nil"/>
        </w:tcBorders>
        <w:shd w:val="clear" w:color="auto" w:fill="FFFFFF" w:themeFill="background1"/>
      </w:tcPr>
    </w:tblStylePr>
    <w:tblStylePr w:type="lastRow">
      <w:rPr>
        <w:b/>
        <w:bCs/>
      </w:rPr>
      <w:tblPr/>
      <w:tcPr>
        <w:tcBorders>
          <w:top w:val="double" w:color="FFD966"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color="6C95D6" w:themeColor="accent5" w:themeTint="99" w:sz="2" w:space="0"/>
        <w:bottom w:val="single" w:color="6C95D6" w:themeColor="accent5" w:themeTint="99" w:sz="2" w:space="0"/>
        <w:insideH w:val="single" w:color="6C95D6" w:themeColor="accent5" w:themeTint="99" w:sz="2" w:space="0"/>
        <w:insideV w:val="single" w:color="6C95D6" w:themeColor="accent5" w:themeTint="99" w:sz="2" w:space="0"/>
      </w:tblBorders>
    </w:tblPr>
    <w:tblStylePr w:type="firstRow">
      <w:rPr>
        <w:b/>
        <w:bCs/>
      </w:rPr>
      <w:tblPr/>
      <w:tcPr>
        <w:tcBorders>
          <w:top w:val="nil"/>
          <w:bottom w:val="single" w:color="6C95D6" w:themeColor="accent5" w:themeTint="99" w:sz="12" w:space="0"/>
          <w:insideH w:val="nil"/>
          <w:insideV w:val="nil"/>
        </w:tcBorders>
        <w:shd w:val="clear" w:color="auto" w:fill="FFFFFF" w:themeFill="background1"/>
      </w:tcPr>
    </w:tblStylePr>
    <w:tblStylePr w:type="lastRow">
      <w:rPr>
        <w:b/>
        <w:bCs/>
      </w:rPr>
      <w:tblPr/>
      <w:tcPr>
        <w:tcBorders>
          <w:top w:val="double" w:color="6C95D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themeTint="99" w:sz="12" w:space="0"/>
          <w:insideH w:val="nil"/>
          <w:insideV w:val="nil"/>
        </w:tcBorders>
        <w:shd w:val="clear" w:color="auto" w:fill="FFFFFF" w:themeFill="background1"/>
      </w:tcPr>
    </w:tblStylePr>
    <w:tblStylePr w:type="lastRow">
      <w:rPr>
        <w:b/>
        <w:bCs/>
      </w:rPr>
      <w:tbl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themeTint="99" w:sz="4" w:space="0"/>
        </w:tcBorders>
      </w:tcPr>
    </w:tblStylePr>
    <w:tblStylePr w:type="nwCell">
      <w:tblPr/>
      <w:tcPr>
        <w:tcBorders>
          <w:bottom w:val="single" w:color="9CC2E5" w:themeColor="accent1" w:themeTint="99" w:sz="4" w:space="0"/>
        </w:tcBorders>
      </w:tcPr>
    </w:tblStylePr>
    <w:tblStylePr w:type="seCell">
      <w:tblPr/>
      <w:tcPr>
        <w:tcBorders>
          <w:top w:val="single" w:color="9CC2E5" w:themeColor="accent1" w:themeTint="99" w:sz="4" w:space="0"/>
        </w:tcBorders>
      </w:tcPr>
    </w:tblStylePr>
    <w:tblStylePr w:type="swCell">
      <w:tblPr/>
      <w:tcPr>
        <w:tcBorders>
          <w:top w:val="single" w:color="9CC2E5" w:themeColor="accent1" w:themeTint="99" w:sz="4" w:space="0"/>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themeTint="99" w:sz="4" w:space="0"/>
        </w:tcBorders>
      </w:tcPr>
    </w:tblStylePr>
    <w:tblStylePr w:type="nwCell">
      <w:tblPr/>
      <w:tcPr>
        <w:tcBorders>
          <w:bottom w:val="single" w:color="FF6666" w:themeColor="accent2" w:themeTint="99" w:sz="4" w:space="0"/>
        </w:tcBorders>
      </w:tcPr>
    </w:tblStylePr>
    <w:tblStylePr w:type="seCell">
      <w:tblPr/>
      <w:tcPr>
        <w:tcBorders>
          <w:top w:val="single" w:color="FF6666" w:themeColor="accent2" w:themeTint="99" w:sz="4" w:space="0"/>
        </w:tcBorders>
      </w:tcPr>
    </w:tblStylePr>
    <w:tblStylePr w:type="swCell">
      <w:tblPr/>
      <w:tcPr>
        <w:tcBorders>
          <w:top w:val="single" w:color="FF6666" w:themeColor="accent2" w:themeTint="99" w:sz="4" w:space="0"/>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themeTint="99" w:sz="4" w:space="0"/>
        </w:tcBorders>
      </w:tcPr>
    </w:tblStylePr>
    <w:tblStylePr w:type="nwCell">
      <w:tblPr/>
      <w:tcPr>
        <w:tcBorders>
          <w:bottom w:val="single" w:color="6C95D6" w:themeColor="accent5" w:themeTint="99" w:sz="4" w:space="0"/>
        </w:tcBorders>
      </w:tcPr>
    </w:tblStylePr>
    <w:tblStylePr w:type="seCell">
      <w:tblPr/>
      <w:tcPr>
        <w:tcBorders>
          <w:top w:val="single" w:color="6C95D6" w:themeColor="accent5" w:themeTint="99" w:sz="4" w:space="0"/>
        </w:tcBorders>
      </w:tcPr>
    </w:tblStylePr>
    <w:tblStylePr w:type="swCell">
      <w:tblPr/>
      <w:tcPr>
        <w:tcBorders>
          <w:top w:val="single" w:color="6C95D6" w:themeColor="accent5" w:themeTint="99" w:sz="4" w:space="0"/>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color w:val="FFFFFF"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insideV w:val="nil"/>
        </w:tcBorders>
        <w:shd w:val="clear" w:color="auto" w:fill="FF0000" w:themeFill="accent2"/>
      </w:tcPr>
    </w:tblStylePr>
    <w:tblStylePr w:type="lastRow">
      <w:rPr>
        <w:b/>
        <w:bCs/>
      </w:rPr>
      <w:tblPr/>
      <w:tcPr>
        <w:tcBorders>
          <w:top w:val="double" w:color="FF0000" w:themeColor="accent2"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CCCC"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0000"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0000"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0000"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EDBF1"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B579A"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B579A"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B579A"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bottom w:val="single" w:color="FF6666" w:themeColor="accent2" w:themeTint="99" w:sz="12" w:space="0"/>
        </w:tcBorders>
      </w:tcPr>
    </w:tblStylePr>
    <w:tblStylePr w:type="lastRow">
      <w:rPr>
        <w:b/>
        <w:bCs/>
      </w:rPr>
      <w:tblPr/>
      <w:tcPr>
        <w:tcBorders>
          <w:top w:val="double" w:color="FF6666" w:themeColor="accent2" w:themeTint="99"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bottom w:val="single" w:color="6C95D6" w:themeColor="accent5" w:themeTint="99" w:sz="12" w:space="0"/>
        </w:tcBorders>
      </w:tcPr>
    </w:tblStylePr>
    <w:tblStylePr w:type="lastRow">
      <w:rPr>
        <w:b/>
        <w:bCs/>
      </w:rPr>
      <w:tblPr/>
      <w:tcPr>
        <w:tcBorders>
          <w:top w:val="double" w:color="6C95D6" w:themeColor="accent5" w:themeTint="99"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color="9CC2E5" w:themeColor="accent1" w:themeTint="99" w:sz="4" w:space="0"/>
        </w:tcBorders>
      </w:tcPr>
    </w:tblStylePr>
    <w:tblStylePr w:type="nwCell">
      <w:tblPr/>
      <w:tcPr>
        <w:tcBorders>
          <w:bottom w:val="single" w:color="9CC2E5" w:themeColor="accent1" w:themeTint="99" w:sz="4" w:space="0"/>
        </w:tcBorders>
      </w:tcPr>
    </w:tblStylePr>
    <w:tblStylePr w:type="seCell">
      <w:tblPr/>
      <w:tcPr>
        <w:tcBorders>
          <w:top w:val="single" w:color="9CC2E5" w:themeColor="accent1" w:themeTint="99" w:sz="4" w:space="0"/>
        </w:tcBorders>
      </w:tcPr>
    </w:tblStylePr>
    <w:tblStylePr w:type="swCell">
      <w:tblPr/>
      <w:tcPr>
        <w:tcBorders>
          <w:top w:val="single" w:color="9CC2E5" w:themeColor="accent1" w:themeTint="99" w:sz="4" w:space="0"/>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insideV w:val="single" w:color="FF6666"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color="FF6666" w:themeColor="accent2" w:themeTint="99" w:sz="4" w:space="0"/>
        </w:tcBorders>
      </w:tcPr>
    </w:tblStylePr>
    <w:tblStylePr w:type="nwCell">
      <w:tblPr/>
      <w:tcPr>
        <w:tcBorders>
          <w:bottom w:val="single" w:color="FF6666" w:themeColor="accent2" w:themeTint="99" w:sz="4" w:space="0"/>
        </w:tcBorders>
      </w:tcPr>
    </w:tblStylePr>
    <w:tblStylePr w:type="seCell">
      <w:tblPr/>
      <w:tcPr>
        <w:tcBorders>
          <w:top w:val="single" w:color="FF6666" w:themeColor="accent2" w:themeTint="99" w:sz="4" w:space="0"/>
        </w:tcBorders>
      </w:tcPr>
    </w:tblStylePr>
    <w:tblStylePr w:type="swCell">
      <w:tblPr/>
      <w:tcPr>
        <w:tcBorders>
          <w:top w:val="single" w:color="FF6666" w:themeColor="accent2" w:themeTint="99" w:sz="4" w:space="0"/>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insideV w:val="single" w:color="6C95D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color="6C95D6" w:themeColor="accent5" w:themeTint="99" w:sz="4" w:space="0"/>
        </w:tcBorders>
      </w:tcPr>
    </w:tblStylePr>
    <w:tblStylePr w:type="nwCell">
      <w:tblPr/>
      <w:tcPr>
        <w:tcBorders>
          <w:bottom w:val="single" w:color="6C95D6" w:themeColor="accent5" w:themeTint="99" w:sz="4" w:space="0"/>
        </w:tcBorders>
      </w:tcPr>
    </w:tblStylePr>
    <w:tblStylePr w:type="seCell">
      <w:tblPr/>
      <w:tcPr>
        <w:tcBorders>
          <w:top w:val="single" w:color="6C95D6" w:themeColor="accent5" w:themeTint="99" w:sz="4" w:space="0"/>
        </w:tcBorders>
      </w:tcPr>
    </w:tblStylePr>
    <w:tblStylePr w:type="swCell">
      <w:tblPr/>
      <w:tcPr>
        <w:tcBorders>
          <w:top w:val="single" w:color="6C95D6" w:themeColor="accent5" w:themeTint="99" w:sz="4" w:space="0"/>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character" w:styleId="Heading3Char" w:customStyle="1">
    <w:name w:val="Heading 3 Char"/>
    <w:basedOn w:val="DefaultParagraphFont"/>
    <w:link w:val="Heading3"/>
    <w:uiPriority w:val="1"/>
    <w:rsid w:val="004238E8"/>
    <w:rPr>
      <w:rFonts w:asciiTheme="majorHAnsi" w:hAnsiTheme="majorHAnsi" w:eastAsiaTheme="majorEastAsia" w:cstheme="majorBidi"/>
      <w:sz w:val="32"/>
      <w:szCs w:val="24"/>
    </w:rPr>
  </w:style>
  <w:style w:type="character" w:styleId="Heading4Char" w:customStyle="1">
    <w:name w:val="Heading 4 Char"/>
    <w:basedOn w:val="DefaultParagraphFont"/>
    <w:link w:val="Heading4"/>
    <w:uiPriority w:val="1"/>
    <w:rsid w:val="004238E8"/>
    <w:rPr>
      <w:rFonts w:asciiTheme="majorHAnsi" w:hAnsiTheme="majorHAnsi" w:eastAsiaTheme="majorEastAsia" w:cstheme="majorBidi"/>
      <w:iCs/>
    </w:rPr>
  </w:style>
  <w:style w:type="character" w:styleId="Heading5Char" w:customStyle="1">
    <w:name w:val="Heading 5 Char"/>
    <w:basedOn w:val="DefaultParagraphFont"/>
    <w:link w:val="Heading5"/>
    <w:uiPriority w:val="1"/>
    <w:semiHidden/>
    <w:rsid w:val="004238E8"/>
    <w:rPr>
      <w:rFonts w:asciiTheme="majorHAnsi" w:hAnsiTheme="majorHAnsi" w:eastAsiaTheme="majorEastAsia" w:cstheme="majorBidi"/>
    </w:rPr>
  </w:style>
  <w:style w:type="character" w:styleId="Heading6Char" w:customStyle="1">
    <w:name w:val="Heading 6 Char"/>
    <w:basedOn w:val="DefaultParagraphFont"/>
    <w:link w:val="Heading6"/>
    <w:uiPriority w:val="1"/>
    <w:semiHidden/>
    <w:rPr>
      <w:rFonts w:asciiTheme="majorHAnsi" w:hAnsiTheme="majorHAnsi" w:eastAsiaTheme="majorEastAsia" w:cstheme="majorBidi"/>
      <w:b/>
      <w:color w:val="1F4D78" w:themeColor="accent1" w:themeShade="7F"/>
    </w:rPr>
  </w:style>
  <w:style w:type="character" w:styleId="Heading7Char" w:customStyle="1">
    <w:name w:val="Heading 7 Char"/>
    <w:basedOn w:val="DefaultParagraphFont"/>
    <w:link w:val="Heading7"/>
    <w:uiPriority w:val="1"/>
    <w:semiHidden/>
    <w:rPr>
      <w:rFonts w:asciiTheme="majorHAnsi" w:hAnsiTheme="majorHAnsi" w:eastAsiaTheme="majorEastAsia" w:cstheme="majorBidi"/>
      <w:i/>
      <w:iCs/>
      <w:color w:val="1F4D78" w:themeColor="accent1" w:themeShade="7F"/>
    </w:rPr>
  </w:style>
  <w:style w:type="character" w:styleId="Heading8Char" w:customStyle="1">
    <w:name w:val="Heading 8 Char"/>
    <w:basedOn w:val="DefaultParagraphFont"/>
    <w:link w:val="Heading8"/>
    <w:uiPriority w:val="1"/>
    <w:semiHidden/>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1"/>
    <w:semiHidden/>
    <w:rPr>
      <w:rFonts w:asciiTheme="majorHAnsi" w:hAnsiTheme="majorHAnsi" w:eastAsiaTheme="majorEastAsia"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styleId="HTMLAddressChar" w:customStyle="1">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1F4E79" w:themeColor="accent1" w:themeShade="80" w:sz="4" w:space="10"/>
        <w:bottom w:val="single" w:color="1F4E79" w:themeColor="accent1" w:themeShade="80" w:sz="4" w:space="10"/>
      </w:pBdr>
      <w:spacing w:before="360" w:after="360"/>
      <w:jc w:val="center"/>
    </w:pPr>
    <w:rPr>
      <w:i/>
      <w:iCs/>
      <w:color w:val="1F4E79" w:themeColor="accent1" w:themeShade="80"/>
    </w:rPr>
  </w:style>
  <w:style w:type="character" w:styleId="IntenseQuoteChar" w:customStyle="1">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18" w:space="0"/>
          <w:right w:val="single" w:color="FF0000" w:themeColor="accent2" w:sz="8" w:space="0"/>
          <w:insideH w:val="nil"/>
          <w:insideV w:val="single" w:color="FF0000"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insideH w:val="nil"/>
          <w:insideV w:val="single" w:color="FF0000"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shd w:val="clear" w:color="auto" w:fill="FFC0C0" w:themeFill="accent2" w:themeFillTint="3F"/>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shd w:val="clear" w:color="auto" w:fill="FFC0C0" w:themeFill="accent2" w:themeFillTint="3F"/>
      </w:tcPr>
    </w:tblStylePr>
    <w:tblStylePr w:type="band2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insideV w:val="single" w:color="FF0000" w:themeColor="accent2" w:sz="8" w:space="0"/>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18" w:space="0"/>
          <w:right w:val="single" w:color="2B579A" w:themeColor="accent5" w:sz="8" w:space="0"/>
          <w:insideH w:val="nil"/>
          <w:insideV w:val="single" w:color="2B579A"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insideH w:val="nil"/>
          <w:insideV w:val="single" w:color="2B579A"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shd w:val="clear" w:color="auto" w:fill="C2D3EE" w:themeFill="accent5" w:themeFillTint="3F"/>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shd w:val="clear" w:color="auto" w:fill="C2D3EE" w:themeFill="accent5" w:themeFillTint="3F"/>
      </w:tcPr>
    </w:tblStylePr>
    <w:tblStylePr w:type="band2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insideV w:val="single" w:color="2B579A" w:themeColor="accent5" w:sz="8" w:space="0"/>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color="FF0000" w:themeColor="accent2" w:sz="6" w:space="0"/>
          <w:left w:val="single" w:color="FF0000" w:themeColor="accent2" w:sz="8" w:space="0"/>
          <w:bottom w:val="single" w:color="FF0000" w:themeColor="accent2" w:sz="8" w:space="0"/>
          <w:right w:val="single" w:color="FF0000" w:themeColor="accent2" w:sz="8" w:space="0"/>
        </w:tcBorders>
      </w:tcPr>
    </w:tblStylePr>
    <w:tblStylePr w:type="firstCol">
      <w:rPr>
        <w:b/>
        <w:bCs/>
      </w:rPr>
    </w:tblStylePr>
    <w:tblStylePr w:type="lastCol">
      <w:rPr>
        <w:b/>
        <w:bCs/>
      </w:rPr>
    </w:tblStylePr>
    <w:tblStylePr w:type="band1Vert">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tblStylePr w:type="band1Horz">
      <w:tblPr/>
      <w:tcPr>
        <w:tcBorders>
          <w:top w:val="single" w:color="FF0000" w:themeColor="accent2" w:sz="8" w:space="0"/>
          <w:left w:val="single" w:color="FF0000" w:themeColor="accent2" w:sz="8" w:space="0"/>
          <w:bottom w:val="single" w:color="FF0000" w:themeColor="accent2" w:sz="8" w:space="0"/>
          <w:right w:val="single" w:color="FF0000" w:themeColor="accent2" w:sz="8" w:space="0"/>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StylePr>
    <w:tblStylePr w:type="lastCol">
      <w:rPr>
        <w:b/>
        <w:bCs/>
      </w:r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color="2B579A" w:themeColor="accent5" w:sz="6" w:space="0"/>
          <w:left w:val="single" w:color="2B579A" w:themeColor="accent5" w:sz="8" w:space="0"/>
          <w:bottom w:val="single" w:color="2B579A" w:themeColor="accent5" w:sz="8" w:space="0"/>
          <w:right w:val="single" w:color="2B579A" w:themeColor="accent5" w:sz="8" w:space="0"/>
        </w:tcBorders>
      </w:tcPr>
    </w:tblStylePr>
    <w:tblStylePr w:type="firstCol">
      <w:rPr>
        <w:b/>
        <w:bCs/>
      </w:rPr>
    </w:tblStylePr>
    <w:tblStylePr w:type="lastCol">
      <w:rPr>
        <w:b/>
        <w:bCs/>
      </w:rPr>
    </w:tblStylePr>
    <w:tblStylePr w:type="band1Vert">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tblStylePr w:type="band1Horz">
      <w:tblPr/>
      <w:tcPr>
        <w:tcBorders>
          <w:top w:val="single" w:color="2B579A" w:themeColor="accent5" w:sz="8" w:space="0"/>
          <w:left w:val="single" w:color="2B579A" w:themeColor="accent5" w:sz="8" w:space="0"/>
          <w:bottom w:val="single" w:color="2B579A" w:themeColor="accent5" w:sz="8" w:space="0"/>
          <w:right w:val="single" w:color="2B579A" w:themeColor="accent5" w:sz="8" w:space="0"/>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color="FF0000" w:themeColor="accent2" w:sz="8" w:space="0"/>
        <w:bottom w:val="single" w:color="FF0000" w:themeColor="accent2" w:sz="8" w:space="0"/>
      </w:tblBorders>
    </w:tblPr>
    <w:tblStylePr w:type="fir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lastRow">
      <w:pPr>
        <w:spacing w:before="0" w:after="0" w:line="240" w:lineRule="auto"/>
      </w:pPr>
      <w:rPr>
        <w:b/>
        <w:bCs/>
      </w:rPr>
      <w:tblPr/>
      <w:tcPr>
        <w:tcBorders>
          <w:top w:val="single" w:color="FF0000" w:themeColor="accent2" w:sz="8" w:space="0"/>
          <w:left w:val="nil"/>
          <w:bottom w:val="single" w:color="FF0000"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color="2B579A" w:themeColor="accent5" w:sz="8" w:space="0"/>
        <w:bottom w:val="single" w:color="2B579A" w:themeColor="accent5" w:sz="8" w:space="0"/>
      </w:tblBorders>
    </w:tblPr>
    <w:tblStylePr w:type="fir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lastRow">
      <w:pPr>
        <w:spacing w:before="0" w:after="0" w:line="240" w:lineRule="auto"/>
      </w:pPr>
      <w:rPr>
        <w:b/>
        <w:bCs/>
      </w:rPr>
      <w:tblPr/>
      <w:tcPr>
        <w:tcBorders>
          <w:top w:val="single" w:color="2B579A" w:themeColor="accent5" w:sz="8" w:space="0"/>
          <w:left w:val="nil"/>
          <w:bottom w:val="single" w:color="2B579A"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21"/>
      </w:numPr>
      <w:contextualSpacing/>
    </w:pPr>
  </w:style>
  <w:style w:type="paragraph" w:styleId="ListBullet3">
    <w:name w:val="List Bullet 3"/>
    <w:basedOn w:val="Normal"/>
    <w:uiPriority w:val="99"/>
    <w:semiHidden/>
    <w:unhideWhenUsed/>
    <w:pPr>
      <w:numPr>
        <w:numId w:val="22"/>
      </w:numPr>
      <w:contextualSpacing/>
    </w:pPr>
  </w:style>
  <w:style w:type="paragraph" w:styleId="ListBullet4">
    <w:name w:val="List Bullet 4"/>
    <w:basedOn w:val="Normal"/>
    <w:uiPriority w:val="99"/>
    <w:semiHidden/>
    <w:unhideWhenUsed/>
    <w:pPr>
      <w:numPr>
        <w:numId w:val="23"/>
      </w:numPr>
      <w:contextualSpacing/>
    </w:pPr>
  </w:style>
  <w:style w:type="paragraph" w:styleId="ListBullet5">
    <w:name w:val="List Bullet 5"/>
    <w:basedOn w:val="Normal"/>
    <w:uiPriority w:val="99"/>
    <w:semiHidden/>
    <w:unhideWhenUsed/>
    <w:pPr>
      <w:numPr>
        <w:numId w:val="2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25"/>
      </w:numPr>
      <w:contextualSpacing/>
    </w:pPr>
  </w:style>
  <w:style w:type="paragraph" w:styleId="ListNumber3">
    <w:name w:val="List Number 3"/>
    <w:basedOn w:val="Normal"/>
    <w:uiPriority w:val="99"/>
    <w:semiHidden/>
    <w:unhideWhenUsed/>
    <w:pPr>
      <w:numPr>
        <w:numId w:val="26"/>
      </w:numPr>
      <w:contextualSpacing/>
    </w:pPr>
  </w:style>
  <w:style w:type="paragraph" w:styleId="ListNumber4">
    <w:name w:val="List Number 4"/>
    <w:basedOn w:val="Normal"/>
    <w:uiPriority w:val="99"/>
    <w:semiHidden/>
    <w:unhideWhenUsed/>
    <w:pPr>
      <w:numPr>
        <w:numId w:val="27"/>
      </w:numPr>
      <w:contextualSpacing/>
    </w:pPr>
  </w:style>
  <w:style w:type="paragraph" w:styleId="ListNumber5">
    <w:name w:val="List Number 5"/>
    <w:basedOn w:val="Normal"/>
    <w:uiPriority w:val="99"/>
    <w:semiHidden/>
    <w:unhideWhenUsed/>
    <w:pPr>
      <w:numPr>
        <w:numId w:val="2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color="9CC2E5" w:themeColor="accent1" w:themeTint="99" w:sz="4" w:space="0"/>
        </w:tcBorders>
      </w:tcPr>
    </w:tblStylePr>
    <w:tblStylePr w:type="lastRow">
      <w:rPr>
        <w:b/>
        <w:bCs/>
      </w:rPr>
      <w:tblPr/>
      <w:tcPr>
        <w:tcBorders>
          <w:top w:val="sing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color="FF6666" w:themeColor="accent2" w:themeTint="99" w:sz="4" w:space="0"/>
        </w:tcBorders>
      </w:tcPr>
    </w:tblStylePr>
    <w:tblStylePr w:type="lastRow">
      <w:rPr>
        <w:b/>
        <w:bCs/>
      </w:rPr>
      <w:tblPr/>
      <w:tcPr>
        <w:tcBorders>
          <w:top w:val="single" w:color="FF6666" w:themeColor="accent2" w:themeTint="99"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color="C9C9C9" w:themeColor="accent3" w:themeTint="99" w:sz="4" w:space="0"/>
        </w:tcBorders>
      </w:tcPr>
    </w:tblStylePr>
    <w:tblStylePr w:type="lastRow">
      <w:rPr>
        <w:b/>
        <w:bCs/>
      </w:rPr>
      <w:tblPr/>
      <w:tcPr>
        <w:tcBorders>
          <w:top w:val="sing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color="FFD966" w:themeColor="accent4" w:themeTint="99" w:sz="4" w:space="0"/>
        </w:tcBorders>
      </w:tcPr>
    </w:tblStylePr>
    <w:tblStylePr w:type="lastRow">
      <w:rPr>
        <w:b/>
        <w:bCs/>
      </w:rPr>
      <w:tblPr/>
      <w:tcPr>
        <w:tcBorders>
          <w:top w:val="sing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color="6C95D6" w:themeColor="accent5" w:themeTint="99" w:sz="4" w:space="0"/>
        </w:tcBorders>
      </w:tcPr>
    </w:tblStylePr>
    <w:tblStylePr w:type="lastRow">
      <w:rPr>
        <w:b/>
        <w:bCs/>
      </w:rPr>
      <w:tblPr/>
      <w:tcPr>
        <w:tcBorders>
          <w:top w:val="single" w:color="6C95D6" w:themeColor="accent5" w:themeTint="99"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color="A8D08D" w:themeColor="accent6" w:themeTint="99" w:sz="4" w:space="0"/>
        </w:tcBorders>
      </w:tcPr>
    </w:tblStylePr>
    <w:tblStylePr w:type="lastRow">
      <w:rPr>
        <w:b/>
        <w:bCs/>
      </w:rPr>
      <w:tblPr/>
      <w:tcPr>
        <w:tcBorders>
          <w:top w:val="sing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color="9CC2E5" w:themeColor="accent1" w:themeTint="99" w:sz="4" w:space="0"/>
        <w:bottom w:val="single" w:color="9CC2E5" w:themeColor="accent1" w:themeTint="99" w:sz="4" w:space="0"/>
        <w:insideH w:val="single" w:color="9CC2E5"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color="FF6666" w:themeColor="accent2" w:themeTint="99" w:sz="4" w:space="0"/>
        <w:bottom w:val="single" w:color="FF6666" w:themeColor="accent2" w:themeTint="99" w:sz="4" w:space="0"/>
        <w:insideH w:val="single" w:color="FF6666"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color="6C95D6" w:themeColor="accent5" w:themeTint="99" w:sz="4" w:space="0"/>
        <w:bottom w:val="single" w:color="6C95D6" w:themeColor="accent5" w:themeTint="99" w:sz="4" w:space="0"/>
        <w:insideH w:val="single" w:color="6C95D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color="FF0000" w:themeColor="accent2" w:sz="4" w:space="0"/>
        <w:left w:val="single" w:color="FF0000" w:themeColor="accent2" w:sz="4" w:space="0"/>
        <w:bottom w:val="single" w:color="FF0000" w:themeColor="accent2" w:sz="4" w:space="0"/>
        <w:right w:val="single" w:color="FF0000" w:themeColor="accent2" w:sz="4" w:space="0"/>
      </w:tblBorders>
    </w:tblPr>
    <w:tblStylePr w:type="firstRow">
      <w:rPr>
        <w:b/>
        <w:bCs/>
        <w:color w:val="FFFFFF" w:themeColor="background1"/>
      </w:rPr>
      <w:tblPr/>
      <w:tcPr>
        <w:shd w:val="clear" w:color="auto" w:fill="FF0000" w:themeFill="accent2"/>
      </w:tcPr>
    </w:tblStylePr>
    <w:tblStylePr w:type="lastRow">
      <w:rPr>
        <w:b/>
        <w:bCs/>
      </w:rPr>
      <w:tblPr/>
      <w:tcPr>
        <w:tcBorders>
          <w:top w:val="double" w:color="FF0000"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0000" w:themeColor="accent2" w:sz="4" w:space="0"/>
          <w:right w:val="single" w:color="FF0000" w:themeColor="accent2" w:sz="4" w:space="0"/>
        </w:tcBorders>
      </w:tcPr>
    </w:tblStylePr>
    <w:tblStylePr w:type="band1Horz">
      <w:tblPr/>
      <w:tcPr>
        <w:tcBorders>
          <w:top w:val="single" w:color="FF0000" w:themeColor="accent2" w:sz="4" w:space="0"/>
          <w:bottom w:val="single" w:color="FF0000"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0000" w:themeColor="accent2" w:sz="4" w:space="0"/>
          <w:left w:val="nil"/>
        </w:tcBorders>
      </w:tcPr>
    </w:tblStylePr>
    <w:tblStylePr w:type="swCell">
      <w:tblPr/>
      <w:tcPr>
        <w:tcBorders>
          <w:top w:val="double" w:color="FF0000" w:themeColor="accent2" w:sz="4" w:space="0"/>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color="2B579A" w:themeColor="accent5" w:sz="4" w:space="0"/>
        <w:left w:val="single" w:color="2B579A" w:themeColor="accent5" w:sz="4" w:space="0"/>
        <w:bottom w:val="single" w:color="2B579A" w:themeColor="accent5" w:sz="4" w:space="0"/>
        <w:right w:val="single" w:color="2B579A" w:themeColor="accent5" w:sz="4" w:space="0"/>
      </w:tblBorders>
    </w:tblPr>
    <w:tblStylePr w:type="firstRow">
      <w:rPr>
        <w:b/>
        <w:bCs/>
        <w:color w:val="FFFFFF" w:themeColor="background1"/>
      </w:rPr>
      <w:tblPr/>
      <w:tcPr>
        <w:shd w:val="clear" w:color="auto" w:fill="2B579A" w:themeFill="accent5"/>
      </w:tcPr>
    </w:tblStylePr>
    <w:tblStylePr w:type="lastRow">
      <w:rPr>
        <w:b/>
        <w:bCs/>
      </w:rPr>
      <w:tblPr/>
      <w:tcPr>
        <w:tcBorders>
          <w:top w:val="double" w:color="2B579A"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B579A" w:themeColor="accent5" w:sz="4" w:space="0"/>
          <w:right w:val="single" w:color="2B579A" w:themeColor="accent5" w:sz="4" w:space="0"/>
        </w:tcBorders>
      </w:tcPr>
    </w:tblStylePr>
    <w:tblStylePr w:type="band1Horz">
      <w:tblPr/>
      <w:tcPr>
        <w:tcBorders>
          <w:top w:val="single" w:color="2B579A" w:themeColor="accent5" w:sz="4" w:space="0"/>
          <w:bottom w:val="single" w:color="2B579A"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B579A" w:themeColor="accent5" w:sz="4" w:space="0"/>
          <w:left w:val="nil"/>
        </w:tcBorders>
      </w:tcPr>
    </w:tblStylePr>
    <w:tblStylePr w:type="swCell">
      <w:tblPr/>
      <w:tcPr>
        <w:tcBorders>
          <w:top w:val="double" w:color="2B579A" w:themeColor="accent5" w:sz="4" w:space="0"/>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themeTint="99"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color="FF6666" w:themeColor="accent2" w:themeTint="99" w:sz="4" w:space="0"/>
        <w:left w:val="single" w:color="FF6666" w:themeColor="accent2" w:themeTint="99" w:sz="4" w:space="0"/>
        <w:bottom w:val="single" w:color="FF6666" w:themeColor="accent2" w:themeTint="99" w:sz="4" w:space="0"/>
        <w:right w:val="single" w:color="FF6666" w:themeColor="accent2" w:themeTint="99" w:sz="4" w:space="0"/>
        <w:insideH w:val="single" w:color="FF6666" w:themeColor="accent2" w:themeTint="99" w:sz="4" w:space="0"/>
      </w:tblBorders>
    </w:tblPr>
    <w:tblStylePr w:type="firstRow">
      <w:rPr>
        <w:b/>
        <w:bCs/>
        <w:color w:val="FFFFFF" w:themeColor="background1"/>
      </w:rPr>
      <w:tblPr/>
      <w:tcPr>
        <w:tcBorders>
          <w:top w:val="single" w:color="FF0000" w:themeColor="accent2" w:sz="4" w:space="0"/>
          <w:left w:val="single" w:color="FF0000" w:themeColor="accent2" w:sz="4" w:space="0"/>
          <w:bottom w:val="single" w:color="FF0000" w:themeColor="accent2" w:sz="4" w:space="0"/>
          <w:right w:val="single" w:color="FF0000" w:themeColor="accent2" w:sz="4" w:space="0"/>
          <w:insideH w:val="nil"/>
        </w:tcBorders>
        <w:shd w:val="clear" w:color="auto" w:fill="FF0000" w:themeFill="accent2"/>
      </w:tcPr>
    </w:tblStylePr>
    <w:tblStylePr w:type="lastRow">
      <w:rPr>
        <w:b/>
        <w:bCs/>
      </w:rPr>
      <w:tblPr/>
      <w:tcPr>
        <w:tcBorders>
          <w:top w:val="double" w:color="FF6666" w:themeColor="accent2" w:themeTint="99"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color="6C95D6" w:themeColor="accent5" w:themeTint="99" w:sz="4" w:space="0"/>
        <w:left w:val="single" w:color="6C95D6" w:themeColor="accent5" w:themeTint="99" w:sz="4" w:space="0"/>
        <w:bottom w:val="single" w:color="6C95D6" w:themeColor="accent5" w:themeTint="99" w:sz="4" w:space="0"/>
        <w:right w:val="single" w:color="6C95D6" w:themeColor="accent5" w:themeTint="99" w:sz="4" w:space="0"/>
        <w:insideH w:val="single" w:color="6C95D6" w:themeColor="accent5" w:themeTint="99" w:sz="4" w:space="0"/>
      </w:tblBorders>
    </w:tblPr>
    <w:tblStylePr w:type="firstRow">
      <w:rPr>
        <w:b/>
        <w:bCs/>
        <w:color w:val="FFFFFF" w:themeColor="background1"/>
      </w:rPr>
      <w:tblPr/>
      <w:tcPr>
        <w:tcBorders>
          <w:top w:val="single" w:color="2B579A" w:themeColor="accent5" w:sz="4" w:space="0"/>
          <w:left w:val="single" w:color="2B579A" w:themeColor="accent5" w:sz="4" w:space="0"/>
          <w:bottom w:val="single" w:color="2B579A" w:themeColor="accent5" w:sz="4" w:space="0"/>
          <w:right w:val="single" w:color="2B579A" w:themeColor="accent5" w:sz="4" w:space="0"/>
          <w:insideH w:val="nil"/>
        </w:tcBorders>
        <w:shd w:val="clear" w:color="auto" w:fill="2B579A" w:themeFill="accent5"/>
      </w:tcPr>
    </w:tblStylePr>
    <w:tblStylePr w:type="lastRow">
      <w:rPr>
        <w:b/>
        <w:bCs/>
      </w:rPr>
      <w:tblPr/>
      <w:tcPr>
        <w:tcBorders>
          <w:top w:val="double" w:color="6C95D6" w:themeColor="accent5" w:themeTint="99"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Pr>
    <w:tcPr>
      <w:shd w:val="clear" w:color="auto" w:fill="5B9B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color="FF0000" w:themeColor="accent2" w:sz="24" w:space="0"/>
        <w:left w:val="single" w:color="FF0000" w:themeColor="accent2" w:sz="24" w:space="0"/>
        <w:bottom w:val="single" w:color="FF0000" w:themeColor="accent2" w:sz="24" w:space="0"/>
        <w:right w:val="single" w:color="FF0000" w:themeColor="accent2" w:sz="24" w:space="0"/>
      </w:tblBorders>
    </w:tblPr>
    <w:tcPr>
      <w:shd w:val="clear" w:color="auto" w:fill="FF0000"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color="2B579A" w:themeColor="accent5" w:sz="24" w:space="0"/>
        <w:left w:val="single" w:color="2B579A" w:themeColor="accent5" w:sz="24" w:space="0"/>
        <w:bottom w:val="single" w:color="2B579A" w:themeColor="accent5" w:sz="24" w:space="0"/>
        <w:right w:val="single" w:color="2B579A" w:themeColor="accent5" w:sz="24" w:space="0"/>
      </w:tblBorders>
    </w:tblPr>
    <w:tcPr>
      <w:shd w:val="clear" w:color="auto" w:fill="2B579A"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color="5B9BD5" w:themeColor="accent1" w:sz="4" w:space="0"/>
        <w:bottom w:val="single" w:color="5B9BD5" w:themeColor="accent1" w:sz="4" w:space="0"/>
      </w:tblBorders>
    </w:tblPr>
    <w:tblStylePr w:type="firstRow">
      <w:rPr>
        <w:b/>
        <w:bCs/>
      </w:rPr>
      <w:tblPr/>
      <w:tcPr>
        <w:tcBorders>
          <w:bottom w:val="single" w:color="5B9BD5" w:themeColor="accent1" w:sz="4" w:space="0"/>
        </w:tcBorders>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color="FF0000" w:themeColor="accent2" w:sz="4" w:space="0"/>
        <w:bottom w:val="single" w:color="FF0000" w:themeColor="accent2" w:sz="4" w:space="0"/>
      </w:tblBorders>
    </w:tblPr>
    <w:tblStylePr w:type="firstRow">
      <w:rPr>
        <w:b/>
        <w:bCs/>
      </w:rPr>
      <w:tblPr/>
      <w:tcPr>
        <w:tcBorders>
          <w:bottom w:val="single" w:color="FF0000" w:themeColor="accent2" w:sz="4" w:space="0"/>
        </w:tcBorders>
      </w:tcPr>
    </w:tblStylePr>
    <w:tblStylePr w:type="lastRow">
      <w:rPr>
        <w:b/>
        <w:bCs/>
      </w:rPr>
      <w:tblPr/>
      <w:tcPr>
        <w:tcBorders>
          <w:top w:val="double" w:color="FF0000" w:themeColor="accent2" w:sz="4" w:space="0"/>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color="2B579A" w:themeColor="accent5" w:sz="4" w:space="0"/>
        <w:bottom w:val="single" w:color="2B579A" w:themeColor="accent5" w:sz="4" w:space="0"/>
      </w:tblBorders>
    </w:tblPr>
    <w:tblStylePr w:type="firstRow">
      <w:rPr>
        <w:b/>
        <w:bCs/>
      </w:rPr>
      <w:tblPr/>
      <w:tcPr>
        <w:tcBorders>
          <w:bottom w:val="single" w:color="2B579A" w:themeColor="accent5" w:sz="4" w:space="0"/>
        </w:tcBorders>
      </w:tcPr>
    </w:tblStylePr>
    <w:tblStylePr w:type="lastRow">
      <w:rPr>
        <w:b/>
        <w:bCs/>
      </w:rPr>
      <w:tblPr/>
      <w:tcPr>
        <w:tcBorders>
          <w:top w:val="double" w:color="2B579A" w:themeColor="accent5" w:sz="4" w:space="0"/>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B9BD5"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B9B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B9BD5"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B9BD5" w:themeColor="accent1" w:sz="4" w:space="0"/>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0000"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0000"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0000"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0000" w:themeColor="accent2" w:sz="4" w:space="0"/>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B579A"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B579A"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B579A"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B579A" w:themeColor="accent5" w:sz="4" w:space="0"/>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StylePr>
    <w:tblStylePr w:type="lastRow">
      <w:rPr>
        <w:b/>
        <w:bCs/>
      </w:rPr>
      <w:tblPr/>
      <w:tcPr>
        <w:tcBorders>
          <w:top w:val="single" w:color="84B3DF" w:themeColor="accent1" w:themeTint="BF" w:sz="18" w:space="0"/>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insideV w:val="single" w:color="FF4040" w:themeColor="accent2" w:themeTint="BF" w:sz="8" w:space="0"/>
      </w:tblBorders>
    </w:tblPr>
    <w:tcPr>
      <w:shd w:val="clear" w:color="auto" w:fill="FFC0C0" w:themeFill="accent2" w:themeFillTint="3F"/>
    </w:tcPr>
    <w:tblStylePr w:type="firstRow">
      <w:rPr>
        <w:b/>
        <w:bCs/>
      </w:rPr>
    </w:tblStylePr>
    <w:tblStylePr w:type="lastRow">
      <w:rPr>
        <w:b/>
        <w:bCs/>
      </w:rPr>
      <w:tblPr/>
      <w:tcPr>
        <w:tcBorders>
          <w:top w:val="single" w:color="FF4040" w:themeColor="accent2" w:themeTint="BF" w:sz="18" w:space="0"/>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StylePr>
    <w:tblStylePr w:type="lastRow">
      <w:rPr>
        <w:b/>
        <w:bCs/>
      </w:rPr>
      <w:tblPr/>
      <w:tcPr>
        <w:tcBorders>
          <w:top w:val="single" w:color="BBBBBB" w:themeColor="accent3" w:themeTint="BF" w:sz="18" w:space="0"/>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StylePr>
    <w:tblStylePr w:type="lastRow">
      <w:rPr>
        <w:b/>
        <w:bCs/>
      </w:rPr>
      <w:tblPr/>
      <w:tcPr>
        <w:tcBorders>
          <w:top w:val="single" w:color="FFCF40" w:themeColor="accent4" w:themeTint="BF" w:sz="18" w:space="0"/>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insideV w:val="single" w:color="477BCB" w:themeColor="accent5" w:themeTint="BF" w:sz="8" w:space="0"/>
      </w:tblBorders>
    </w:tblPr>
    <w:tcPr>
      <w:shd w:val="clear" w:color="auto" w:fill="C2D3EE" w:themeFill="accent5" w:themeFillTint="3F"/>
    </w:tcPr>
    <w:tblStylePr w:type="firstRow">
      <w:rPr>
        <w:b/>
        <w:bCs/>
      </w:rPr>
    </w:tblStylePr>
    <w:tblStylePr w:type="lastRow">
      <w:rPr>
        <w:b/>
        <w:bCs/>
      </w:rPr>
      <w:tblPr/>
      <w:tcPr>
        <w:tcBorders>
          <w:top w:val="single" w:color="477BCB" w:themeColor="accent5" w:themeTint="BF" w:sz="18" w:space="0"/>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StylePr>
    <w:tblStylePr w:type="lastRow">
      <w:rPr>
        <w:b/>
        <w:bCs/>
      </w:rPr>
      <w:tblPr/>
      <w:tcPr>
        <w:tcBorders>
          <w:top w:val="single" w:color="93C571" w:themeColor="accent6" w:themeTint="BF" w:sz="18" w:space="0"/>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insideH w:val="single" w:color="FF0000" w:themeColor="accent2" w:sz="8" w:space="0"/>
        <w:insideV w:val="single" w:color="FF0000" w:themeColor="accent2" w:sz="8" w:space="0"/>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color="FF0000" w:themeColor="accent2" w:sz="6" w:space="0"/>
          <w:insideV w:val="single" w:color="FF0000" w:themeColor="accent2" w:sz="6" w:space="0"/>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insideH w:val="single" w:color="2B579A" w:themeColor="accent5" w:sz="8" w:space="0"/>
        <w:insideV w:val="single" w:color="2B579A" w:themeColor="accent5" w:sz="8" w:space="0"/>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color="2B579A" w:themeColor="accent5" w:sz="6" w:space="0"/>
          <w:insideV w:val="single" w:color="2B579A" w:themeColor="accent5" w:sz="6" w:space="0"/>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C0C0"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0000"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0000"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0000"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0000"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8080"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2D3EE"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B579A"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B579A"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B579A"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B579A"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5A7DD"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color="FF0000" w:themeColor="accent2" w:sz="8" w:space="0"/>
        <w:bottom w:val="single" w:color="FF0000" w:themeColor="accent2" w:sz="8" w:space="0"/>
      </w:tblBorders>
    </w:tblPr>
    <w:tblStylePr w:type="firstRow">
      <w:rPr>
        <w:rFonts w:asciiTheme="majorHAnsi" w:hAnsiTheme="majorHAnsi" w:eastAsiaTheme="majorEastAsia" w:cstheme="majorBidi"/>
      </w:rPr>
      <w:tblPr/>
      <w:tcPr>
        <w:tcBorders>
          <w:top w:val="nil"/>
          <w:bottom w:val="single" w:color="FF0000" w:themeColor="accent2" w:sz="8" w:space="0"/>
        </w:tcBorders>
      </w:tcPr>
    </w:tblStylePr>
    <w:tblStylePr w:type="lastRow">
      <w:rPr>
        <w:b/>
        <w:bCs/>
        <w:color w:val="44546A" w:themeColor="text2"/>
      </w:rPr>
      <w:tblPr/>
      <w:tcPr>
        <w:tcBorders>
          <w:top w:val="single" w:color="FF0000" w:themeColor="accent2" w:sz="8" w:space="0"/>
          <w:bottom w:val="single" w:color="FF0000" w:themeColor="accent2" w:sz="8" w:space="0"/>
        </w:tcBorders>
      </w:tcPr>
    </w:tblStylePr>
    <w:tblStylePr w:type="firstCol">
      <w:rPr>
        <w:b/>
        <w:bCs/>
      </w:rPr>
    </w:tblStylePr>
    <w:tblStylePr w:type="lastCol">
      <w:rPr>
        <w:b/>
        <w:bCs/>
      </w:rPr>
      <w:tblPr/>
      <w:tcPr>
        <w:tcBorders>
          <w:top w:val="single" w:color="FF0000" w:themeColor="accent2" w:sz="8" w:space="0"/>
          <w:bottom w:val="single" w:color="FF0000" w:themeColor="accent2" w:sz="8" w:space="0"/>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color="2B579A" w:themeColor="accent5" w:sz="8" w:space="0"/>
        <w:bottom w:val="single" w:color="2B579A" w:themeColor="accent5" w:sz="8" w:space="0"/>
      </w:tblBorders>
    </w:tblPr>
    <w:tblStylePr w:type="firstRow">
      <w:rPr>
        <w:rFonts w:asciiTheme="majorHAnsi" w:hAnsiTheme="majorHAnsi" w:eastAsiaTheme="majorEastAsia" w:cstheme="majorBidi"/>
      </w:rPr>
      <w:tblPr/>
      <w:tcPr>
        <w:tcBorders>
          <w:top w:val="nil"/>
          <w:bottom w:val="single" w:color="2B579A" w:themeColor="accent5" w:sz="8" w:space="0"/>
        </w:tcBorders>
      </w:tcPr>
    </w:tblStylePr>
    <w:tblStylePr w:type="lastRow">
      <w:rPr>
        <w:b/>
        <w:bCs/>
        <w:color w:val="44546A" w:themeColor="text2"/>
      </w:rPr>
      <w:tblPr/>
      <w:tcPr>
        <w:tcBorders>
          <w:top w:val="single" w:color="2B579A" w:themeColor="accent5" w:sz="8" w:space="0"/>
          <w:bottom w:val="single" w:color="2B579A" w:themeColor="accent5" w:sz="8" w:space="0"/>
        </w:tcBorders>
      </w:tcPr>
    </w:tblStylePr>
    <w:tblStylePr w:type="firstCol">
      <w:rPr>
        <w:b/>
        <w:bCs/>
      </w:rPr>
    </w:tblStylePr>
    <w:tblStylePr w:type="lastCol">
      <w:rPr>
        <w:b/>
        <w:bCs/>
      </w:rPr>
      <w:tblPr/>
      <w:tcPr>
        <w:tcBorders>
          <w:top w:val="single" w:color="2B579A" w:themeColor="accent5" w:sz="8" w:space="0"/>
          <w:bottom w:val="single" w:color="2B579A" w:themeColor="accent5" w:sz="8" w:space="0"/>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0000" w:themeColor="accent2" w:sz="8" w:space="0"/>
        <w:left w:val="single" w:color="FF0000" w:themeColor="accent2" w:sz="8" w:space="0"/>
        <w:bottom w:val="single" w:color="FF0000" w:themeColor="accent2" w:sz="8" w:space="0"/>
        <w:right w:val="single" w:color="FF0000" w:themeColor="accent2" w:sz="8" w:space="0"/>
      </w:tblBorders>
    </w:tblPr>
    <w:tblStylePr w:type="firstRow">
      <w:rPr>
        <w:sz w:val="24"/>
        <w:szCs w:val="24"/>
      </w:rPr>
      <w:tblPr/>
      <w:tcPr>
        <w:tcBorders>
          <w:top w:val="nil"/>
          <w:left w:val="nil"/>
          <w:bottom w:val="single" w:color="FF0000"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0000" w:themeColor="accent2" w:sz="8" w:space="0"/>
          <w:insideH w:val="nil"/>
          <w:insideV w:val="nil"/>
        </w:tcBorders>
        <w:shd w:val="clear" w:color="auto" w:fill="FFFFFF" w:themeFill="background1"/>
      </w:tcPr>
    </w:tblStylePr>
    <w:tblStylePr w:type="lastCol">
      <w:tblPr/>
      <w:tcPr>
        <w:tcBorders>
          <w:top w:val="nil"/>
          <w:left w:val="single" w:color="FF0000"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2B579A" w:themeColor="accent5" w:sz="8" w:space="0"/>
        <w:left w:val="single" w:color="2B579A" w:themeColor="accent5" w:sz="8" w:space="0"/>
        <w:bottom w:val="single" w:color="2B579A" w:themeColor="accent5" w:sz="8" w:space="0"/>
        <w:right w:val="single" w:color="2B579A" w:themeColor="accent5" w:sz="8" w:space="0"/>
      </w:tblBorders>
    </w:tblPr>
    <w:tblStylePr w:type="firstRow">
      <w:rPr>
        <w:sz w:val="24"/>
        <w:szCs w:val="24"/>
      </w:rPr>
      <w:tblPr/>
      <w:tcPr>
        <w:tcBorders>
          <w:top w:val="nil"/>
          <w:left w:val="nil"/>
          <w:bottom w:val="single" w:color="2B579A"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B579A" w:themeColor="accent5" w:sz="8" w:space="0"/>
          <w:insideH w:val="nil"/>
          <w:insideV w:val="nil"/>
        </w:tcBorders>
        <w:shd w:val="clear" w:color="auto" w:fill="FFFFFF" w:themeFill="background1"/>
      </w:tcPr>
    </w:tblStylePr>
    <w:tblStylePr w:type="lastCol">
      <w:tblPr/>
      <w:tcPr>
        <w:tcBorders>
          <w:top w:val="nil"/>
          <w:left w:val="single" w:color="2B579A"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themeTint="BF" w:sz="6"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single" w:color="FF4040" w:themeColor="accent2" w:themeTint="BF" w:sz="8" w:space="0"/>
      </w:tblBorders>
    </w:tblPr>
    <w:tblStylePr w:type="firstRow">
      <w:pPr>
        <w:spacing w:before="0" w:after="0" w:line="240" w:lineRule="auto"/>
      </w:pPr>
      <w:rPr>
        <w:b/>
        <w:bCs/>
        <w:color w:val="FFFFFF" w:themeColor="background1"/>
      </w:rPr>
      <w:tblPr/>
      <w:tcPr>
        <w:tcBorders>
          <w:top w:val="single" w:color="FF4040" w:themeColor="accent2" w:themeTint="BF" w:sz="8" w:space="0"/>
          <w:left w:val="single" w:color="FF4040" w:themeColor="accent2" w:themeTint="BF" w:sz="8" w:space="0"/>
          <w:bottom w:val="single" w:color="FF4040" w:themeColor="accent2" w:themeTint="BF" w:sz="8" w:space="0"/>
          <w:right w:val="single" w:color="FF4040" w:themeColor="accent2" w:themeTint="BF" w:sz="8" w:space="0"/>
          <w:insideH w:val="nil"/>
          <w:insideV w:val="nil"/>
        </w:tcBorders>
        <w:shd w:val="clear" w:color="auto" w:fill="FF0000" w:themeFill="accent2"/>
      </w:tcPr>
    </w:tblStylePr>
    <w:tblStylePr w:type="lastRow">
      <w:pPr>
        <w:spacing w:before="0" w:after="0" w:line="240" w:lineRule="auto"/>
      </w:pPr>
      <w:rPr>
        <w:b/>
        <w:bCs/>
      </w:rPr>
      <w:tblPr/>
      <w:tcPr>
        <w:tcBorders>
          <w:top w:val="double" w:color="FF4040" w:themeColor="accent2" w:themeTint="BF" w:sz="6" w:space="0"/>
          <w:left w:val="single" w:color="FF4040" w:themeColor="accent2" w:themeTint="BF" w:sz="8" w:space="0"/>
          <w:bottom w:val="single" w:color="FF4040" w:themeColor="accent2" w:themeTint="BF" w:sz="8" w:space="0"/>
          <w:right w:val="single" w:color="FF404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themeTint="BF" w:sz="6"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themeTint="BF" w:sz="6" w:space="0"/>
          <w:left w:val="single" w:color="FFCF40" w:themeColor="accent4" w:themeTint="BF" w:sz="8" w:space="0"/>
          <w:bottom w:val="single" w:color="FFCF40" w:themeColor="accent4" w:themeTint="BF" w:sz="8" w:space="0"/>
          <w:right w:val="single" w:color="FFCF40"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single" w:color="477BCB" w:themeColor="accent5" w:themeTint="BF" w:sz="8" w:space="0"/>
      </w:tblBorders>
    </w:tblPr>
    <w:tblStylePr w:type="firstRow">
      <w:pPr>
        <w:spacing w:before="0" w:after="0" w:line="240" w:lineRule="auto"/>
      </w:pPr>
      <w:rPr>
        <w:b/>
        <w:bCs/>
        <w:color w:val="FFFFFF" w:themeColor="background1"/>
      </w:rPr>
      <w:tblPr/>
      <w:tcPr>
        <w:tcBorders>
          <w:top w:val="single" w:color="477BCB" w:themeColor="accent5" w:themeTint="BF" w:sz="8" w:space="0"/>
          <w:left w:val="single" w:color="477BCB" w:themeColor="accent5" w:themeTint="BF" w:sz="8" w:space="0"/>
          <w:bottom w:val="single" w:color="477BCB" w:themeColor="accent5" w:themeTint="BF" w:sz="8" w:space="0"/>
          <w:right w:val="single" w:color="477BCB" w:themeColor="accent5" w:themeTint="BF" w:sz="8" w:space="0"/>
          <w:insideH w:val="nil"/>
          <w:insideV w:val="nil"/>
        </w:tcBorders>
        <w:shd w:val="clear" w:color="auto" w:fill="2B579A" w:themeFill="accent5"/>
      </w:tcPr>
    </w:tblStylePr>
    <w:tblStylePr w:type="lastRow">
      <w:pPr>
        <w:spacing w:before="0" w:after="0" w:line="240" w:lineRule="auto"/>
      </w:pPr>
      <w:rPr>
        <w:b/>
        <w:bCs/>
      </w:rPr>
      <w:tblPr/>
      <w:tcPr>
        <w:tcBorders>
          <w:top w:val="double" w:color="477BCB" w:themeColor="accent5" w:themeTint="BF" w:sz="6" w:space="0"/>
          <w:left w:val="single" w:color="477BCB" w:themeColor="accent5" w:themeTint="BF" w:sz="8" w:space="0"/>
          <w:bottom w:val="single" w:color="477BCB" w:themeColor="accent5" w:themeTint="BF" w:sz="8" w:space="0"/>
          <w:right w:val="single" w:color="477BCB"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themeTint="BF" w:sz="6"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before="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styleId="NoteHeadingChar" w:customStyle="1">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styleId="PlainTextChar" w:customStyle="1">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styleId="SignatureChar" w:customStyle="1">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styleId="TryItBoilerplate" w:customStyle="1">
    <w:name w:val="Try It Boilerplate"/>
    <w:basedOn w:val="Normal"/>
    <w:rsid w:val="0073562D"/>
    <w:pPr>
      <w:ind w:left="720" w:right="720"/>
    </w:pPr>
    <w:rPr>
      <w:i/>
      <w:color w:val="595959" w:themeColor="text1" w:themeTint="A6"/>
    </w:rPr>
  </w:style>
  <w:style w:type="paragraph" w:styleId="Quoteemphasis" w:customStyle="1">
    <w:name w:val="Quote emphasis"/>
    <w:basedOn w:val="Normal"/>
    <w:next w:val="Normal"/>
    <w:link w:val="QuoteemphasisChar"/>
    <w:qFormat/>
    <w:rsid w:val="00C30889"/>
    <w:rPr>
      <w:i/>
    </w:rPr>
  </w:style>
  <w:style w:type="character" w:styleId="ListNumberChar" w:customStyle="1">
    <w:name w:val="List Number Char"/>
    <w:basedOn w:val="DefaultParagraphFont"/>
    <w:link w:val="ListNumber"/>
    <w:uiPriority w:val="10"/>
    <w:rsid w:val="004238E8"/>
    <w:rPr>
      <w:rFonts w:eastAsiaTheme="minorEastAsia"/>
    </w:rPr>
  </w:style>
  <w:style w:type="character" w:styleId="QuoteemphasisChar" w:customStyle="1">
    <w:name w:val="Quote emphasis Char"/>
    <w:basedOn w:val="ListNumberChar"/>
    <w:link w:val="Quoteemphasis"/>
    <w:rsid w:val="00C30889"/>
    <w:rPr>
      <w:rFonts w:eastAsiaTheme="minorEastAsia"/>
      <w:i/>
      <w:color w:val="3B3838" w:themeColor="background2" w:themeShade="40"/>
    </w:rPr>
  </w:style>
  <w:style w:type="character" w:styleId="NoSpacingChar" w:customStyle="1">
    <w:name w:val="No Spacing Char"/>
    <w:basedOn w:val="DefaultParagraphFont"/>
    <w:link w:val="NoSpacing"/>
    <w:uiPriority w:val="1"/>
    <w:rsid w:val="00BA2EE2"/>
  </w:style>
  <w:style w:type="paragraph" w:styleId="paragraph" w:customStyle="1">
    <w:name w:val="paragraph"/>
    <w:basedOn w:val="Normal"/>
    <w:rsid w:val="00C81174"/>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C81174"/>
  </w:style>
  <w:style w:type="character" w:styleId="eop" w:customStyle="1">
    <w:name w:val="eop"/>
    <w:basedOn w:val="DefaultParagraphFont"/>
    <w:rsid w:val="00C81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4806">
      <w:bodyDiv w:val="1"/>
      <w:marLeft w:val="0"/>
      <w:marRight w:val="0"/>
      <w:marTop w:val="0"/>
      <w:marBottom w:val="0"/>
      <w:divBdr>
        <w:top w:val="none" w:sz="0" w:space="0" w:color="auto"/>
        <w:left w:val="none" w:sz="0" w:space="0" w:color="auto"/>
        <w:bottom w:val="none" w:sz="0" w:space="0" w:color="auto"/>
        <w:right w:val="none" w:sz="0" w:space="0" w:color="auto"/>
      </w:divBdr>
    </w:div>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52121071">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63984531">
      <w:bodyDiv w:val="1"/>
      <w:marLeft w:val="0"/>
      <w:marRight w:val="0"/>
      <w:marTop w:val="0"/>
      <w:marBottom w:val="0"/>
      <w:divBdr>
        <w:top w:val="none" w:sz="0" w:space="0" w:color="auto"/>
        <w:left w:val="none" w:sz="0" w:space="0" w:color="auto"/>
        <w:bottom w:val="none" w:sz="0" w:space="0" w:color="auto"/>
        <w:right w:val="none" w:sz="0" w:space="0" w:color="auto"/>
      </w:divBdr>
    </w:div>
    <w:div w:id="211042797">
      <w:bodyDiv w:val="1"/>
      <w:marLeft w:val="0"/>
      <w:marRight w:val="0"/>
      <w:marTop w:val="0"/>
      <w:marBottom w:val="0"/>
      <w:divBdr>
        <w:top w:val="none" w:sz="0" w:space="0" w:color="auto"/>
        <w:left w:val="none" w:sz="0" w:space="0" w:color="auto"/>
        <w:bottom w:val="none" w:sz="0" w:space="0" w:color="auto"/>
        <w:right w:val="none" w:sz="0" w:space="0" w:color="auto"/>
      </w:divBdr>
    </w:div>
    <w:div w:id="214046977">
      <w:bodyDiv w:val="1"/>
      <w:marLeft w:val="0"/>
      <w:marRight w:val="0"/>
      <w:marTop w:val="0"/>
      <w:marBottom w:val="0"/>
      <w:divBdr>
        <w:top w:val="none" w:sz="0" w:space="0" w:color="auto"/>
        <w:left w:val="none" w:sz="0" w:space="0" w:color="auto"/>
        <w:bottom w:val="none" w:sz="0" w:space="0" w:color="auto"/>
        <w:right w:val="none" w:sz="0" w:space="0" w:color="auto"/>
      </w:divBdr>
    </w:div>
    <w:div w:id="218325253">
      <w:bodyDiv w:val="1"/>
      <w:marLeft w:val="0"/>
      <w:marRight w:val="0"/>
      <w:marTop w:val="0"/>
      <w:marBottom w:val="0"/>
      <w:divBdr>
        <w:top w:val="none" w:sz="0" w:space="0" w:color="auto"/>
        <w:left w:val="none" w:sz="0" w:space="0" w:color="auto"/>
        <w:bottom w:val="none" w:sz="0" w:space="0" w:color="auto"/>
        <w:right w:val="none" w:sz="0" w:space="0" w:color="auto"/>
      </w:divBdr>
    </w:div>
    <w:div w:id="334311324">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97898784">
      <w:bodyDiv w:val="1"/>
      <w:marLeft w:val="0"/>
      <w:marRight w:val="0"/>
      <w:marTop w:val="0"/>
      <w:marBottom w:val="0"/>
      <w:divBdr>
        <w:top w:val="none" w:sz="0" w:space="0" w:color="auto"/>
        <w:left w:val="none" w:sz="0" w:space="0" w:color="auto"/>
        <w:bottom w:val="none" w:sz="0" w:space="0" w:color="auto"/>
        <w:right w:val="none" w:sz="0" w:space="0" w:color="auto"/>
      </w:divBdr>
    </w:div>
    <w:div w:id="423305941">
      <w:bodyDiv w:val="1"/>
      <w:marLeft w:val="0"/>
      <w:marRight w:val="0"/>
      <w:marTop w:val="0"/>
      <w:marBottom w:val="0"/>
      <w:divBdr>
        <w:top w:val="none" w:sz="0" w:space="0" w:color="auto"/>
        <w:left w:val="none" w:sz="0" w:space="0" w:color="auto"/>
        <w:bottom w:val="none" w:sz="0" w:space="0" w:color="auto"/>
        <w:right w:val="none" w:sz="0" w:space="0" w:color="auto"/>
      </w:divBdr>
    </w:div>
    <w:div w:id="605038090">
      <w:bodyDiv w:val="1"/>
      <w:marLeft w:val="0"/>
      <w:marRight w:val="0"/>
      <w:marTop w:val="0"/>
      <w:marBottom w:val="0"/>
      <w:divBdr>
        <w:top w:val="none" w:sz="0" w:space="0" w:color="auto"/>
        <w:left w:val="none" w:sz="0" w:space="0" w:color="auto"/>
        <w:bottom w:val="none" w:sz="0" w:space="0" w:color="auto"/>
        <w:right w:val="none" w:sz="0" w:space="0" w:color="auto"/>
      </w:divBdr>
    </w:div>
    <w:div w:id="640771489">
      <w:bodyDiv w:val="1"/>
      <w:marLeft w:val="0"/>
      <w:marRight w:val="0"/>
      <w:marTop w:val="0"/>
      <w:marBottom w:val="0"/>
      <w:divBdr>
        <w:top w:val="none" w:sz="0" w:space="0" w:color="auto"/>
        <w:left w:val="none" w:sz="0" w:space="0" w:color="auto"/>
        <w:bottom w:val="none" w:sz="0" w:space="0" w:color="auto"/>
        <w:right w:val="none" w:sz="0" w:space="0" w:color="auto"/>
      </w:divBdr>
      <w:divsChild>
        <w:div w:id="1124272043">
          <w:marLeft w:val="0"/>
          <w:marRight w:val="0"/>
          <w:marTop w:val="0"/>
          <w:marBottom w:val="0"/>
          <w:divBdr>
            <w:top w:val="none" w:sz="0" w:space="0" w:color="auto"/>
            <w:left w:val="none" w:sz="0" w:space="0" w:color="auto"/>
            <w:bottom w:val="none" w:sz="0" w:space="0" w:color="auto"/>
            <w:right w:val="none" w:sz="0" w:space="0" w:color="auto"/>
          </w:divBdr>
        </w:div>
        <w:div w:id="949320945">
          <w:marLeft w:val="0"/>
          <w:marRight w:val="0"/>
          <w:marTop w:val="0"/>
          <w:marBottom w:val="0"/>
          <w:divBdr>
            <w:top w:val="none" w:sz="0" w:space="0" w:color="auto"/>
            <w:left w:val="none" w:sz="0" w:space="0" w:color="auto"/>
            <w:bottom w:val="none" w:sz="0" w:space="0" w:color="auto"/>
            <w:right w:val="none" w:sz="0" w:space="0" w:color="auto"/>
          </w:divBdr>
        </w:div>
        <w:div w:id="1670060602">
          <w:marLeft w:val="0"/>
          <w:marRight w:val="0"/>
          <w:marTop w:val="0"/>
          <w:marBottom w:val="0"/>
          <w:divBdr>
            <w:top w:val="none" w:sz="0" w:space="0" w:color="auto"/>
            <w:left w:val="none" w:sz="0" w:space="0" w:color="auto"/>
            <w:bottom w:val="none" w:sz="0" w:space="0" w:color="auto"/>
            <w:right w:val="none" w:sz="0" w:space="0" w:color="auto"/>
          </w:divBdr>
        </w:div>
        <w:div w:id="594628674">
          <w:marLeft w:val="0"/>
          <w:marRight w:val="0"/>
          <w:marTop w:val="0"/>
          <w:marBottom w:val="0"/>
          <w:divBdr>
            <w:top w:val="none" w:sz="0" w:space="0" w:color="auto"/>
            <w:left w:val="none" w:sz="0" w:space="0" w:color="auto"/>
            <w:bottom w:val="none" w:sz="0" w:space="0" w:color="auto"/>
            <w:right w:val="none" w:sz="0" w:space="0" w:color="auto"/>
          </w:divBdr>
        </w:div>
      </w:divsChild>
    </w:div>
    <w:div w:id="689141921">
      <w:bodyDiv w:val="1"/>
      <w:marLeft w:val="0"/>
      <w:marRight w:val="0"/>
      <w:marTop w:val="0"/>
      <w:marBottom w:val="0"/>
      <w:divBdr>
        <w:top w:val="none" w:sz="0" w:space="0" w:color="auto"/>
        <w:left w:val="none" w:sz="0" w:space="0" w:color="auto"/>
        <w:bottom w:val="none" w:sz="0" w:space="0" w:color="auto"/>
        <w:right w:val="none" w:sz="0" w:space="0" w:color="auto"/>
      </w:divBdr>
    </w:div>
    <w:div w:id="763184855">
      <w:bodyDiv w:val="1"/>
      <w:marLeft w:val="0"/>
      <w:marRight w:val="0"/>
      <w:marTop w:val="0"/>
      <w:marBottom w:val="0"/>
      <w:divBdr>
        <w:top w:val="none" w:sz="0" w:space="0" w:color="auto"/>
        <w:left w:val="none" w:sz="0" w:space="0" w:color="auto"/>
        <w:bottom w:val="none" w:sz="0" w:space="0" w:color="auto"/>
        <w:right w:val="none" w:sz="0" w:space="0" w:color="auto"/>
      </w:divBdr>
      <w:divsChild>
        <w:div w:id="99185191">
          <w:marLeft w:val="0"/>
          <w:marRight w:val="0"/>
          <w:marTop w:val="0"/>
          <w:marBottom w:val="0"/>
          <w:divBdr>
            <w:top w:val="none" w:sz="0" w:space="0" w:color="auto"/>
            <w:left w:val="none" w:sz="0" w:space="0" w:color="auto"/>
            <w:bottom w:val="none" w:sz="0" w:space="0" w:color="auto"/>
            <w:right w:val="none" w:sz="0" w:space="0" w:color="auto"/>
          </w:divBdr>
        </w:div>
        <w:div w:id="1644658672">
          <w:marLeft w:val="0"/>
          <w:marRight w:val="0"/>
          <w:marTop w:val="0"/>
          <w:marBottom w:val="0"/>
          <w:divBdr>
            <w:top w:val="none" w:sz="0" w:space="0" w:color="auto"/>
            <w:left w:val="none" w:sz="0" w:space="0" w:color="auto"/>
            <w:bottom w:val="none" w:sz="0" w:space="0" w:color="auto"/>
            <w:right w:val="none" w:sz="0" w:space="0" w:color="auto"/>
          </w:divBdr>
        </w:div>
        <w:div w:id="1525554968">
          <w:marLeft w:val="0"/>
          <w:marRight w:val="0"/>
          <w:marTop w:val="0"/>
          <w:marBottom w:val="0"/>
          <w:divBdr>
            <w:top w:val="none" w:sz="0" w:space="0" w:color="auto"/>
            <w:left w:val="none" w:sz="0" w:space="0" w:color="auto"/>
            <w:bottom w:val="none" w:sz="0" w:space="0" w:color="auto"/>
            <w:right w:val="none" w:sz="0" w:space="0" w:color="auto"/>
          </w:divBdr>
        </w:div>
        <w:div w:id="1560700776">
          <w:marLeft w:val="0"/>
          <w:marRight w:val="0"/>
          <w:marTop w:val="0"/>
          <w:marBottom w:val="0"/>
          <w:divBdr>
            <w:top w:val="none" w:sz="0" w:space="0" w:color="auto"/>
            <w:left w:val="none" w:sz="0" w:space="0" w:color="auto"/>
            <w:bottom w:val="none" w:sz="0" w:space="0" w:color="auto"/>
            <w:right w:val="none" w:sz="0" w:space="0" w:color="auto"/>
          </w:divBdr>
        </w:div>
      </w:divsChild>
    </w:div>
    <w:div w:id="867375380">
      <w:bodyDiv w:val="1"/>
      <w:marLeft w:val="0"/>
      <w:marRight w:val="0"/>
      <w:marTop w:val="0"/>
      <w:marBottom w:val="0"/>
      <w:divBdr>
        <w:top w:val="none" w:sz="0" w:space="0" w:color="auto"/>
        <w:left w:val="none" w:sz="0" w:space="0" w:color="auto"/>
        <w:bottom w:val="none" w:sz="0" w:space="0" w:color="auto"/>
        <w:right w:val="none" w:sz="0" w:space="0" w:color="auto"/>
      </w:divBdr>
    </w:div>
    <w:div w:id="1075201493">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34857082">
      <w:bodyDiv w:val="1"/>
      <w:marLeft w:val="0"/>
      <w:marRight w:val="0"/>
      <w:marTop w:val="0"/>
      <w:marBottom w:val="0"/>
      <w:divBdr>
        <w:top w:val="none" w:sz="0" w:space="0" w:color="auto"/>
        <w:left w:val="none" w:sz="0" w:space="0" w:color="auto"/>
        <w:bottom w:val="none" w:sz="0" w:space="0" w:color="auto"/>
        <w:right w:val="none" w:sz="0" w:space="0" w:color="auto"/>
      </w:divBdr>
    </w:div>
    <w:div w:id="1300721121">
      <w:bodyDiv w:val="1"/>
      <w:marLeft w:val="0"/>
      <w:marRight w:val="0"/>
      <w:marTop w:val="0"/>
      <w:marBottom w:val="0"/>
      <w:divBdr>
        <w:top w:val="none" w:sz="0" w:space="0" w:color="auto"/>
        <w:left w:val="none" w:sz="0" w:space="0" w:color="auto"/>
        <w:bottom w:val="none" w:sz="0" w:space="0" w:color="auto"/>
        <w:right w:val="none" w:sz="0" w:space="0" w:color="auto"/>
      </w:divBdr>
    </w:div>
    <w:div w:id="1323658931">
      <w:bodyDiv w:val="1"/>
      <w:marLeft w:val="0"/>
      <w:marRight w:val="0"/>
      <w:marTop w:val="0"/>
      <w:marBottom w:val="0"/>
      <w:divBdr>
        <w:top w:val="none" w:sz="0" w:space="0" w:color="auto"/>
        <w:left w:val="none" w:sz="0" w:space="0" w:color="auto"/>
        <w:bottom w:val="none" w:sz="0" w:space="0" w:color="auto"/>
        <w:right w:val="none" w:sz="0" w:space="0" w:color="auto"/>
      </w:divBdr>
    </w:div>
    <w:div w:id="1329282869">
      <w:bodyDiv w:val="1"/>
      <w:marLeft w:val="0"/>
      <w:marRight w:val="0"/>
      <w:marTop w:val="0"/>
      <w:marBottom w:val="0"/>
      <w:divBdr>
        <w:top w:val="none" w:sz="0" w:space="0" w:color="auto"/>
        <w:left w:val="none" w:sz="0" w:space="0" w:color="auto"/>
        <w:bottom w:val="none" w:sz="0" w:space="0" w:color="auto"/>
        <w:right w:val="none" w:sz="0" w:space="0" w:color="auto"/>
      </w:divBdr>
    </w:div>
    <w:div w:id="1339114148">
      <w:bodyDiv w:val="1"/>
      <w:marLeft w:val="0"/>
      <w:marRight w:val="0"/>
      <w:marTop w:val="0"/>
      <w:marBottom w:val="0"/>
      <w:divBdr>
        <w:top w:val="none" w:sz="0" w:space="0" w:color="auto"/>
        <w:left w:val="none" w:sz="0" w:space="0" w:color="auto"/>
        <w:bottom w:val="none" w:sz="0" w:space="0" w:color="auto"/>
        <w:right w:val="none" w:sz="0" w:space="0" w:color="auto"/>
      </w:divBdr>
    </w:div>
    <w:div w:id="1360281999">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38678314">
      <w:bodyDiv w:val="1"/>
      <w:marLeft w:val="0"/>
      <w:marRight w:val="0"/>
      <w:marTop w:val="0"/>
      <w:marBottom w:val="0"/>
      <w:divBdr>
        <w:top w:val="none" w:sz="0" w:space="0" w:color="auto"/>
        <w:left w:val="none" w:sz="0" w:space="0" w:color="auto"/>
        <w:bottom w:val="none" w:sz="0" w:space="0" w:color="auto"/>
        <w:right w:val="none" w:sz="0" w:space="0" w:color="auto"/>
      </w:divBdr>
    </w:div>
    <w:div w:id="1542941647">
      <w:bodyDiv w:val="1"/>
      <w:marLeft w:val="0"/>
      <w:marRight w:val="0"/>
      <w:marTop w:val="0"/>
      <w:marBottom w:val="0"/>
      <w:divBdr>
        <w:top w:val="none" w:sz="0" w:space="0" w:color="auto"/>
        <w:left w:val="none" w:sz="0" w:space="0" w:color="auto"/>
        <w:bottom w:val="none" w:sz="0" w:space="0" w:color="auto"/>
        <w:right w:val="none" w:sz="0" w:space="0" w:color="auto"/>
      </w:divBdr>
    </w:div>
    <w:div w:id="1600062635">
      <w:bodyDiv w:val="1"/>
      <w:marLeft w:val="0"/>
      <w:marRight w:val="0"/>
      <w:marTop w:val="0"/>
      <w:marBottom w:val="0"/>
      <w:divBdr>
        <w:top w:val="none" w:sz="0" w:space="0" w:color="auto"/>
        <w:left w:val="none" w:sz="0" w:space="0" w:color="auto"/>
        <w:bottom w:val="none" w:sz="0" w:space="0" w:color="auto"/>
        <w:right w:val="none" w:sz="0" w:space="0" w:color="auto"/>
      </w:divBdr>
    </w:div>
    <w:div w:id="1630285674">
      <w:bodyDiv w:val="1"/>
      <w:marLeft w:val="0"/>
      <w:marRight w:val="0"/>
      <w:marTop w:val="0"/>
      <w:marBottom w:val="0"/>
      <w:divBdr>
        <w:top w:val="none" w:sz="0" w:space="0" w:color="auto"/>
        <w:left w:val="none" w:sz="0" w:space="0" w:color="auto"/>
        <w:bottom w:val="none" w:sz="0" w:space="0" w:color="auto"/>
        <w:right w:val="none" w:sz="0" w:space="0" w:color="auto"/>
      </w:divBdr>
    </w:div>
    <w:div w:id="1713310756">
      <w:bodyDiv w:val="1"/>
      <w:marLeft w:val="0"/>
      <w:marRight w:val="0"/>
      <w:marTop w:val="0"/>
      <w:marBottom w:val="0"/>
      <w:divBdr>
        <w:top w:val="none" w:sz="0" w:space="0" w:color="auto"/>
        <w:left w:val="none" w:sz="0" w:space="0" w:color="auto"/>
        <w:bottom w:val="none" w:sz="0" w:space="0" w:color="auto"/>
        <w:right w:val="none" w:sz="0" w:space="0" w:color="auto"/>
      </w:divBdr>
    </w:div>
    <w:div w:id="1731340709">
      <w:bodyDiv w:val="1"/>
      <w:marLeft w:val="0"/>
      <w:marRight w:val="0"/>
      <w:marTop w:val="0"/>
      <w:marBottom w:val="0"/>
      <w:divBdr>
        <w:top w:val="none" w:sz="0" w:space="0" w:color="auto"/>
        <w:left w:val="none" w:sz="0" w:space="0" w:color="auto"/>
        <w:bottom w:val="none" w:sz="0" w:space="0" w:color="auto"/>
        <w:right w:val="none" w:sz="0" w:space="0" w:color="auto"/>
      </w:divBdr>
    </w:div>
    <w:div w:id="1810515796">
      <w:bodyDiv w:val="1"/>
      <w:marLeft w:val="0"/>
      <w:marRight w:val="0"/>
      <w:marTop w:val="0"/>
      <w:marBottom w:val="0"/>
      <w:divBdr>
        <w:top w:val="none" w:sz="0" w:space="0" w:color="auto"/>
        <w:left w:val="none" w:sz="0" w:space="0" w:color="auto"/>
        <w:bottom w:val="none" w:sz="0" w:space="0" w:color="auto"/>
        <w:right w:val="none" w:sz="0" w:space="0" w:color="auto"/>
      </w:divBdr>
    </w:div>
    <w:div w:id="2010057830">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67751490">
      <w:bodyDiv w:val="1"/>
      <w:marLeft w:val="0"/>
      <w:marRight w:val="0"/>
      <w:marTop w:val="0"/>
      <w:marBottom w:val="0"/>
      <w:divBdr>
        <w:top w:val="none" w:sz="0" w:space="0" w:color="auto"/>
        <w:left w:val="none" w:sz="0" w:space="0" w:color="auto"/>
        <w:bottom w:val="none" w:sz="0" w:space="0" w:color="auto"/>
        <w:right w:val="none" w:sz="0" w:space="0" w:color="auto"/>
      </w:divBdr>
    </w:div>
    <w:div w:id="2072195038">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sv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endnotes" Target="end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jpeg" Id="rId14"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7674\AppData\Local\Microsoft\Office\16.0\DTS\en-US%7bE9966D1E-852A-43DE-816D-E72687DB9CB0%7d\%7b8543B0B8-5F72-40B0-9F85-26BE7653D9F7%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81aa589-6265-4267-a044-f7b742ef8bfb" xsi:nil="true"/>
    <COESecondarySA xmlns="816e9d17-1467-4f10-9f64-6fa3250acdda">
      <UserInfo>
        <DisplayName/>
        <AccountId xsi:nil="true"/>
        <AccountType/>
      </UserInfo>
    </COESecondarySA>
    <COESA xmlns="816e9d17-1467-4f10-9f64-6fa3250acdda">
      <UserInfo>
        <DisplayName/>
        <AccountId xsi:nil="true"/>
        <AccountType/>
      </UserInfo>
    </COESA>
    <lcf76f155ced4ddcb4097134ff3c332f xmlns="816e9d17-1467-4f10-9f64-6fa3250acdda">
      <Terms xmlns="http://schemas.microsoft.com/office/infopath/2007/PartnerControls"/>
    </lcf76f155ced4ddcb4097134ff3c332f>
    <NOTES xmlns="816e9d17-1467-4f10-9f64-6fa3250acdd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9E53E8BD707542AAE56DE1CB0D2EA1" ma:contentTypeVersion="15" ma:contentTypeDescription="Create a new document." ma:contentTypeScope="" ma:versionID="093689f9faaabf6930d581c7f8bfa00a">
  <xsd:schema xmlns:xsd="http://www.w3.org/2001/XMLSchema" xmlns:xs="http://www.w3.org/2001/XMLSchema" xmlns:p="http://schemas.microsoft.com/office/2006/metadata/properties" xmlns:ns2="816e9d17-1467-4f10-9f64-6fa3250acdda" xmlns:ns3="981aa589-6265-4267-a044-f7b742ef8bfb" targetNamespace="http://schemas.microsoft.com/office/2006/metadata/properties" ma:root="true" ma:fieldsID="b531cd8458b5d6a43f935bfd7a832c2e" ns2:_="" ns3:_="">
    <xsd:import namespace="816e9d17-1467-4f10-9f64-6fa3250acdda"/>
    <xsd:import namespace="981aa589-6265-4267-a044-f7b742ef8b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COESA" minOccurs="0"/>
                <xsd:element ref="ns2:COESecondarySA" minOccurs="0"/>
                <xsd:element ref="ns2:MediaLengthInSecond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6e9d17-1467-4f10-9f64-6fa3250ac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a6b2b66-40d8-4e06-8a39-adc3ecd4519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ESA" ma:index="19" nillable="true" ma:displayName="COE Primary SA" ma:format="Dropdown" ma:list="UserInfo" ma:SharePointGroup="0" ma:internalName="COES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ESecondarySA" ma:index="20" nillable="true" ma:displayName="COE Secondary SA" ma:format="Dropdown" ma:list="UserInfo" ma:SharePointGroup="0" ma:internalName="COESecondaryS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1" nillable="true" ma:displayName="MediaLengthInSeconds" ma:hidden="true" ma:internalName="MediaLengthInSeconds" ma:readOnly="true">
      <xsd:simpleType>
        <xsd:restriction base="dms:Unknown"/>
      </xsd:simpleType>
    </xsd:element>
    <xsd:element name="NOTES" ma:index="22"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1aa589-6265-4267-a044-f7b742ef8bf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6c42edf-45b2-4a08-a935-a21bc9c844c8}" ma:internalName="TaxCatchAll" ma:showField="CatchAllData" ma:web="981aa589-6265-4267-a044-f7b742ef8b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981aa589-6265-4267-a044-f7b742ef8bfb"/>
    <ds:schemaRef ds:uri="816e9d17-1467-4f10-9f64-6fa3250acdda"/>
  </ds:schemaRefs>
</ds:datastoreItem>
</file>

<file path=customXml/itemProps2.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3.xml><?xml version="1.0" encoding="utf-8"?>
<ds:datastoreItem xmlns:ds="http://schemas.openxmlformats.org/officeDocument/2006/customXml" ds:itemID="{FFC5D4BD-38D3-4FB7-B4F3-D653EE705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6e9d17-1467-4f10-9f64-6fa3250acdda"/>
    <ds:schemaRef ds:uri="981aa589-6265-4267-a044-f7b742ef8b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{8543B0B8-5F72-40B0-9F85-26BE7653D9F7}tf45325165_win32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Ismail, Ebrahim Bari</lastModifiedBy>
  <revision>10</revision>
  <dcterms:created xsi:type="dcterms:W3CDTF">2024-10-18T09:44:00.0000000Z</dcterms:created>
  <dcterms:modified xsi:type="dcterms:W3CDTF">2025-03-18T23:14:57.0420340Z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0x0101004E9E53E8BD707542AAE56DE1CB0D2EA1</vt:lpwstr>
  </property>
  <property fmtid="{D5CDD505-2E9C-101B-9397-08002B2CF9AE}" pid="3" name="MediaServiceImageTags">
    <vt:lpwstr/>
  </property>
</Properties>
</file>